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329F" w14:textId="77777777" w:rsidR="00B00A54" w:rsidRDefault="00B00A54" w:rsidP="00B00A54">
      <w:pPr>
        <w:pStyle w:val="Titolo"/>
        <w:pBdr>
          <w:bottom w:val="none" w:sz="0" w:space="0" w:color="auto"/>
        </w:pBdr>
        <w:jc w:val="center"/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BD7139E" wp14:editId="7518537C">
            <wp:extent cx="2392680" cy="1296502"/>
            <wp:effectExtent l="0" t="0" r="762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129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29DAF" w14:textId="1B4A460E" w:rsidR="00B00A54" w:rsidRPr="00F95886" w:rsidRDefault="00B00A54" w:rsidP="00B00A54">
      <w:pPr>
        <w:pStyle w:val="Titolo"/>
        <w:pBdr>
          <w:bottom w:val="none" w:sz="0" w:space="0" w:color="auto"/>
        </w:pBdr>
        <w:spacing w:before="840" w:after="600"/>
        <w:contextualSpacing w:val="0"/>
        <w:jc w:val="center"/>
        <w:rPr>
          <w:sz w:val="68"/>
          <w:szCs w:val="68"/>
          <w:lang w:val="en-GB"/>
        </w:rPr>
      </w:pPr>
      <w:r w:rsidRPr="00B00A54">
        <w:rPr>
          <w:sz w:val="36"/>
          <w:szCs w:val="36"/>
          <w:lang w:val="en-GB"/>
        </w:rPr>
        <w:t>Distributed Systems and Middleware Technologies</w:t>
      </w:r>
      <w:r>
        <w:rPr>
          <w:sz w:val="68"/>
          <w:szCs w:val="68"/>
          <w:lang w:val="en-GB"/>
        </w:rPr>
        <w:br/>
        <w:t>JANET Home Simulator Installation Guide</w:t>
      </w:r>
    </w:p>
    <w:p w14:paraId="69A759CC" w14:textId="77777777" w:rsidR="00D65EC9" w:rsidRDefault="00B00A54" w:rsidP="00BE3C0C">
      <w:pPr>
        <w:pStyle w:val="TableOfContents"/>
        <w:rPr>
          <w:noProof/>
        </w:rPr>
      </w:pPr>
      <w:bookmarkStart w:id="0" w:name="_Toc33967329"/>
      <w:bookmarkStart w:id="1" w:name="_Toc40311636"/>
      <w:bookmarkStart w:id="2" w:name="_Toc40343690"/>
      <w:bookmarkStart w:id="3" w:name="_Toc40794445"/>
      <w:bookmarkStart w:id="4" w:name="_Toc41340861"/>
      <w:bookmarkStart w:id="5" w:name="_Toc42848258"/>
      <w:bookmarkStart w:id="6" w:name="_Toc85736844"/>
      <w:r w:rsidRPr="005851CB"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r w:rsidRPr="004756A4">
        <w:rPr>
          <w:rFonts w:cstheme="minorHAnsi"/>
          <w:sz w:val="32"/>
          <w:szCs w:val="32"/>
        </w:rPr>
        <w:fldChar w:fldCharType="begin"/>
      </w:r>
      <w:r w:rsidRPr="004756A4">
        <w:rPr>
          <w:rFonts w:cstheme="minorHAnsi"/>
          <w:sz w:val="32"/>
          <w:szCs w:val="32"/>
        </w:rPr>
        <w:instrText xml:space="preserve"> TOC \h \z \t "Sommario1;1;Sommario2;2" </w:instrText>
      </w:r>
      <w:r w:rsidRPr="004756A4">
        <w:rPr>
          <w:rFonts w:cstheme="minorHAnsi"/>
          <w:sz w:val="32"/>
          <w:szCs w:val="32"/>
        </w:rPr>
        <w:fldChar w:fldCharType="separate"/>
      </w:r>
    </w:p>
    <w:p w14:paraId="542CCF55" w14:textId="581276BA" w:rsidR="00D65EC9" w:rsidRDefault="00D65EC9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6538385" w:history="1">
        <w:r w:rsidRPr="00D12E24">
          <w:rPr>
            <w:rStyle w:val="Collegamentoipertestuale"/>
            <w:noProof/>
          </w:rPr>
          <w:t>0)</w:t>
        </w:r>
        <w:r>
          <w:rPr>
            <w:rFonts w:eastAsiaTheme="minorEastAsia"/>
            <w:noProof/>
            <w:color w:val="auto"/>
            <w:lang w:eastAsia="it-IT"/>
          </w:rPr>
          <w:tab/>
        </w:r>
        <w:r w:rsidRPr="00D12E24">
          <w:rPr>
            <w:rStyle w:val="Collegamentoipertestuale"/>
            <w:noProof/>
          </w:rPr>
          <w:t>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_Toc86538385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C6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61AE31E" w14:textId="54CC9665" w:rsidR="00D65EC9" w:rsidRDefault="00D65EC9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6538386" w:history="1">
        <w:r w:rsidRPr="00D12E24">
          <w:rPr>
            <w:rStyle w:val="Collegamentoipertestuale"/>
            <w:noProof/>
          </w:rPr>
          <w:t>1)</w:t>
        </w:r>
        <w:r>
          <w:rPr>
            <w:rFonts w:eastAsiaTheme="minorEastAsia"/>
            <w:noProof/>
            <w:color w:val="auto"/>
            <w:lang w:eastAsia="it-IT"/>
          </w:rPr>
          <w:tab/>
        </w:r>
        <w:r w:rsidRPr="00D12E24">
          <w:rPr>
            <w:rStyle w:val="Collegamentoipertestuale"/>
            <w:noProof/>
          </w:rPr>
          <w:t>Install Erlang/OTP 24.1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_Toc86538386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C6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087DDAC" w14:textId="269D535D" w:rsidR="00D65EC9" w:rsidRDefault="00D65EC9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6538387" w:history="1">
        <w:r w:rsidRPr="00D12E24">
          <w:rPr>
            <w:rStyle w:val="Collegamentoipertestuale"/>
            <w:noProof/>
          </w:rPr>
          <w:t>2)</w:t>
        </w:r>
        <w:r>
          <w:rPr>
            <w:rFonts w:eastAsiaTheme="minorEastAsia"/>
            <w:noProof/>
            <w:color w:val="auto"/>
            <w:lang w:eastAsia="it-IT"/>
          </w:rPr>
          <w:tab/>
        </w:r>
        <w:r w:rsidRPr="00D12E24">
          <w:rPr>
            <w:rStyle w:val="Collegamentoipertestuale"/>
            <w:noProof/>
          </w:rPr>
          <w:t>Install Rebar3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_Toc86538387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C6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4FFF47" w14:textId="4E52CC09" w:rsidR="00D65EC9" w:rsidRDefault="00D65EC9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6538388" w:history="1">
        <w:r w:rsidRPr="00D12E24">
          <w:rPr>
            <w:rStyle w:val="Collegamentoipertestuale"/>
            <w:noProof/>
          </w:rPr>
          <w:t>3)</w:t>
        </w:r>
        <w:r>
          <w:rPr>
            <w:rFonts w:eastAsiaTheme="minorEastAsia"/>
            <w:noProof/>
            <w:color w:val="auto"/>
            <w:lang w:eastAsia="it-IT"/>
          </w:rPr>
          <w:tab/>
        </w:r>
        <w:r w:rsidRPr="00D12E24">
          <w:rPr>
            <w:rStyle w:val="Collegamentoipertestuale"/>
            <w:noProof/>
          </w:rPr>
          <w:t>Configure the JANET Home Simulator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_Toc86538388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C6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0120EF" w14:textId="5EBFF2F6" w:rsidR="00D65EC9" w:rsidRDefault="00D65EC9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6538389" w:history="1">
        <w:r w:rsidRPr="00D12E24">
          <w:rPr>
            <w:rStyle w:val="Collegamentoipertestuale"/>
            <w:noProof/>
          </w:rPr>
          <w:t>4)</w:t>
        </w:r>
        <w:r>
          <w:rPr>
            <w:rFonts w:eastAsiaTheme="minorEastAsia"/>
            <w:noProof/>
            <w:color w:val="auto"/>
            <w:lang w:eastAsia="it-IT"/>
          </w:rPr>
          <w:tab/>
        </w:r>
        <w:r w:rsidRPr="00D12E24">
          <w:rPr>
            <w:rStyle w:val="Collegamentoipertestuale"/>
            <w:noProof/>
          </w:rPr>
          <w:t>Start the JANET Home Simulator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_Toc86538389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C6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593801" w14:textId="0A140D3C" w:rsidR="00D65EC9" w:rsidRDefault="00D65EC9">
      <w:pPr>
        <w:pStyle w:val="Sommario20"/>
        <w:tabs>
          <w:tab w:val="left" w:pos="660"/>
          <w:tab w:val="right" w:leader="dot" w:pos="9593"/>
        </w:tabs>
        <w:rPr>
          <w:rFonts w:eastAsiaTheme="minorEastAsia"/>
          <w:noProof/>
          <w:color w:val="auto"/>
          <w:lang w:eastAsia="it-IT"/>
        </w:rPr>
      </w:pPr>
      <w:hyperlink w:anchor="_Toc86538390" w:history="1">
        <w:r w:rsidRPr="00D12E24">
          <w:rPr>
            <w:rStyle w:val="Collegamentoipertestuale"/>
            <w:noProof/>
          </w:rPr>
          <w:t>5)</w:t>
        </w:r>
        <w:r>
          <w:rPr>
            <w:rFonts w:eastAsiaTheme="minorEastAsia"/>
            <w:noProof/>
            <w:color w:val="auto"/>
            <w:lang w:eastAsia="it-IT"/>
          </w:rPr>
          <w:tab/>
        </w:r>
        <w:r w:rsidRPr="00D12E24">
          <w:rPr>
            <w:rStyle w:val="Collegamentoipertestuale"/>
            <w:noProof/>
          </w:rPr>
          <w:t>Remote Nodes Hosts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_Toc86538390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81C6D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853007" w14:textId="77777777" w:rsidR="00D65EC9" w:rsidRDefault="00B00A54" w:rsidP="00D65EC9">
      <w:r w:rsidRPr="004756A4">
        <w:fldChar w:fldCharType="end"/>
      </w:r>
      <w:bookmarkStart w:id="7" w:name="_Toc85736845"/>
    </w:p>
    <w:p w14:paraId="00D63038" w14:textId="77777777" w:rsidR="00D65EC9" w:rsidRDefault="00D65EC9">
      <w:pPr>
        <w:rPr>
          <w:rFonts w:asciiTheme="majorHAnsi" w:eastAsiaTheme="majorEastAsia" w:hAnsiTheme="majorHAnsi" w:cstheme="minorHAnsi"/>
          <w:color w:val="2A7B88" w:themeColor="accent1" w:themeShade="BF"/>
          <w:kern w:val="28"/>
          <w:lang w:val="en-GB"/>
        </w:rPr>
      </w:pPr>
      <w:r>
        <w:rPr>
          <w:rFonts w:cstheme="minorHAnsi"/>
        </w:rPr>
        <w:br w:type="page"/>
      </w:r>
    </w:p>
    <w:bookmarkEnd w:id="7"/>
    <w:p w14:paraId="3E244020" w14:textId="733AC998" w:rsidR="000D444C" w:rsidRPr="00947016" w:rsidRDefault="0070255D" w:rsidP="00011334">
      <w:pPr>
        <w:pStyle w:val="Sommario2"/>
        <w:numPr>
          <w:ilvl w:val="0"/>
          <w:numId w:val="45"/>
        </w:numPr>
        <w:ind w:left="284" w:hanging="284"/>
        <w:jc w:val="both"/>
      </w:pPr>
      <w:r>
        <w:lastRenderedPageBreak/>
        <w:t xml:space="preserve">  </w:t>
      </w:r>
      <w:bookmarkStart w:id="8" w:name="_Toc86538385"/>
      <w:r>
        <w:t>Prerequisites</w:t>
      </w:r>
      <w:bookmarkEnd w:id="8"/>
    </w:p>
    <w:p w14:paraId="717A0A96" w14:textId="0080E60E" w:rsidR="0070255D" w:rsidRDefault="0070255D" w:rsidP="00566F82">
      <w:pPr>
        <w:pStyle w:val="Paragrafoelenco"/>
        <w:numPr>
          <w:ilvl w:val="0"/>
          <w:numId w:val="37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Linux operating system (</w:t>
      </w:r>
      <w:r w:rsidRPr="0070255D">
        <w:rPr>
          <w:i/>
          <w:iCs/>
          <w:lang w:val="en-GB"/>
        </w:rPr>
        <w:t>might</w:t>
      </w:r>
      <w:r>
        <w:rPr>
          <w:lang w:val="en-GB"/>
        </w:rPr>
        <w:t xml:space="preserve"> work on </w:t>
      </w:r>
      <w:proofErr w:type="spellStart"/>
      <w:r>
        <w:rPr>
          <w:lang w:val="en-GB"/>
        </w:rPr>
        <w:t>MacOs</w:t>
      </w:r>
      <w:proofErr w:type="spellEnd"/>
      <w:r>
        <w:rPr>
          <w:lang w:val="en-GB"/>
        </w:rPr>
        <w:t>, not on Windows)</w:t>
      </w:r>
    </w:p>
    <w:p w14:paraId="144CF4C6" w14:textId="48E8B551" w:rsidR="0070255D" w:rsidRDefault="00566F82" w:rsidP="00072A01">
      <w:pPr>
        <w:pStyle w:val="Paragrafoelenco"/>
        <w:numPr>
          <w:ilvl w:val="0"/>
          <w:numId w:val="37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Availability of the </w:t>
      </w:r>
      <w:r w:rsidR="00072A01" w:rsidRPr="00072A01">
        <w:rPr>
          <w:i/>
          <w:iCs/>
          <w:lang w:val="en-GB"/>
        </w:rPr>
        <w:t>apt</w:t>
      </w:r>
      <w:r>
        <w:rPr>
          <w:lang w:val="en-GB"/>
        </w:rPr>
        <w:t xml:space="preserve"> package manager</w:t>
      </w:r>
    </w:p>
    <w:p w14:paraId="6AAC53D4" w14:textId="45ADC39E" w:rsidR="00072A01" w:rsidRPr="0070255D" w:rsidRDefault="00072A01" w:rsidP="00B80FF5">
      <w:pPr>
        <w:pStyle w:val="Paragrafoelenco"/>
        <w:numPr>
          <w:ilvl w:val="0"/>
          <w:numId w:val="37"/>
        </w:numPr>
        <w:spacing w:after="36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Availability of </w:t>
      </w:r>
      <w:r w:rsidRPr="00072A01">
        <w:rPr>
          <w:i/>
          <w:iCs/>
          <w:lang w:val="en-GB"/>
        </w:rPr>
        <w:t>tar</w:t>
      </w:r>
      <w:r>
        <w:rPr>
          <w:lang w:val="en-GB"/>
        </w:rPr>
        <w:t xml:space="preserve"> or a similar archive manager</w:t>
      </w:r>
    </w:p>
    <w:p w14:paraId="61D8C07E" w14:textId="5C0333FA" w:rsidR="0070255D" w:rsidRDefault="0070255D" w:rsidP="00011334">
      <w:pPr>
        <w:pStyle w:val="Sommario2"/>
        <w:numPr>
          <w:ilvl w:val="0"/>
          <w:numId w:val="45"/>
        </w:numPr>
        <w:spacing w:after="0"/>
        <w:ind w:left="284" w:hanging="284"/>
        <w:jc w:val="both"/>
      </w:pPr>
      <w:r>
        <w:t xml:space="preserve">  </w:t>
      </w:r>
      <w:bookmarkStart w:id="9" w:name="_Toc86538386"/>
      <w:r>
        <w:t>Install Erlang/OTP 24.1</w:t>
      </w:r>
      <w:bookmarkEnd w:id="9"/>
    </w:p>
    <w:p w14:paraId="01EDDB7C" w14:textId="7382CD0A" w:rsidR="00011334" w:rsidRDefault="00011334" w:rsidP="00011334">
      <w:pPr>
        <w:pStyle w:val="Didascalia"/>
        <w:spacing w:after="120"/>
        <w:ind w:firstLine="284"/>
        <w:rPr>
          <w:i w:val="0"/>
          <w:iCs w:val="0"/>
          <w:sz w:val="18"/>
          <w:szCs w:val="14"/>
          <w:lang w:val="en-GB"/>
        </w:rPr>
      </w:pPr>
      <w:r w:rsidRPr="00011334">
        <w:rPr>
          <w:i w:val="0"/>
          <w:iCs w:val="0"/>
          <w:lang w:val="en-GB"/>
        </w:rPr>
        <w:t xml:space="preserve">   </w:t>
      </w:r>
      <w:r w:rsidRPr="00011334">
        <w:rPr>
          <w:i w:val="0"/>
          <w:iCs w:val="0"/>
          <w:sz w:val="18"/>
          <w:szCs w:val="14"/>
          <w:lang w:val="en-GB"/>
        </w:rPr>
        <w:t xml:space="preserve">Reference: </w:t>
      </w:r>
      <w:hyperlink r:id="rId9" w:history="1">
        <w:r w:rsidRPr="00011334">
          <w:rPr>
            <w:rStyle w:val="Collegamentoipertestuale"/>
            <w:i w:val="0"/>
            <w:iCs w:val="0"/>
            <w:sz w:val="18"/>
            <w:szCs w:val="14"/>
            <w:lang w:val="en-GB"/>
          </w:rPr>
          <w:t>Building and Installing Erlang/OTP</w:t>
        </w:r>
      </w:hyperlink>
    </w:p>
    <w:p w14:paraId="38F5CB6D" w14:textId="58833AE6" w:rsidR="00AD6306" w:rsidRPr="00AD6306" w:rsidRDefault="00AD6306" w:rsidP="00566F82">
      <w:pPr>
        <w:spacing w:after="120"/>
        <w:ind w:left="425"/>
        <w:jc w:val="both"/>
        <w:rPr>
          <w:lang w:val="en-GB"/>
        </w:rPr>
      </w:pPr>
      <w:r>
        <w:rPr>
          <w:lang w:val="en-GB"/>
        </w:rPr>
        <w:t xml:space="preserve">Since the precompiled Erlang/OTP package in the </w:t>
      </w:r>
      <w:r w:rsidR="002972C8" w:rsidRPr="002972C8">
        <w:rPr>
          <w:i/>
          <w:iCs/>
          <w:lang w:val="en-GB"/>
        </w:rPr>
        <w:t>apt</w:t>
      </w:r>
      <w:r>
        <w:rPr>
          <w:lang w:val="en-GB"/>
        </w:rPr>
        <w:t xml:space="preserve"> repository is typically outdated, it must be compiled and installed from its source code. </w:t>
      </w:r>
    </w:p>
    <w:p w14:paraId="3F7B54B8" w14:textId="6E390734" w:rsidR="00AD6306" w:rsidRDefault="00AD6306" w:rsidP="00566F82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Ensure that </w:t>
      </w:r>
      <w:r w:rsidR="00072A01">
        <w:rPr>
          <w:lang w:val="en-GB"/>
        </w:rPr>
        <w:t xml:space="preserve">the minimal </w:t>
      </w:r>
      <w:r>
        <w:rPr>
          <w:lang w:val="en-GB"/>
        </w:rPr>
        <w:t xml:space="preserve">dependencies required to compile and build Erlang are </w:t>
      </w:r>
      <w:r w:rsidR="00072A01">
        <w:rPr>
          <w:lang w:val="en-GB"/>
        </w:rPr>
        <w:t>installed</w:t>
      </w:r>
    </w:p>
    <w:p w14:paraId="7803B563" w14:textId="2AC79D81" w:rsidR="00AD6306" w:rsidRDefault="00796363" w:rsidP="00566F82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46F23155" wp14:editId="013AF2DF">
                <wp:extent cx="5832000" cy="1404620"/>
                <wp:effectExtent l="0" t="0" r="16510" b="15875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F9A1A" w14:textId="77777777" w:rsidR="00796363" w:rsidRPr="00796363" w:rsidRDefault="00796363" w:rsidP="0030134E">
                            <w:pPr>
                              <w:spacing w:after="60"/>
                              <w:rPr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$ </w:t>
                            </w: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sudo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apt-get install make libncurses5-dev </w:t>
                            </w: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gcc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perl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sed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openssl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flex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F2315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" fillcolor="black [3213]">
                <v:textbox style="mso-fit-shape-to-text:t" inset="1mm,0,1mm,.5mm">
                  <w:txbxContent>
                    <w:p w14:paraId="2AFF9A1A" w14:textId="77777777" w:rsidR="00796363" w:rsidRPr="00796363" w:rsidRDefault="00796363" w:rsidP="0030134E">
                      <w:pPr>
                        <w:spacing w:after="60"/>
                        <w:rPr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$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sudo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apt-get install make libncurses5-dev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gcc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perl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sed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openssl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flex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A25C96" w14:textId="36564F34" w:rsidR="00011334" w:rsidRDefault="00AD6306" w:rsidP="00072A01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Download the Erlang/OTP 24.1 source code </w:t>
      </w:r>
      <w:r w:rsidR="0065024E">
        <w:rPr>
          <w:lang w:val="en-GB"/>
        </w:rPr>
        <w:t xml:space="preserve">archive </w:t>
      </w:r>
      <w:r>
        <w:rPr>
          <w:lang w:val="en-GB"/>
        </w:rPr>
        <w:t xml:space="preserve">from </w:t>
      </w:r>
      <w:hyperlink r:id="rId10" w:history="1">
        <w:r w:rsidRPr="00AD6306">
          <w:rPr>
            <w:rStyle w:val="Collegamentoipertestuale"/>
            <w:lang w:val="en-GB"/>
          </w:rPr>
          <w:t>here</w:t>
        </w:r>
      </w:hyperlink>
      <w:r>
        <w:rPr>
          <w:lang w:val="en-GB"/>
        </w:rPr>
        <w:t>.</w:t>
      </w:r>
    </w:p>
    <w:p w14:paraId="633BC4E2" w14:textId="56DED52C" w:rsidR="0065024E" w:rsidRPr="00796363" w:rsidRDefault="00796363" w:rsidP="00796363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5F3DEDCD" wp14:editId="067BAE35">
                <wp:extent cx="5832000" cy="1404620"/>
                <wp:effectExtent l="0" t="0" r="16510" b="15875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706C8" w14:textId="4F145F95" w:rsidR="00796363" w:rsidRPr="00796363" w:rsidRDefault="00796363" w:rsidP="0030134E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wget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https://erlang.org/download/otp_src_24.1.tar.gz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3DEDCD" id="_x0000_s1027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" fillcolor="black [3213]">
                <v:textbox style="mso-fit-shape-to-text:t" inset="1mm,0,1mm,.5mm">
                  <w:txbxContent>
                    <w:p w14:paraId="535706C8" w14:textId="4F145F95" w:rsidR="00796363" w:rsidRPr="00796363" w:rsidRDefault="00796363" w:rsidP="0030134E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wget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https://erlang.org/download/otp_src_24.1.tar.gz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451FCB" w14:textId="582F2969" w:rsidR="0065024E" w:rsidRDefault="00072A01" w:rsidP="0065024E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Unpack the </w:t>
      </w:r>
      <w:r w:rsidR="0065024E">
        <w:rPr>
          <w:lang w:val="en-GB"/>
        </w:rPr>
        <w:t>archive and move</w:t>
      </w:r>
      <w:r w:rsidR="00FF6EFA">
        <w:rPr>
          <w:lang w:val="en-GB"/>
        </w:rPr>
        <w:t xml:space="preserve"> to</w:t>
      </w:r>
      <w:r w:rsidR="0065024E">
        <w:rPr>
          <w:lang w:val="en-GB"/>
        </w:rPr>
        <w:t xml:space="preserve"> its </w:t>
      </w:r>
      <w:r w:rsidR="00FF6EFA">
        <w:rPr>
          <w:lang w:val="en-GB"/>
        </w:rPr>
        <w:t xml:space="preserve">unpacked </w:t>
      </w:r>
      <w:r w:rsidR="0065024E">
        <w:rPr>
          <w:lang w:val="en-GB"/>
        </w:rPr>
        <w:t>directory</w:t>
      </w:r>
    </w:p>
    <w:p w14:paraId="1D84BFA3" w14:textId="255C553B" w:rsidR="0065024E" w:rsidRPr="0065024E" w:rsidRDefault="000D12FC" w:rsidP="00796363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623E8FA6" wp14:editId="1D5FC8EA">
                <wp:extent cx="5832000" cy="1404620"/>
                <wp:effectExtent l="0" t="0" r="16510" b="20955"/>
                <wp:docPr id="5" name="Casella di tes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9E66F" w14:textId="28C58CC8" w:rsidR="000D12FC" w:rsidRPr="00C97EC7" w:rsidRDefault="000D12FC" w:rsidP="0030134E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C97EC7"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tar -</w:t>
                            </w:r>
                            <w:proofErr w:type="spellStart"/>
                            <w:r w:rsidR="00C97EC7"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zxf</w:t>
                            </w:r>
                            <w:proofErr w:type="spellEnd"/>
                            <w:r w:rsid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otp_src_24.1.tar.gz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br/>
                            </w:r>
                            <w:proofErr w:type="spellStart"/>
                            <w:r w:rsidR="00C97EC7"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="00C97EC7"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="00C97EC7"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="00C97EC7"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cd otp_src_24.1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23E8FA6" id="Casella di testo 5" o:spid="_x0000_s1028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" fillcolor="black [3213]">
                <v:textbox style="mso-fit-shape-to-text:t" inset="1mm,0,1mm,.5mm">
                  <w:txbxContent>
                    <w:p w14:paraId="48C9E66F" w14:textId="28C58CC8" w:rsidR="000D12FC" w:rsidRPr="00C97EC7" w:rsidRDefault="000D12FC" w:rsidP="0030134E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C97EC7"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tar -</w:t>
                      </w:r>
                      <w:proofErr w:type="spellStart"/>
                      <w:r w:rsidR="00C97EC7"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zxf</w:t>
                      </w:r>
                      <w:proofErr w:type="spellEnd"/>
                      <w:r w:rsid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otp_src_24.1.tar.gz</w:t>
                      </w:r>
                      <w:r w:rsid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br/>
                      </w:r>
                      <w:proofErr w:type="spellStart"/>
                      <w:r w:rsidR="00C97EC7"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="00C97EC7"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="00C97EC7"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="00C97EC7"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cd otp_src_24.1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3837CA" w14:textId="5ECD711D" w:rsidR="00796363" w:rsidRDefault="00796363" w:rsidP="00796363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Set the </w:t>
      </w:r>
      <w:r w:rsidR="00F365E3">
        <w:rPr>
          <w:lang w:val="en-GB"/>
        </w:rPr>
        <w:t>$</w:t>
      </w:r>
      <w:r w:rsidRPr="00F365E3">
        <w:rPr>
          <w:lang w:val="en-GB"/>
        </w:rPr>
        <w:t xml:space="preserve">ERL_TOP </w:t>
      </w:r>
      <w:r>
        <w:rPr>
          <w:lang w:val="en-GB"/>
        </w:rPr>
        <w:t xml:space="preserve">environment variable to the current directory </w:t>
      </w:r>
    </w:p>
    <w:p w14:paraId="2181EE14" w14:textId="1707B8E4" w:rsidR="000D12FC" w:rsidRDefault="000D12FC" w:rsidP="000D12FC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1E4CB52F" wp14:editId="16CD8FB6">
                <wp:extent cx="5832000" cy="1404620"/>
                <wp:effectExtent l="0" t="0" r="16510" b="15875"/>
                <wp:docPr id="11" name="Casella di tes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74A3D" w14:textId="632CE0DE" w:rsidR="000D12FC" w:rsidRPr="00796363" w:rsidRDefault="000D12FC" w:rsidP="0030134E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export ERL_TOP=</w:t>
                            </w:r>
                            <w:r w:rsidRPr="000D12FC"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0D12F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`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pwd</w:t>
                            </w:r>
                            <w:proofErr w:type="spellEnd"/>
                            <w:r w:rsidRPr="000D12F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`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</w:t>
                            </w:r>
                            <w:r w:rsid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# NOTE: </w:t>
                            </w:r>
                            <w:r w:rsidRPr="000D12F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`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not ‘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E4CB52F" id="Casella di testo 11" o:spid="_x0000_s1029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Nk0zQkwAgAAUQ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10974A3D" w14:textId="632CE0DE" w:rsidR="000D12FC" w:rsidRPr="00796363" w:rsidRDefault="000D12FC" w:rsidP="0030134E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export ERL_TOP=</w:t>
                      </w:r>
                      <w:r w:rsidRPr="000D12FC">
                        <w:rPr>
                          <w:lang w:val="en-GB"/>
                        </w:rPr>
                        <w:t xml:space="preserve"> </w:t>
                      </w:r>
                      <w:r w:rsidRPr="000D12F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`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pwd</w:t>
                      </w:r>
                      <w:proofErr w:type="spellEnd"/>
                      <w:r w:rsidRPr="000D12F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`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</w:t>
                      </w:r>
                      <w:r w:rsid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# NOTE: </w:t>
                      </w:r>
                      <w:r w:rsidRPr="000D12F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`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not ‘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9DCF78" w14:textId="79525319" w:rsidR="00C97EC7" w:rsidRDefault="00C97EC7" w:rsidP="00C97EC7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Configure the Erlang</w:t>
      </w:r>
      <w:r w:rsidR="001F668C">
        <w:rPr>
          <w:lang w:val="en-GB"/>
        </w:rPr>
        <w:t xml:space="preserve"> </w:t>
      </w:r>
      <w:r>
        <w:rPr>
          <w:lang w:val="en-GB"/>
        </w:rPr>
        <w:t>installation</w:t>
      </w:r>
    </w:p>
    <w:p w14:paraId="368E1C47" w14:textId="48DDA7D3" w:rsidR="0070255D" w:rsidRDefault="00C97EC7" w:rsidP="0030134E">
      <w:pPr>
        <w:pStyle w:val="Paragrafoelenco"/>
        <w:spacing w:after="6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7095B25C" wp14:editId="54E9FADF">
                <wp:extent cx="5832000" cy="1404620"/>
                <wp:effectExtent l="0" t="0" r="16510" b="28575"/>
                <wp:docPr id="18" name="Casella di tes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8BF415" w14:textId="172C4ACA" w:rsidR="00C97EC7" w:rsidRPr="00796363" w:rsidRDefault="00C97EC7" w:rsidP="00C97EC7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./configure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95B25C" id="Casella di testo 18" o:spid="_x0000_s1030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H5PFfYwAgAAUQ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2D8BF415" w14:textId="172C4ACA" w:rsidR="00C97EC7" w:rsidRPr="00796363" w:rsidRDefault="00C97EC7" w:rsidP="00C97EC7">
                      <w:pPr>
                        <w:spacing w:after="4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./configure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7C29A2" w14:textId="5A1E2EC6" w:rsidR="00C97EC7" w:rsidRDefault="00C97EC7" w:rsidP="0030134E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 xml:space="preserve">Note that the command will report that some optional libraries (such as </w:t>
      </w:r>
      <w:r w:rsidRPr="0030134E">
        <w:rPr>
          <w:i/>
          <w:iCs/>
          <w:lang w:val="en-GB"/>
        </w:rPr>
        <w:t>fop</w:t>
      </w:r>
      <w:r>
        <w:rPr>
          <w:lang w:val="en-GB"/>
        </w:rPr>
        <w:t xml:space="preserve">, </w:t>
      </w:r>
      <w:proofErr w:type="spellStart"/>
      <w:r w:rsidRPr="0030134E">
        <w:rPr>
          <w:i/>
          <w:iCs/>
          <w:lang w:val="en-GB"/>
        </w:rPr>
        <w:t>xmlint</w:t>
      </w:r>
      <w:proofErr w:type="spellEnd"/>
      <w:r>
        <w:rPr>
          <w:lang w:val="en-GB"/>
        </w:rPr>
        <w:t xml:space="preserve">, </w:t>
      </w:r>
      <w:proofErr w:type="spellStart"/>
      <w:r w:rsidRPr="0030134E">
        <w:rPr>
          <w:i/>
          <w:iCs/>
          <w:lang w:val="en-GB"/>
        </w:rPr>
        <w:t>wxWidgets</w:t>
      </w:r>
      <w:proofErr w:type="spellEnd"/>
      <w:r>
        <w:rPr>
          <w:lang w:val="en-GB"/>
        </w:rPr>
        <w:t xml:space="preserve">, </w:t>
      </w:r>
      <w:proofErr w:type="spellStart"/>
      <w:r w:rsidRPr="0030134E">
        <w:rPr>
          <w:i/>
          <w:iCs/>
          <w:lang w:val="en-GB"/>
        </w:rPr>
        <w:t>jinterface</w:t>
      </w:r>
      <w:proofErr w:type="spellEnd"/>
      <w:r>
        <w:rPr>
          <w:lang w:val="en-GB"/>
        </w:rPr>
        <w:t xml:space="preserve">, </w:t>
      </w:r>
      <w:proofErr w:type="spellStart"/>
      <w:r w:rsidRPr="0030134E">
        <w:rPr>
          <w:i/>
          <w:iCs/>
          <w:lang w:val="en-GB"/>
        </w:rPr>
        <w:t>odbc</w:t>
      </w:r>
      <w:proofErr w:type="spellEnd"/>
      <w:r>
        <w:rPr>
          <w:lang w:val="en-GB"/>
        </w:rPr>
        <w:t xml:space="preserve">), but they are not required for </w:t>
      </w:r>
      <w:r w:rsidR="0030134E">
        <w:rPr>
          <w:lang w:val="en-GB"/>
        </w:rPr>
        <w:t>running the JANET Simulator.</w:t>
      </w:r>
    </w:p>
    <w:p w14:paraId="490DD218" w14:textId="17A81895" w:rsidR="001F668C" w:rsidRDefault="001F668C" w:rsidP="001F668C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Build the Erlang binaries</w:t>
      </w:r>
    </w:p>
    <w:p w14:paraId="30376865" w14:textId="30795D00" w:rsidR="0030134E" w:rsidRPr="00C97EC7" w:rsidRDefault="001F668C" w:rsidP="0030134E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3AF18F49" wp14:editId="09191816">
                <wp:extent cx="5832000" cy="1404620"/>
                <wp:effectExtent l="0" t="0" r="16510" b="28575"/>
                <wp:docPr id="19" name="Casella di tes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B4C2B" w14:textId="22BDAA95" w:rsidR="001F668C" w:rsidRPr="00796363" w:rsidRDefault="001F668C" w:rsidP="001F668C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make -j NUM_THREADS</w:t>
                            </w:r>
                            <w:r w:rsidR="006F71DE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# -j NUM_THREADS for parallel build 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F18F49" id="Casella di testo 19" o:spid="_x0000_s1031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CfFbH8wAgAAUQ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31CB4C2B" w14:textId="22BDAA95" w:rsidR="001F668C" w:rsidRPr="00796363" w:rsidRDefault="001F668C" w:rsidP="001F668C">
                      <w:pPr>
                        <w:spacing w:after="4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make -j NUM_THREADS</w:t>
                      </w:r>
                      <w:r w:rsidR="006F71DE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# -j NUM_THREADS for parallel build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80BABE" w14:textId="7416A61F" w:rsidR="001F668C" w:rsidRDefault="001F668C" w:rsidP="001F668C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 w:rsidRPr="00956304">
        <w:rPr>
          <w:i/>
          <w:iCs/>
          <w:lang w:val="en-GB"/>
        </w:rPr>
        <w:t>(optional)</w:t>
      </w:r>
      <w:r>
        <w:rPr>
          <w:lang w:val="en-GB"/>
        </w:rPr>
        <w:t xml:space="preserve"> Validate the binaries by running a predefined test suite</w:t>
      </w:r>
    </w:p>
    <w:p w14:paraId="191B7618" w14:textId="5BBE4042" w:rsidR="00956304" w:rsidRDefault="001F668C" w:rsidP="00B80FF5">
      <w:pPr>
        <w:pStyle w:val="Paragrafoelenco"/>
        <w:spacing w:after="6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5D2C3813" wp14:editId="662AC87F">
                <wp:extent cx="5832000" cy="1404620"/>
                <wp:effectExtent l="0" t="0" r="16510" b="12065"/>
                <wp:docPr id="23" name="Casella di tes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56556" w14:textId="77777777" w:rsidR="00956304" w:rsidRDefault="001F668C" w:rsidP="0095630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="00956304"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="00956304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="00956304"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="00956304"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make </w:t>
                            </w:r>
                            <w:proofErr w:type="spellStart"/>
                            <w:r w:rsid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release_tests</w:t>
                            </w:r>
                            <w:proofErr w:type="spellEnd"/>
                          </w:p>
                          <w:p w14:paraId="021B7AE1" w14:textId="56532ED3" w:rsidR="00956304" w:rsidRDefault="00956304" w:rsidP="0095630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956304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956304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~/otp_src_24.1</w:t>
                            </w:r>
                            <w:r w:rsidRP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956304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cd rel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ease/tests/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test_server</w:t>
                            </w:r>
                            <w:proofErr w:type="spellEnd"/>
                          </w:p>
                          <w:p w14:paraId="431A7EEB" w14:textId="7222A364" w:rsidR="001F668C" w:rsidRPr="00C97EC7" w:rsidRDefault="00956304" w:rsidP="00956304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956304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956304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~/otp_src_24.1/release/tests/</w:t>
                            </w:r>
                            <w:proofErr w:type="spellStart"/>
                            <w:r w:rsidRPr="00956304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test_server</w:t>
                            </w:r>
                            <w:proofErr w:type="spellEnd"/>
                            <w:r w:rsidRP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956304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956304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$ERL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_TOP/bin/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-s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ts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install -s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ts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smoke_test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batch -s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stop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2C3813" id="Casella di testo 23" o:spid="_x0000_s1032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" fillcolor="black [3213]">
                <v:textbox style="mso-fit-shape-to-text:t" inset="1mm,0,1mm,.5mm">
                  <w:txbxContent>
                    <w:p w14:paraId="7B756556" w14:textId="77777777" w:rsidR="00956304" w:rsidRDefault="001F668C" w:rsidP="0095630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="00956304"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="00956304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="00956304"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="00956304"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make </w:t>
                      </w:r>
                      <w:proofErr w:type="spellStart"/>
                      <w:r w:rsid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release_tests</w:t>
                      </w:r>
                      <w:proofErr w:type="spellEnd"/>
                    </w:p>
                    <w:p w14:paraId="021B7AE1" w14:textId="56532ED3" w:rsidR="00956304" w:rsidRDefault="00956304" w:rsidP="0095630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956304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956304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~/otp_src_24.1</w:t>
                      </w:r>
                      <w:r w:rsidRP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956304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cd rel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ease/tests/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test_server</w:t>
                      </w:r>
                      <w:proofErr w:type="spellEnd"/>
                    </w:p>
                    <w:p w14:paraId="431A7EEB" w14:textId="7222A364" w:rsidR="001F668C" w:rsidRPr="00C97EC7" w:rsidRDefault="00956304" w:rsidP="00956304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956304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956304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~/otp_src_24.1/release/tests/</w:t>
                      </w:r>
                      <w:proofErr w:type="spellStart"/>
                      <w:r w:rsidRPr="00956304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test_server</w:t>
                      </w:r>
                      <w:proofErr w:type="spellEnd"/>
                      <w:r w:rsidRP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956304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956304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$ERL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_TOP/bin/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-s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ts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install -s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ts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smoke_test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batch -s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init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stop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D93F0F" w14:textId="71057FA2" w:rsidR="00956304" w:rsidRPr="00956304" w:rsidRDefault="00956304" w:rsidP="00956304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 xml:space="preserve">Test results </w:t>
      </w:r>
      <w:r w:rsidR="00B80FF5">
        <w:rPr>
          <w:lang w:val="en-GB"/>
        </w:rPr>
        <w:t>can be found</w:t>
      </w:r>
      <w:r>
        <w:rPr>
          <w:lang w:val="en-GB"/>
        </w:rPr>
        <w:t xml:space="preserve"> in the </w:t>
      </w:r>
      <w:r w:rsidR="00460DFD">
        <w:rPr>
          <w:lang w:val="en-GB"/>
        </w:rPr>
        <w:t>“</w:t>
      </w:r>
      <w:r w:rsidRPr="00956304">
        <w:rPr>
          <w:lang w:val="en-GB"/>
        </w:rPr>
        <w:t>$ERL_TOP/release/tests/</w:t>
      </w:r>
      <w:proofErr w:type="spellStart"/>
      <w:r w:rsidRPr="00956304">
        <w:rPr>
          <w:lang w:val="en-GB"/>
        </w:rPr>
        <w:t>test_server</w:t>
      </w:r>
      <w:proofErr w:type="spellEnd"/>
      <w:r w:rsidRPr="00956304">
        <w:rPr>
          <w:lang w:val="en-GB"/>
        </w:rPr>
        <w:t>/index.html</w:t>
      </w:r>
      <w:r w:rsidR="00460DFD">
        <w:rPr>
          <w:lang w:val="en-GB"/>
        </w:rPr>
        <w:t>”</w:t>
      </w:r>
      <w:r>
        <w:rPr>
          <w:lang w:val="en-GB"/>
        </w:rPr>
        <w:t xml:space="preserve"> file</w:t>
      </w:r>
      <w:r w:rsidR="00B80FF5">
        <w:rPr>
          <w:lang w:val="en-GB"/>
        </w:rPr>
        <w:t xml:space="preserve"> (they should all be passed).</w:t>
      </w:r>
    </w:p>
    <w:p w14:paraId="6420F79C" w14:textId="6AE04434" w:rsidR="00B80FF5" w:rsidRDefault="00B80FF5" w:rsidP="00B80FF5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Install Erlang</w:t>
      </w:r>
      <w:r w:rsidR="0089345C">
        <w:rPr>
          <w:lang w:val="en-GB"/>
        </w:rPr>
        <w:t xml:space="preserve"> (might require root privileges depending on the default installation directory)</w:t>
      </w:r>
    </w:p>
    <w:p w14:paraId="2CB418B7" w14:textId="5FAA5A20" w:rsidR="00956304" w:rsidRDefault="00B80FF5" w:rsidP="00956304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0B452D84" wp14:editId="3308330A">
                <wp:extent cx="5832000" cy="1404620"/>
                <wp:effectExtent l="0" t="0" r="16510" b="28575"/>
                <wp:docPr id="24" name="Casella di tes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1E98D" w14:textId="5552EF6B" w:rsidR="00B80FF5" w:rsidRPr="00796363" w:rsidRDefault="00B80FF5" w:rsidP="00B80FF5">
                            <w:pPr>
                              <w:spacing w:after="4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/otp_src_24.1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89345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spellStart"/>
                            <w:r w:rsidR="0089345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sudo</w:t>
                            </w:r>
                            <w:proofErr w:type="spellEnd"/>
                            <w:r w:rsidR="0089345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 m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ake install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452D84" id="Casella di testo 24" o:spid="_x0000_s1033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" fillcolor="black [3213]">
                <v:textbox style="mso-fit-shape-to-text:t" inset="1mm,0,1mm,.5mm">
                  <w:txbxContent>
                    <w:p w14:paraId="5E21E98D" w14:textId="5552EF6B" w:rsidR="00B80FF5" w:rsidRPr="00796363" w:rsidRDefault="00B80FF5" w:rsidP="00B80FF5">
                      <w:pPr>
                        <w:spacing w:after="4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/otp_src_24.1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89345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spellStart"/>
                      <w:r w:rsidR="0089345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sudo</w:t>
                      </w:r>
                      <w:proofErr w:type="spellEnd"/>
                      <w:r w:rsidR="0089345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 m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ake install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ECD73A" w14:textId="186DE271" w:rsidR="00B80FF5" w:rsidRDefault="00B80FF5" w:rsidP="00B80FF5">
      <w:pPr>
        <w:pStyle w:val="Paragrafoelenco"/>
        <w:numPr>
          <w:ilvl w:val="0"/>
          <w:numId w:val="46"/>
        </w:numPr>
        <w:spacing w:after="12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Verify that Erlang was successfully installed and added to the $PATH via the </w:t>
      </w:r>
      <w:proofErr w:type="spellStart"/>
      <w:r w:rsidRPr="00B80FF5">
        <w:rPr>
          <w:i/>
          <w:iCs/>
          <w:lang w:val="en-GB"/>
        </w:rPr>
        <w:t>erl</w:t>
      </w:r>
      <w:proofErr w:type="spellEnd"/>
      <w:r>
        <w:rPr>
          <w:lang w:val="en-GB"/>
        </w:rPr>
        <w:t xml:space="preserve"> command</w:t>
      </w:r>
    </w:p>
    <w:p w14:paraId="70F2036E" w14:textId="61D29D0E" w:rsidR="00D65EC9" w:rsidRDefault="00B80FF5" w:rsidP="00B80FF5">
      <w:pPr>
        <w:spacing w:after="60"/>
        <w:ind w:left="851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0F7A78A4" wp14:editId="6C1EEC34">
                <wp:extent cx="5832000" cy="1404620"/>
                <wp:effectExtent l="0" t="0" r="16510" b="17145"/>
                <wp:docPr id="26" name="Casella di testo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AE4E4" w14:textId="7EBDA1EE" w:rsidR="00B80FF5" w:rsidRDefault="00B80FF5" w:rsidP="00B80FF5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</w:t>
                            </w:r>
                            <w:proofErr w:type="spellEnd"/>
                          </w:p>
                          <w:p w14:paraId="4F346A9A" w14:textId="77777777" w:rsidR="00B80FF5" w:rsidRDefault="00B80FF5" w:rsidP="00B80FF5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Erlang/OTP 24 [erts-12.1] [source] [64-bit] [smp:8:8] [ds:8:8:10] [async-threads:1] [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jit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</w:p>
                          <w:p w14:paraId="42CF9AB6" w14:textId="77777777" w:rsidR="00B80FF5" w:rsidRDefault="00B80FF5" w:rsidP="00B80FF5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85BE6AE" w14:textId="017484C3" w:rsidR="00B80FF5" w:rsidRDefault="00B80FF5" w:rsidP="00B80FF5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Eshell V12.1  (abort with ^G)</w:t>
                            </w:r>
                          </w:p>
                          <w:p w14:paraId="38AD71C2" w14:textId="1140C7C2" w:rsidR="00B80FF5" w:rsidRPr="00C97EC7" w:rsidRDefault="00B80FF5" w:rsidP="00B80FF5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1&gt; _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7A78A4" id="Casella di testo 26" o:spid="_x0000_s1034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" fillcolor="black [3213]">
                <v:textbox style="mso-fit-shape-to-text:t" inset="1mm,0,1mm,.5mm">
                  <w:txbxContent>
                    <w:p w14:paraId="72EAE4E4" w14:textId="7EBDA1EE" w:rsidR="00B80FF5" w:rsidRDefault="00B80FF5" w:rsidP="00B80FF5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</w:t>
                      </w:r>
                      <w:proofErr w:type="spellEnd"/>
                    </w:p>
                    <w:p w14:paraId="4F346A9A" w14:textId="77777777" w:rsidR="00B80FF5" w:rsidRDefault="00B80FF5" w:rsidP="00B80FF5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Erlang/OTP 24 [erts-12.1] [source] [64-bit] [smp:8:8] [ds:8:8:10] [async-threads:1] [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jit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</w:t>
                      </w:r>
                    </w:p>
                    <w:p w14:paraId="42CF9AB6" w14:textId="77777777" w:rsidR="00B80FF5" w:rsidRDefault="00B80FF5" w:rsidP="00B80FF5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385BE6AE" w14:textId="017484C3" w:rsidR="00B80FF5" w:rsidRDefault="00B80FF5" w:rsidP="00B80FF5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Eshell V12.1  (abort with ^G)</w:t>
                      </w:r>
                    </w:p>
                    <w:p w14:paraId="38AD71C2" w14:textId="1140C7C2" w:rsidR="00B80FF5" w:rsidRPr="00C97EC7" w:rsidRDefault="00B80FF5" w:rsidP="00B80FF5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1&gt;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52B410" w14:textId="28FDA5F7" w:rsidR="00B80FF5" w:rsidRPr="00B80FF5" w:rsidRDefault="00D65EC9" w:rsidP="00D65EC9">
      <w:pPr>
        <w:rPr>
          <w:lang w:val="en-GB"/>
        </w:rPr>
      </w:pPr>
      <w:r>
        <w:rPr>
          <w:lang w:val="en-GB"/>
        </w:rPr>
        <w:br w:type="page"/>
      </w:r>
    </w:p>
    <w:p w14:paraId="40BB3114" w14:textId="4431BD9D" w:rsidR="008B7530" w:rsidRDefault="008B7530" w:rsidP="008B7530">
      <w:pPr>
        <w:pStyle w:val="Sommario2"/>
        <w:numPr>
          <w:ilvl w:val="0"/>
          <w:numId w:val="45"/>
        </w:numPr>
        <w:spacing w:after="0"/>
        <w:ind w:left="284" w:hanging="284"/>
        <w:jc w:val="both"/>
      </w:pPr>
      <w:r>
        <w:lastRenderedPageBreak/>
        <w:t xml:space="preserve">  </w:t>
      </w:r>
      <w:bookmarkStart w:id="10" w:name="_Toc86538387"/>
      <w:r>
        <w:t>Install Rebar3</w:t>
      </w:r>
      <w:bookmarkEnd w:id="10"/>
    </w:p>
    <w:p w14:paraId="6856947F" w14:textId="30F05150" w:rsidR="008B7530" w:rsidRDefault="008B7530" w:rsidP="008B7530">
      <w:pPr>
        <w:pStyle w:val="Didascalia"/>
        <w:spacing w:after="120"/>
        <w:ind w:firstLine="284"/>
        <w:rPr>
          <w:i w:val="0"/>
          <w:iCs w:val="0"/>
          <w:sz w:val="18"/>
          <w:szCs w:val="14"/>
          <w:lang w:val="en-GB"/>
        </w:rPr>
      </w:pPr>
      <w:r w:rsidRPr="00011334">
        <w:rPr>
          <w:i w:val="0"/>
          <w:iCs w:val="0"/>
          <w:lang w:val="en-GB"/>
        </w:rPr>
        <w:t xml:space="preserve">   </w:t>
      </w:r>
      <w:r w:rsidRPr="00011334">
        <w:rPr>
          <w:i w:val="0"/>
          <w:iCs w:val="0"/>
          <w:sz w:val="18"/>
          <w:szCs w:val="14"/>
          <w:lang w:val="en-GB"/>
        </w:rPr>
        <w:t xml:space="preserve">Reference: </w:t>
      </w:r>
      <w:hyperlink r:id="rId11" w:history="1">
        <w:r w:rsidRPr="00C614C0">
          <w:rPr>
            <w:rStyle w:val="Collegamentoipertestuale"/>
            <w:i w:val="0"/>
            <w:iCs w:val="0"/>
            <w:sz w:val="18"/>
            <w:szCs w:val="14"/>
            <w:lang w:val="en-GB"/>
          </w:rPr>
          <w:t>Rebar3 – Getting Started</w:t>
        </w:r>
      </w:hyperlink>
    </w:p>
    <w:p w14:paraId="1B66409D" w14:textId="1B8A5E93" w:rsidR="00F17656" w:rsidRDefault="008B7530" w:rsidP="00F17656">
      <w:pPr>
        <w:spacing w:after="120"/>
        <w:ind w:left="426"/>
        <w:rPr>
          <w:lang w:val="en-GB"/>
        </w:rPr>
      </w:pPr>
      <w:r>
        <w:rPr>
          <w:lang w:val="en-GB"/>
        </w:rPr>
        <w:t>Rebar3 is the de-facto standard project management tool for Erlang applications (akin to Maven for Java) w</w:t>
      </w:r>
      <w:r w:rsidR="00F17656">
        <w:rPr>
          <w:lang w:val="en-GB"/>
        </w:rPr>
        <w:t>hich, by using</w:t>
      </w:r>
      <w:r w:rsidR="00FF6EFA">
        <w:rPr>
          <w:lang w:val="en-GB"/>
        </w:rPr>
        <w:t xml:space="preserve"> a different project folder structure</w:t>
      </w:r>
      <w:r w:rsidR="00F17656">
        <w:rPr>
          <w:lang w:val="en-GB"/>
        </w:rPr>
        <w:t xml:space="preserve"> </w:t>
      </w:r>
      <w:r w:rsidR="00A014CD">
        <w:rPr>
          <w:lang w:val="en-GB"/>
        </w:rPr>
        <w:t>from</w:t>
      </w:r>
      <w:r w:rsidR="00F17656">
        <w:rPr>
          <w:lang w:val="en-GB"/>
        </w:rPr>
        <w:t xml:space="preserve"> the Erlang</w:t>
      </w:r>
      <w:r w:rsidR="00F17656" w:rsidRPr="00FF6EFA">
        <w:rPr>
          <w:lang w:val="en-GB"/>
        </w:rPr>
        <w:t xml:space="preserve">/OTP official </w:t>
      </w:r>
      <w:r w:rsidR="00FF6EFA" w:rsidRPr="00FF6EFA">
        <w:rPr>
          <w:lang w:val="en-GB"/>
        </w:rPr>
        <w:t>one</w:t>
      </w:r>
      <w:r w:rsidR="00FF6EFA">
        <w:rPr>
          <w:lang w:val="en-GB"/>
        </w:rPr>
        <w:t xml:space="preserve"> </w:t>
      </w:r>
      <w:r w:rsidR="00F17656">
        <w:rPr>
          <w:lang w:val="en-GB"/>
        </w:rPr>
        <w:t>and by imposing a number of development constraints, often undocumented, represents a natural barrier for a more widespread adoption of the Erlang language.</w:t>
      </w:r>
    </w:p>
    <w:p w14:paraId="4B4E02C2" w14:textId="7614C44C" w:rsidR="008B7530" w:rsidRDefault="00F17656" w:rsidP="002036E7">
      <w:pPr>
        <w:pStyle w:val="Paragrafoelenco"/>
        <w:numPr>
          <w:ilvl w:val="0"/>
          <w:numId w:val="47"/>
        </w:numPr>
        <w:spacing w:after="120"/>
        <w:ind w:left="851"/>
        <w:contextualSpacing w:val="0"/>
        <w:jc w:val="both"/>
        <w:rPr>
          <w:lang w:val="en-GB"/>
        </w:rPr>
      </w:pPr>
      <w:r w:rsidRPr="00F17656">
        <w:rPr>
          <w:lang w:val="en-GB"/>
        </w:rPr>
        <w:t xml:space="preserve">Download the Rebar3 escript from </w:t>
      </w:r>
      <w:hyperlink r:id="rId12" w:history="1">
        <w:r w:rsidRPr="0017688D">
          <w:rPr>
            <w:rStyle w:val="Collegamentoipertestuale"/>
            <w:lang w:val="en-GB"/>
          </w:rPr>
          <w:t>here</w:t>
        </w:r>
      </w:hyperlink>
      <w:r>
        <w:rPr>
          <w:lang w:val="en-GB"/>
        </w:rPr>
        <w:t>.</w:t>
      </w:r>
    </w:p>
    <w:p w14:paraId="560D611F" w14:textId="5D0484CF" w:rsidR="00F17656" w:rsidRDefault="00F17656" w:rsidP="00F17656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1167D630" wp14:editId="65AF7BAB">
                <wp:extent cx="5832000" cy="1404620"/>
                <wp:effectExtent l="0" t="0" r="16510" b="15875"/>
                <wp:docPr id="29" name="Casella di test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53D44D" w14:textId="12442804" w:rsidR="00F17656" w:rsidRPr="00796363" w:rsidRDefault="00F17656" w:rsidP="00F17656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wget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F1765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https://s3.amazonaws.com/rebar3/rebar3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67D630" id="Casella di testo 29" o:spid="_x0000_s1035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NP+dvIwAgAAUQ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5A53D44D" w14:textId="12442804" w:rsidR="00F17656" w:rsidRPr="00796363" w:rsidRDefault="00F17656" w:rsidP="00F17656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wget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F1765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https://s3.amazonaws.com/rebar3/rebar3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8965BB" w14:textId="766B77A6" w:rsidR="00F17656" w:rsidRDefault="00F365E3" w:rsidP="00F17656">
      <w:pPr>
        <w:pStyle w:val="Paragrafoelenco"/>
        <w:numPr>
          <w:ilvl w:val="0"/>
          <w:numId w:val="47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Install Rebar3</w:t>
      </w:r>
    </w:p>
    <w:p w14:paraId="0EF9C54D" w14:textId="7378792A" w:rsidR="00F17656" w:rsidRDefault="00F365E3" w:rsidP="00F365E3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5EBBD6F3" wp14:editId="4C2460A8">
                <wp:extent cx="5832000" cy="1404620"/>
                <wp:effectExtent l="0" t="0" r="16510" b="12065"/>
                <wp:docPr id="30" name="Casella di testo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48E1D0" w14:textId="77777777" w:rsidR="00F365E3" w:rsidRPr="00F365E3" w:rsidRDefault="00F365E3" w:rsidP="00F365E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F365E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./rebar3 local install</w:t>
                            </w:r>
                          </w:p>
                          <w:p w14:paraId="030BB119" w14:textId="77777777" w:rsidR="00F365E3" w:rsidRPr="00F365E3" w:rsidRDefault="00F365E3" w:rsidP="00F365E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365E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===&gt; Extracting rebar3 libs to ~/.cache/rebar3/lib...</w:t>
                            </w:r>
                          </w:p>
                          <w:p w14:paraId="7295B8F6" w14:textId="77777777" w:rsidR="00F365E3" w:rsidRPr="00F365E3" w:rsidRDefault="00F365E3" w:rsidP="00F365E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F365E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===&gt; Writing rebar3 run script ~/.cache/rebar3/bin/rebar3...</w:t>
                            </w:r>
                          </w:p>
                          <w:p w14:paraId="2EB7BA7F" w14:textId="74E5AE00" w:rsidR="00F365E3" w:rsidRPr="00796363" w:rsidRDefault="00F365E3" w:rsidP="00F365E3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F365E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===&gt; Add to $PATH for use: export PATH=$PATH:~/.cache/rebar3/bin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BBD6F3" id="Casella di testo 30" o:spid="_x0000_s1036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OaJd/MwAgAAUg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2C48E1D0" w14:textId="77777777" w:rsidR="00F365E3" w:rsidRPr="00F365E3" w:rsidRDefault="00F365E3" w:rsidP="00F365E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F365E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./rebar3 local install</w:t>
                      </w:r>
                    </w:p>
                    <w:p w14:paraId="030BB119" w14:textId="77777777" w:rsidR="00F365E3" w:rsidRPr="00F365E3" w:rsidRDefault="00F365E3" w:rsidP="00F365E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F365E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===&gt; Extracting rebar3 libs to ~/.cache/rebar3/lib...</w:t>
                      </w:r>
                    </w:p>
                    <w:p w14:paraId="7295B8F6" w14:textId="77777777" w:rsidR="00F365E3" w:rsidRPr="00F365E3" w:rsidRDefault="00F365E3" w:rsidP="00F365E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F365E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===&gt; Writing rebar3 run script ~/.cache/rebar3/bin/rebar3...</w:t>
                      </w:r>
                    </w:p>
                    <w:p w14:paraId="2EB7BA7F" w14:textId="74E5AE00" w:rsidR="00F365E3" w:rsidRPr="00796363" w:rsidRDefault="00F365E3" w:rsidP="00F365E3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F365E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===&gt; Add to $PATH for use: export PATH=$PATH:~/.cache/rebar3/bin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D877CC" w14:textId="1F80BE8F" w:rsidR="00F365E3" w:rsidRDefault="00F365E3" w:rsidP="00F365E3">
      <w:pPr>
        <w:pStyle w:val="Paragrafoelenco"/>
        <w:numPr>
          <w:ilvl w:val="0"/>
          <w:numId w:val="47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Permanently add the Rebar3 local installation folder (</w:t>
      </w:r>
      <w:r w:rsidR="00460DFD">
        <w:rPr>
          <w:lang w:val="en-GB"/>
        </w:rPr>
        <w:t>“</w:t>
      </w:r>
      <w:r w:rsidRPr="00F365E3">
        <w:rPr>
          <w:lang w:val="en-GB"/>
        </w:rPr>
        <w:t>~/.cache/rebar3/bin</w:t>
      </w:r>
      <w:r w:rsidR="00460DFD">
        <w:rPr>
          <w:lang w:val="en-GB"/>
        </w:rPr>
        <w:t>”</w:t>
      </w:r>
      <w:r>
        <w:rPr>
          <w:lang w:val="en-GB"/>
        </w:rPr>
        <w:t>) to the $PATH</w:t>
      </w:r>
    </w:p>
    <w:p w14:paraId="328940CA" w14:textId="0601F665" w:rsidR="00F17656" w:rsidRDefault="00F365E3" w:rsidP="004B458D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7DDF39AE" wp14:editId="12C3B300">
                <wp:extent cx="5832000" cy="1404620"/>
                <wp:effectExtent l="0" t="0" r="16510" b="26035"/>
                <wp:docPr id="32" name="Casella di testo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E0ACF" w14:textId="1829D290" w:rsidR="00F365E3" w:rsidRDefault="00F365E3" w:rsidP="00F365E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vi .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bashrc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br/>
                              <w:t>…</w:t>
                            </w:r>
                          </w:p>
                          <w:p w14:paraId="67C30B41" w14:textId="700F54E2" w:rsidR="00F365E3" w:rsidRPr="00796363" w:rsidRDefault="004B458D" w:rsidP="00F365E3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export PATH=$HOME/.cache/rebar3/bin:…:$PATH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DF39AE" id="Casella di testo 32" o:spid="_x0000_s1037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GnL2iYwAgAAUg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7DEE0ACF" w14:textId="1829D290" w:rsidR="00F365E3" w:rsidRDefault="00F365E3" w:rsidP="00F365E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vi .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bashrc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br/>
                        <w:t>…</w:t>
                      </w:r>
                    </w:p>
                    <w:p w14:paraId="67C30B41" w14:textId="700F54E2" w:rsidR="00F365E3" w:rsidRPr="00796363" w:rsidRDefault="004B458D" w:rsidP="00F365E3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export PATH=$HOME/.cache/rebar3/bin:…:$PATH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613A2F" w14:textId="637D603F" w:rsidR="004B458D" w:rsidRDefault="004B458D" w:rsidP="004B458D">
      <w:pPr>
        <w:pStyle w:val="Paragrafoelenco"/>
        <w:numPr>
          <w:ilvl w:val="0"/>
          <w:numId w:val="47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Verify that Rebar3 has been correctly installed and added to the $PATH</w:t>
      </w:r>
    </w:p>
    <w:p w14:paraId="23821231" w14:textId="3181A99D" w:rsidR="007D4840" w:rsidRDefault="004B458D" w:rsidP="002972C8">
      <w:pPr>
        <w:pStyle w:val="Paragrafoelenco"/>
        <w:spacing w:after="36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53F83240" wp14:editId="4507B6D3">
                <wp:extent cx="5832000" cy="1404620"/>
                <wp:effectExtent l="0" t="0" r="16510" b="27305"/>
                <wp:docPr id="33" name="Casella di test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5B50E" w14:textId="1E77AA54" w:rsidR="004B458D" w:rsidRDefault="004B458D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796363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796363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796363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796363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rebar3</w:t>
                            </w:r>
                          </w:p>
                          <w:p w14:paraId="6FCE1C40" w14:textId="2AB8BC2C" w:rsidR="004B458D" w:rsidRDefault="004B458D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Rebar3 is a tool for working with Erlang projects.</w:t>
                            </w:r>
                          </w:p>
                          <w:p w14:paraId="0C17A759" w14:textId="1A6BCBE5" w:rsidR="00647E22" w:rsidRDefault="00647E22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479E144" w14:textId="67022415" w:rsidR="00647E22" w:rsidRDefault="00647E22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Set the environment variable DEBUG=1 for detailed output.</w:t>
                            </w:r>
                          </w:p>
                          <w:p w14:paraId="582F1C3C" w14:textId="225B0523" w:rsidR="00647E22" w:rsidRDefault="00647E22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8E0D34E" w14:textId="62F33D02" w:rsidR="00647E22" w:rsidRDefault="00647E22" w:rsidP="004B45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Usage: rebar3 [-h] [-v] [&lt;task]</w:t>
                            </w:r>
                          </w:p>
                          <w:p w14:paraId="29BAF84C" w14:textId="13A8CB81" w:rsidR="004B458D" w:rsidRPr="00796363" w:rsidRDefault="004B458D" w:rsidP="004B458D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3F83240" id="Casella di testo 33" o:spid="_x0000_s1038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" fillcolor="black [3213]">
                <v:textbox style="mso-fit-shape-to-text:t" inset="1mm,0,1mm,.5mm">
                  <w:txbxContent>
                    <w:p w14:paraId="0E65B50E" w14:textId="1E77AA54" w:rsidR="004B458D" w:rsidRDefault="004B458D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796363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796363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796363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796363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rebar3</w:t>
                      </w:r>
                    </w:p>
                    <w:p w14:paraId="6FCE1C40" w14:textId="2AB8BC2C" w:rsidR="004B458D" w:rsidRDefault="004B458D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Rebar3 is a tool for working with Erlang projects.</w:t>
                      </w:r>
                    </w:p>
                    <w:p w14:paraId="0C17A759" w14:textId="1A6BCBE5" w:rsidR="00647E22" w:rsidRDefault="00647E22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3479E144" w14:textId="67022415" w:rsidR="00647E22" w:rsidRDefault="00647E22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Set the environment variable DEBUG=1 for detailed output.</w:t>
                      </w:r>
                    </w:p>
                    <w:p w14:paraId="582F1C3C" w14:textId="225B0523" w:rsidR="00647E22" w:rsidRDefault="00647E22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18E0D34E" w14:textId="62F33D02" w:rsidR="00647E22" w:rsidRDefault="00647E22" w:rsidP="004B45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Usage: rebar3 [-h] [-v] [&lt;task]</w:t>
                      </w:r>
                    </w:p>
                    <w:p w14:paraId="29BAF84C" w14:textId="13A8CB81" w:rsidR="004B458D" w:rsidRPr="00796363" w:rsidRDefault="004B458D" w:rsidP="004B458D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…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033E80" w14:textId="2FDD24EF" w:rsidR="00F17656" w:rsidRPr="00D65EC9" w:rsidRDefault="007D4840" w:rsidP="00D65EC9">
      <w:pPr>
        <w:rPr>
          <w:lang w:val="en-GB"/>
        </w:rPr>
      </w:pPr>
      <w:r>
        <w:rPr>
          <w:lang w:val="en-GB"/>
        </w:rPr>
        <w:br w:type="page"/>
      </w:r>
    </w:p>
    <w:p w14:paraId="7348A797" w14:textId="177CF67B" w:rsidR="005565EB" w:rsidRPr="00460DFD" w:rsidRDefault="005565EB" w:rsidP="005565EB">
      <w:pPr>
        <w:pStyle w:val="Sommario2"/>
        <w:numPr>
          <w:ilvl w:val="0"/>
          <w:numId w:val="45"/>
        </w:numPr>
        <w:ind w:left="284" w:hanging="284"/>
        <w:jc w:val="both"/>
      </w:pPr>
      <w:bookmarkStart w:id="11" w:name="_Hlk86094915"/>
      <w:r>
        <w:lastRenderedPageBreak/>
        <w:t xml:space="preserve">  </w:t>
      </w:r>
      <w:bookmarkStart w:id="12" w:name="_Toc86538388"/>
      <w:r>
        <w:t>Configure the JANET Home Simulator</w:t>
      </w:r>
      <w:bookmarkEnd w:id="12"/>
    </w:p>
    <w:p w14:paraId="45524264" w14:textId="77777777" w:rsidR="005565EB" w:rsidRDefault="005565EB" w:rsidP="005565EB">
      <w:pPr>
        <w:pStyle w:val="Paragrafoelenco"/>
        <w:numPr>
          <w:ilvl w:val="0"/>
          <w:numId w:val="49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Install the JANET Home Simulator local configuration by executing the “</w:t>
      </w:r>
      <w:proofErr w:type="spellStart"/>
      <w:r>
        <w:rPr>
          <w:lang w:val="en-GB"/>
        </w:rPr>
        <w:t>install_config</w:t>
      </w:r>
      <w:proofErr w:type="spellEnd"/>
      <w:r>
        <w:rPr>
          <w:lang w:val="en-GB"/>
        </w:rPr>
        <w:t>” bash script in its root folder</w:t>
      </w:r>
    </w:p>
    <w:p w14:paraId="7FC9DDF3" w14:textId="77777777" w:rsidR="005565EB" w:rsidRDefault="005565EB" w:rsidP="005565EB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799A7B52" wp14:editId="3679E3DD">
                <wp:extent cx="5832000" cy="1404620"/>
                <wp:effectExtent l="0" t="0" r="16510" b="27305"/>
                <wp:docPr id="4" name="Casella di tes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E9EFA" w14:textId="77777777" w:rsidR="005565EB" w:rsidRDefault="005565EB" w:rsidP="005565EB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466D5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466D5F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~/</w:t>
                            </w:r>
                            <w:proofErr w:type="spellStart"/>
                            <w:r w:rsidRPr="00466D5F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janet_home_simulator</w:t>
                            </w:r>
                            <w:proofErr w:type="spellEnd"/>
                            <w:r w:rsidRPr="00466D5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466D5F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466D5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./</w:t>
                            </w:r>
                            <w:proofErr w:type="spellStart"/>
                            <w:r w:rsidRPr="00466D5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ins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tall_config</w:t>
                            </w:r>
                            <w:proofErr w:type="spellEnd"/>
                          </w:p>
                          <w:p w14:paraId="3C35B40A" w14:textId="77777777" w:rsidR="005565EB" w:rsidRPr="00466D5F" w:rsidRDefault="005565EB" w:rsidP="005565EB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 Home Simulator configuration successfully installed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9A7B52" id="Casella di testo 4" o:spid="_x0000_s1039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K9axH4wAgAAUA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2D4E9EFA" w14:textId="77777777" w:rsidR="005565EB" w:rsidRDefault="005565EB" w:rsidP="005565EB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466D5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466D5F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~/</w:t>
                      </w:r>
                      <w:proofErr w:type="spellStart"/>
                      <w:r w:rsidRPr="00466D5F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janet_home_simulator</w:t>
                      </w:r>
                      <w:proofErr w:type="spellEnd"/>
                      <w:r w:rsidRPr="00466D5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466D5F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466D5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./</w:t>
                      </w:r>
                      <w:proofErr w:type="spellStart"/>
                      <w:r w:rsidRPr="00466D5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ins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tall_config</w:t>
                      </w:r>
                      <w:proofErr w:type="spellEnd"/>
                    </w:p>
                    <w:p w14:paraId="3C35B40A" w14:textId="77777777" w:rsidR="005565EB" w:rsidRPr="00466D5F" w:rsidRDefault="005565EB" w:rsidP="005565EB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 Home Simulator configuration successfully installed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54BB7E" w14:textId="77777777" w:rsidR="005565EB" w:rsidRDefault="005565EB" w:rsidP="005565EB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Note that this step is required to allow users to have their personal configurations without them being tracked and committed by git.</w:t>
      </w:r>
    </w:p>
    <w:tbl>
      <w:tblPr>
        <w:tblStyle w:val="Tabellagriglia4-colore1"/>
        <w:tblpPr w:leftFromText="57" w:rightFromText="142" w:vertAnchor="text" w:horzAnchor="page" w:tblpX="2014" w:tblpY="704"/>
        <w:tblW w:w="0" w:type="auto"/>
        <w:tblLook w:val="0420" w:firstRow="1" w:lastRow="0" w:firstColumn="0" w:lastColumn="0" w:noHBand="0" w:noVBand="1"/>
      </w:tblPr>
      <w:tblGrid>
        <w:gridCol w:w="2553"/>
        <w:gridCol w:w="2296"/>
        <w:gridCol w:w="1636"/>
        <w:gridCol w:w="2724"/>
      </w:tblGrid>
      <w:tr w:rsidR="00962D3B" w14:paraId="1180278D" w14:textId="77777777" w:rsidTr="00962D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tcW w:w="2553" w:type="dxa"/>
            <w:shd w:val="clear" w:color="auto" w:fill="38A5B7"/>
            <w:vAlign w:val="center"/>
          </w:tcPr>
          <w:p w14:paraId="13A9D9AC" w14:textId="77777777" w:rsidR="005565EB" w:rsidRDefault="005565EB" w:rsidP="00962D3B">
            <w:pPr>
              <w:pStyle w:val="Nessunaspaziatura"/>
              <w:jc w:val="center"/>
              <w:rPr>
                <w:rFonts w:asciiTheme="majorHAnsi" w:hAnsiTheme="majorHAnsi"/>
                <w:b w:val="0"/>
                <w:bCs w:val="0"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Parameter</w:t>
            </w:r>
            <w:proofErr w:type="spellEnd"/>
          </w:p>
        </w:tc>
        <w:tc>
          <w:tcPr>
            <w:tcW w:w="2296" w:type="dxa"/>
            <w:shd w:val="clear" w:color="auto" w:fill="38A5B7"/>
            <w:vAlign w:val="center"/>
          </w:tcPr>
          <w:p w14:paraId="76104990" w14:textId="77777777" w:rsidR="005565EB" w:rsidRPr="00AB29E3" w:rsidRDefault="005565EB" w:rsidP="00962D3B">
            <w:pPr>
              <w:pStyle w:val="Nessunaspaziatura"/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Description</w:t>
            </w:r>
            <w:proofErr w:type="spellEnd"/>
          </w:p>
        </w:tc>
        <w:tc>
          <w:tcPr>
            <w:tcW w:w="1636" w:type="dxa"/>
            <w:shd w:val="clear" w:color="auto" w:fill="38A5B7"/>
            <w:vAlign w:val="center"/>
          </w:tcPr>
          <w:p w14:paraId="69E30E59" w14:textId="77777777" w:rsidR="005565EB" w:rsidRPr="00AB29E3" w:rsidRDefault="005565EB" w:rsidP="00962D3B">
            <w:pPr>
              <w:pStyle w:val="Nessunaspaziatura"/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Allowed</w:t>
            </w:r>
            <w:proofErr w:type="spellEnd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Values</w:t>
            </w:r>
            <w:proofErr w:type="spellEnd"/>
          </w:p>
        </w:tc>
        <w:tc>
          <w:tcPr>
            <w:tcW w:w="2724" w:type="dxa"/>
            <w:shd w:val="clear" w:color="auto" w:fill="38A5B7"/>
            <w:vAlign w:val="center"/>
          </w:tcPr>
          <w:p w14:paraId="46AA620B" w14:textId="77777777" w:rsidR="005565EB" w:rsidRDefault="005565EB" w:rsidP="00962D3B">
            <w:pPr>
              <w:pStyle w:val="Nessunaspaziatura"/>
              <w:jc w:val="center"/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</w:pPr>
            <w:r>
              <w:rPr>
                <w:rFonts w:asciiTheme="majorHAnsi" w:hAnsiTheme="majorHAnsi"/>
                <w:color w:val="FFFFFF" w:themeColor="background1"/>
                <w:sz w:val="24"/>
                <w:szCs w:val="24"/>
              </w:rPr>
              <w:t>Note</w:t>
            </w:r>
          </w:p>
        </w:tc>
      </w:tr>
      <w:tr w:rsidR="00962D3B" w:rsidRPr="00820D08" w14:paraId="4A7DBBF2" w14:textId="77777777" w:rsidTr="0096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tcW w:w="2553" w:type="dxa"/>
            <w:vAlign w:val="center"/>
          </w:tcPr>
          <w:p w14:paraId="7C7A00BE" w14:textId="77777777" w:rsidR="005565EB" w:rsidRPr="00820D08" w:rsidRDefault="005565EB" w:rsidP="00962D3B">
            <w:pPr>
              <w:pStyle w:val="Nessunaspaziatura"/>
              <w:jc w:val="center"/>
              <w:rPr>
                <w:lang w:val="en-GB"/>
              </w:rPr>
            </w:pPr>
            <w:proofErr w:type="spellStart"/>
            <w:r w:rsidRPr="00820D08">
              <w:rPr>
                <w:lang w:val="en-GB"/>
              </w:rPr>
              <w:t>sim_rest_port</w:t>
            </w:r>
            <w:proofErr w:type="spellEnd"/>
          </w:p>
        </w:tc>
        <w:tc>
          <w:tcPr>
            <w:tcW w:w="2296" w:type="dxa"/>
            <w:vAlign w:val="center"/>
          </w:tcPr>
          <w:p w14:paraId="6F7B85E3" w14:textId="77777777" w:rsidR="005565EB" w:rsidRPr="00820D08" w:rsidRDefault="005565EB" w:rsidP="00962D3B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The OS port to be used by the JANET Simulator REST server</w:t>
            </w:r>
          </w:p>
        </w:tc>
        <w:tc>
          <w:tcPr>
            <w:tcW w:w="1636" w:type="dxa"/>
            <w:vAlign w:val="center"/>
          </w:tcPr>
          <w:p w14:paraId="70CC41E2" w14:textId="77777777" w:rsidR="005565EB" w:rsidRPr="00820D08" w:rsidRDefault="005565EB" w:rsidP="00962D3B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integer() &gt; 0</w:t>
            </w:r>
          </w:p>
        </w:tc>
        <w:tc>
          <w:tcPr>
            <w:tcW w:w="2724" w:type="dxa"/>
            <w:vAlign w:val="center"/>
          </w:tcPr>
          <w:p w14:paraId="67087502" w14:textId="77777777" w:rsidR="005565EB" w:rsidRPr="00820D08" w:rsidRDefault="005565EB" w:rsidP="00962D3B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-</w:t>
            </w:r>
          </w:p>
        </w:tc>
      </w:tr>
      <w:tr w:rsidR="007D4840" w:rsidRPr="007D4840" w14:paraId="3CF3A8CC" w14:textId="77777777" w:rsidTr="00962D3B">
        <w:trPr>
          <w:trHeight w:val="964"/>
        </w:trPr>
        <w:tc>
          <w:tcPr>
            <w:tcW w:w="2553" w:type="dxa"/>
            <w:vAlign w:val="center"/>
          </w:tcPr>
          <w:p w14:paraId="54A0142C" w14:textId="77777777" w:rsidR="005565EB" w:rsidRPr="00820D08" w:rsidRDefault="005565EB" w:rsidP="00962D3B">
            <w:pPr>
              <w:pStyle w:val="Nessunaspaziatura"/>
              <w:jc w:val="center"/>
              <w:rPr>
                <w:lang w:val="en-GB"/>
              </w:rPr>
            </w:pPr>
            <w:proofErr w:type="spellStart"/>
            <w:r w:rsidRPr="00820D08">
              <w:rPr>
                <w:lang w:val="en-GB"/>
              </w:rPr>
              <w:t>remote_rest_server_addr</w:t>
            </w:r>
            <w:proofErr w:type="spellEnd"/>
          </w:p>
        </w:tc>
        <w:tc>
          <w:tcPr>
            <w:tcW w:w="2296" w:type="dxa"/>
            <w:vAlign w:val="center"/>
          </w:tcPr>
          <w:p w14:paraId="1C32ACFC" w14:textId="77777777" w:rsidR="005565EB" w:rsidRPr="00820D08" w:rsidRDefault="005565EB" w:rsidP="00962D3B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The address of the remote server accepting REST requests from JANET controller nodes</w:t>
            </w:r>
          </w:p>
        </w:tc>
        <w:tc>
          <w:tcPr>
            <w:tcW w:w="1636" w:type="dxa"/>
            <w:vAlign w:val="center"/>
          </w:tcPr>
          <w:p w14:paraId="5F230095" w14:textId="77777777" w:rsidR="005565EB" w:rsidRPr="00820D08" w:rsidRDefault="005565EB" w:rsidP="00962D3B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list() / string()</w:t>
            </w:r>
          </w:p>
        </w:tc>
        <w:tc>
          <w:tcPr>
            <w:tcW w:w="2724" w:type="dxa"/>
            <w:vAlign w:val="center"/>
          </w:tcPr>
          <w:p w14:paraId="5CDA4771" w14:textId="0F27CD97" w:rsidR="005565EB" w:rsidRPr="00820D08" w:rsidRDefault="005565EB" w:rsidP="00962D3B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If deployed on the same host, the machine name (e.g. “</w:t>
            </w:r>
            <w:proofErr w:type="spellStart"/>
            <w:r w:rsidRPr="00820D08">
              <w:rPr>
                <w:sz w:val="20"/>
                <w:szCs w:val="20"/>
                <w:lang w:val="en-GB"/>
              </w:rPr>
              <w:t>yourHost</w:t>
            </w:r>
            <w:proofErr w:type="spellEnd"/>
            <w:r w:rsidRPr="00820D08">
              <w:rPr>
                <w:sz w:val="20"/>
                <w:szCs w:val="20"/>
                <w:lang w:val="en-GB"/>
              </w:rPr>
              <w:t>”) must be used over “localhost</w:t>
            </w:r>
            <w:r w:rsidR="007D4840">
              <w:rPr>
                <w:sz w:val="20"/>
                <w:szCs w:val="20"/>
                <w:lang w:val="en-GB"/>
              </w:rPr>
              <w:t>”</w:t>
            </w:r>
          </w:p>
        </w:tc>
      </w:tr>
      <w:tr w:rsidR="00962D3B" w:rsidRPr="00820D08" w14:paraId="7BE519EC" w14:textId="77777777" w:rsidTr="0096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tcW w:w="2553" w:type="dxa"/>
            <w:vAlign w:val="center"/>
          </w:tcPr>
          <w:p w14:paraId="6A9F5F6A" w14:textId="77777777" w:rsidR="005565EB" w:rsidRPr="00820D08" w:rsidRDefault="005565EB" w:rsidP="00962D3B">
            <w:pPr>
              <w:pStyle w:val="Nessunaspaziatura"/>
              <w:jc w:val="center"/>
              <w:rPr>
                <w:lang w:val="en-GB"/>
              </w:rPr>
            </w:pPr>
            <w:proofErr w:type="spellStart"/>
            <w:r w:rsidRPr="00820D08">
              <w:rPr>
                <w:lang w:val="en-GB"/>
              </w:rPr>
              <w:t>remote_rest_server_port</w:t>
            </w:r>
            <w:proofErr w:type="spellEnd"/>
          </w:p>
        </w:tc>
        <w:tc>
          <w:tcPr>
            <w:tcW w:w="2296" w:type="dxa"/>
            <w:vAlign w:val="center"/>
          </w:tcPr>
          <w:p w14:paraId="7F1C6662" w14:textId="77777777" w:rsidR="005565EB" w:rsidRPr="00820D08" w:rsidRDefault="005565EB" w:rsidP="00962D3B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The port of the remote server accepting REST requests from the JANET Controller nodes</w:t>
            </w:r>
          </w:p>
        </w:tc>
        <w:tc>
          <w:tcPr>
            <w:tcW w:w="1636" w:type="dxa"/>
            <w:vAlign w:val="center"/>
          </w:tcPr>
          <w:p w14:paraId="7F90A79F" w14:textId="77777777" w:rsidR="005565EB" w:rsidRPr="00820D08" w:rsidRDefault="005565EB" w:rsidP="00962D3B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integer() &gt; 0</w:t>
            </w:r>
          </w:p>
        </w:tc>
        <w:tc>
          <w:tcPr>
            <w:tcW w:w="2724" w:type="dxa"/>
            <w:vAlign w:val="center"/>
          </w:tcPr>
          <w:p w14:paraId="6B7B7FDC" w14:textId="77777777" w:rsidR="005565EB" w:rsidRPr="00820D08" w:rsidRDefault="005565EB" w:rsidP="00962D3B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-</w:t>
            </w:r>
          </w:p>
        </w:tc>
      </w:tr>
      <w:tr w:rsidR="00962D3B" w:rsidRPr="007D4840" w14:paraId="4EC83F11" w14:textId="77777777" w:rsidTr="00962D3B">
        <w:trPr>
          <w:trHeight w:val="964"/>
        </w:trPr>
        <w:tc>
          <w:tcPr>
            <w:tcW w:w="2553" w:type="dxa"/>
            <w:vAlign w:val="center"/>
          </w:tcPr>
          <w:p w14:paraId="14C953D2" w14:textId="3162D5FE" w:rsidR="007D4840" w:rsidRPr="00820D08" w:rsidRDefault="007D4840" w:rsidP="00962D3B">
            <w:pPr>
              <w:pStyle w:val="Nessunaspaziatura"/>
              <w:jc w:val="center"/>
              <w:rPr>
                <w:lang w:val="en-GB"/>
              </w:rPr>
            </w:pPr>
            <w:proofErr w:type="spellStart"/>
            <w:r>
              <w:rPr>
                <w:lang w:val="en-GB"/>
              </w:rPr>
              <w:t>remote_rest_server_path</w:t>
            </w:r>
            <w:proofErr w:type="spellEnd"/>
          </w:p>
        </w:tc>
        <w:tc>
          <w:tcPr>
            <w:tcW w:w="2296" w:type="dxa"/>
            <w:vAlign w:val="center"/>
          </w:tcPr>
          <w:p w14:paraId="0AA14907" w14:textId="29E53F55" w:rsidR="007D4840" w:rsidRPr="00820D08" w:rsidRDefault="007D4840" w:rsidP="00962D3B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7D4840">
              <w:rPr>
                <w:sz w:val="20"/>
                <w:szCs w:val="20"/>
                <w:lang w:val="en-GB"/>
              </w:rPr>
              <w:t>The remote REST server path where to send</w:t>
            </w:r>
            <w:r>
              <w:rPr>
                <w:sz w:val="20"/>
                <w:szCs w:val="20"/>
                <w:lang w:val="en-GB"/>
              </w:rPr>
              <w:t xml:space="preserve"> </w:t>
            </w:r>
            <w:r w:rsidRPr="007D4840">
              <w:rPr>
                <w:sz w:val="20"/>
                <w:szCs w:val="20"/>
                <w:lang w:val="en-GB"/>
              </w:rPr>
              <w:t>device state and connectivity updates</w:t>
            </w:r>
          </w:p>
        </w:tc>
        <w:tc>
          <w:tcPr>
            <w:tcW w:w="1636" w:type="dxa"/>
            <w:vAlign w:val="center"/>
          </w:tcPr>
          <w:p w14:paraId="687B4BAF" w14:textId="0B1BB7EE" w:rsidR="007D4840" w:rsidRPr="00820D08" w:rsidRDefault="007D4840" w:rsidP="00962D3B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list() / string()</w:t>
            </w:r>
          </w:p>
        </w:tc>
        <w:tc>
          <w:tcPr>
            <w:tcW w:w="2724" w:type="dxa"/>
            <w:vAlign w:val="center"/>
          </w:tcPr>
          <w:p w14:paraId="5D1376FA" w14:textId="416BDE08" w:rsidR="007D4840" w:rsidRPr="00820D08" w:rsidRDefault="007D4840" w:rsidP="00962D3B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</w:tr>
      <w:tr w:rsidR="00962D3B" w:rsidRPr="007D4840" w14:paraId="63AA8AB2" w14:textId="77777777" w:rsidTr="00962D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4"/>
        </w:trPr>
        <w:tc>
          <w:tcPr>
            <w:tcW w:w="2553" w:type="dxa"/>
            <w:vAlign w:val="center"/>
          </w:tcPr>
          <w:p w14:paraId="1F206E71" w14:textId="77777777" w:rsidR="005565EB" w:rsidRPr="00820D08" w:rsidRDefault="005565EB" w:rsidP="00962D3B">
            <w:pPr>
              <w:pStyle w:val="Nessunaspaziatura"/>
              <w:jc w:val="center"/>
              <w:rPr>
                <w:lang w:val="en-GB"/>
              </w:rPr>
            </w:pPr>
            <w:proofErr w:type="spellStart"/>
            <w:r w:rsidRPr="00820D08">
              <w:rPr>
                <w:lang w:val="en-GB"/>
              </w:rPr>
              <w:t>nodes_hosts</w:t>
            </w:r>
            <w:proofErr w:type="spellEnd"/>
          </w:p>
        </w:tc>
        <w:tc>
          <w:tcPr>
            <w:tcW w:w="2296" w:type="dxa"/>
            <w:vAlign w:val="center"/>
          </w:tcPr>
          <w:p w14:paraId="3A39BAB2" w14:textId="77777777" w:rsidR="005565EB" w:rsidRPr="00820D08" w:rsidRDefault="005565EB" w:rsidP="00962D3B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The list of hostnames JANET nodes can be deployed in</w:t>
            </w:r>
          </w:p>
        </w:tc>
        <w:tc>
          <w:tcPr>
            <w:tcW w:w="1636" w:type="dxa"/>
            <w:vAlign w:val="center"/>
          </w:tcPr>
          <w:p w14:paraId="53BC09BE" w14:textId="77777777" w:rsidR="005565EB" w:rsidRPr="00820D08" w:rsidRDefault="005565EB" w:rsidP="00962D3B">
            <w:pPr>
              <w:pStyle w:val="Nessunaspaziatura"/>
              <w:jc w:val="center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[list() / string()]</w:t>
            </w:r>
          </w:p>
        </w:tc>
        <w:tc>
          <w:tcPr>
            <w:tcW w:w="2724" w:type="dxa"/>
            <w:vAlign w:val="center"/>
          </w:tcPr>
          <w:p w14:paraId="6FCE9802" w14:textId="77777777" w:rsidR="005565EB" w:rsidRPr="00820D08" w:rsidRDefault="005565EB" w:rsidP="00962D3B">
            <w:pPr>
              <w:pStyle w:val="Nessunaspaziatura"/>
              <w:rPr>
                <w:sz w:val="20"/>
                <w:szCs w:val="20"/>
                <w:lang w:val="en-GB"/>
              </w:rPr>
            </w:pPr>
            <w:r w:rsidRPr="00820D08">
              <w:rPr>
                <w:sz w:val="20"/>
                <w:szCs w:val="20"/>
                <w:lang w:val="en-GB"/>
              </w:rPr>
              <w:t>If the JANET Simulator host is to be included, use the full machine name (e.g. “</w:t>
            </w:r>
            <w:proofErr w:type="spellStart"/>
            <w:r w:rsidRPr="00820D08">
              <w:rPr>
                <w:sz w:val="20"/>
                <w:szCs w:val="20"/>
                <w:lang w:val="en-GB"/>
              </w:rPr>
              <w:t>yourHost</w:t>
            </w:r>
            <w:proofErr w:type="spellEnd"/>
            <w:r w:rsidRPr="00820D08">
              <w:rPr>
                <w:sz w:val="20"/>
                <w:szCs w:val="20"/>
                <w:lang w:val="en-GB"/>
              </w:rPr>
              <w:t>”</w:t>
            </w:r>
            <w:r>
              <w:rPr>
                <w:sz w:val="20"/>
                <w:szCs w:val="20"/>
                <w:lang w:val="en-GB"/>
              </w:rPr>
              <w:t xml:space="preserve">) </w:t>
            </w:r>
            <w:r w:rsidRPr="00820D08">
              <w:rPr>
                <w:sz w:val="20"/>
                <w:szCs w:val="20"/>
                <w:lang w:val="en-GB"/>
              </w:rPr>
              <w:t>over “localhost”</w:t>
            </w:r>
          </w:p>
        </w:tc>
      </w:tr>
    </w:tbl>
    <w:bookmarkEnd w:id="11"/>
    <w:p w14:paraId="2097C62D" w14:textId="168DCFC2" w:rsidR="007D4840" w:rsidRDefault="005565EB" w:rsidP="005565EB">
      <w:pPr>
        <w:pStyle w:val="Paragrafoelenco"/>
        <w:numPr>
          <w:ilvl w:val="0"/>
          <w:numId w:val="49"/>
        </w:numPr>
        <w:spacing w:after="120"/>
        <w:ind w:left="851"/>
        <w:contextualSpacing w:val="0"/>
        <w:jc w:val="both"/>
        <w:rPr>
          <w:lang w:val="en-GB"/>
        </w:rPr>
      </w:pPr>
      <w:r>
        <w:rPr>
          <w:lang w:val="en-GB"/>
        </w:rPr>
        <w:t>Configure the JANET Home Simulator by editing the “JANET Simulator Public Configuration Parameters” in the “config/</w:t>
      </w:r>
      <w:proofErr w:type="spellStart"/>
      <w:r>
        <w:rPr>
          <w:lang w:val="en-GB"/>
        </w:rPr>
        <w:t>sys.config</w:t>
      </w:r>
      <w:proofErr w:type="spellEnd"/>
      <w:r>
        <w:rPr>
          <w:lang w:val="en-GB"/>
        </w:rPr>
        <w:t xml:space="preserve">" file, which are </w:t>
      </w:r>
      <w:r w:rsidR="00F64D38">
        <w:rPr>
          <w:lang w:val="en-GB"/>
        </w:rPr>
        <w:t>summarized here</w:t>
      </w:r>
      <w:r>
        <w:rPr>
          <w:lang w:val="en-GB"/>
        </w:rPr>
        <w:t xml:space="preserve">: </w:t>
      </w:r>
    </w:p>
    <w:p w14:paraId="01683A36" w14:textId="1A8905E3" w:rsidR="005565EB" w:rsidRPr="007D4840" w:rsidRDefault="007D4840" w:rsidP="007D4840">
      <w:pPr>
        <w:rPr>
          <w:lang w:val="en-GB"/>
        </w:rPr>
      </w:pPr>
      <w:r>
        <w:rPr>
          <w:lang w:val="en-GB"/>
        </w:rPr>
        <w:br w:type="page"/>
      </w:r>
    </w:p>
    <w:p w14:paraId="42FADF61" w14:textId="274DEC8C" w:rsidR="0027584C" w:rsidRPr="0027584C" w:rsidRDefault="007D4840" w:rsidP="005565EB">
      <w:pPr>
        <w:pStyle w:val="Sommario2"/>
        <w:numPr>
          <w:ilvl w:val="0"/>
          <w:numId w:val="45"/>
        </w:numPr>
        <w:ind w:left="284" w:hanging="284"/>
        <w:jc w:val="both"/>
      </w:pPr>
      <w:r>
        <w:lastRenderedPageBreak/>
        <w:t xml:space="preserve">  </w:t>
      </w:r>
      <w:bookmarkStart w:id="13" w:name="_Toc86538389"/>
      <w:r w:rsidR="002972C8">
        <w:t>Start the JANET Home Simulator</w:t>
      </w:r>
      <w:bookmarkEnd w:id="13"/>
    </w:p>
    <w:p w14:paraId="05C45735" w14:textId="525DDD32" w:rsidR="002972C8" w:rsidRPr="00A068C8" w:rsidRDefault="0027584C" w:rsidP="00A068C8">
      <w:pPr>
        <w:spacing w:after="120"/>
        <w:ind w:left="425"/>
        <w:jc w:val="both"/>
        <w:rPr>
          <w:lang w:val="en-GB"/>
        </w:rPr>
      </w:pPr>
      <w:r>
        <w:rPr>
          <w:lang w:val="en-GB"/>
        </w:rPr>
        <w:t>The JANET Simulator Erlang Run-Time System (ERTS) can be started by executing the “start</w:t>
      </w:r>
      <w:r w:rsidRPr="00FF6EFA">
        <w:rPr>
          <w:lang w:val="en-GB"/>
        </w:rPr>
        <w:t>” bash</w:t>
      </w:r>
      <w:r>
        <w:rPr>
          <w:lang w:val="en-GB"/>
        </w:rPr>
        <w:t xml:space="preserve"> script located in the “</w:t>
      </w:r>
      <w:proofErr w:type="spellStart"/>
      <w:r>
        <w:rPr>
          <w:lang w:val="en-GB"/>
        </w:rPr>
        <w:t>janet_home_simulator</w:t>
      </w:r>
      <w:proofErr w:type="spellEnd"/>
      <w:r>
        <w:rPr>
          <w:lang w:val="en-GB"/>
        </w:rPr>
        <w:t xml:space="preserve">” folder, which will automatically fetch all application dependencies, compile them, </w:t>
      </w:r>
      <w:r w:rsidRPr="00A47CCA">
        <w:rPr>
          <w:lang w:val="en-GB"/>
        </w:rPr>
        <w:t>and</w:t>
      </w:r>
      <w:r>
        <w:rPr>
          <w:lang w:val="en-GB"/>
        </w:rPr>
        <w:t xml:space="preserve"> start the virtual machine and a set of application components (not including the JANET Simulator application itself).</w:t>
      </w:r>
    </w:p>
    <w:p w14:paraId="0CF960F5" w14:textId="6F5AA3E4" w:rsidR="002972C8" w:rsidRDefault="002972C8" w:rsidP="005917FB">
      <w:pPr>
        <w:spacing w:after="120"/>
        <w:ind w:left="425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20248082" wp14:editId="3362BEF6">
                <wp:extent cx="5919788" cy="1404620"/>
                <wp:effectExtent l="0" t="0" r="24130" b="22225"/>
                <wp:docPr id="8" name="Casella di tes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788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40E9A" w14:textId="5CA4F632" w:rsidR="002972C8" w:rsidRPr="0027584C" w:rsidRDefault="002972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27584C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="0027584C"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 w:rsidR="0027584C"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janet_home_simulator</w:t>
                            </w:r>
                            <w:proofErr w:type="spellEnd"/>
                            <w:r w:rsidRPr="0027584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27584C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27584C" w:rsidRPr="0027584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./start</w:t>
                            </w:r>
                          </w:p>
                          <w:p w14:paraId="3D8E4B68" w14:textId="3B4B2C84" w:rsidR="00A068C8" w:rsidRDefault="00A068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===&gt; Verifying dependencies...</w:t>
                            </w:r>
                          </w:p>
                          <w:p w14:paraId="4DF793D3" w14:textId="1F3CD1B9" w:rsidR="00A068C8" w:rsidRDefault="00A068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Analyzing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 applications</w:t>
                            </w: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...</w:t>
                            </w:r>
                          </w:p>
                          <w:p w14:paraId="2AF53D99" w14:textId="2685E0F7" w:rsidR="00A068C8" w:rsidRDefault="00A068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ranch</w:t>
                            </w:r>
                          </w:p>
                          <w:p w14:paraId="65EEED75" w14:textId="66AACE64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Compiling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cowlib</w:t>
                            </w:r>
                            <w:proofErr w:type="spellEnd"/>
                          </w:p>
                          <w:p w14:paraId="1A1880F7" w14:textId="12BFF2CB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Compiling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jsone</w:t>
                            </w:r>
                            <w:proofErr w:type="spellEnd"/>
                          </w:p>
                          <w:p w14:paraId="391846F1" w14:textId="418DCF4F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gun</w:t>
                            </w:r>
                          </w:p>
                          <w:p w14:paraId="736662C4" w14:textId="03F0F14C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Compiling cowboy</w:t>
                            </w:r>
                          </w:p>
                          <w:p w14:paraId="39E7E387" w14:textId="60C453C7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Analyzing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 applications...</w:t>
                            </w:r>
                          </w:p>
                          <w:p w14:paraId="1010824B" w14:textId="40C628B7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Compiling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janet_simulator</w:t>
                            </w:r>
                            <w:proofErr w:type="spellEnd"/>
                          </w:p>
                          <w:p w14:paraId="64633F53" w14:textId="28AADCB9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Compiling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janet_controller</w:t>
                            </w:r>
                            <w:proofErr w:type="spellEnd"/>
                          </w:p>
                          <w:p w14:paraId="50E66D0F" w14:textId="37E7B723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Compiling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janet_device</w:t>
                            </w:r>
                            <w:proofErr w:type="spellEnd"/>
                          </w:p>
                          <w:p w14:paraId="5440E969" w14:textId="1A158203" w:rsidR="002972C8" w:rsidRDefault="002972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Erlang/OTP 24 [erts-12.1] [source] [64-bit] [smp:8:8] [ds:8:8:10] [async-threads:</w:t>
                            </w:r>
                            <w:r w:rsidR="00A068C8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30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 [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jit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</w:p>
                          <w:p w14:paraId="59473536" w14:textId="77777777" w:rsidR="002972C8" w:rsidRDefault="002972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BD1512E" w14:textId="4629674F" w:rsidR="002972C8" w:rsidRDefault="002972C8" w:rsidP="002972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Eshell V12.1  (abort with ^G)</w:t>
                            </w:r>
                          </w:p>
                          <w:p w14:paraId="2721D5EE" w14:textId="0B1676C3" w:rsidR="00A068C8" w:rsidRDefault="00A068C8" w:rsidP="00A068C8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</w:t>
                            </w:r>
                            <w:proofErr w:type="gram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-simulator@yourHost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)1&gt; </w:t>
                            </w: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Booted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mnesia</w:t>
                            </w:r>
                            <w:proofErr w:type="spellEnd"/>
                          </w:p>
                          <w:p w14:paraId="48240F27" w14:textId="0DBCA574" w:rsidR="002972C8" w:rsidRPr="00C97EC7" w:rsidRDefault="002972C8" w:rsidP="002972C8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248082" id="Casella di testo 8" o:spid="_x0000_s1040" type="#_x0000_t202" style="width:46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" fillcolor="black [3213]">
                <v:textbox style="mso-fit-shape-to-text:t" inset="1mm,0,1mm,.5mm">
                  <w:txbxContent>
                    <w:p w14:paraId="1AD40E9A" w14:textId="5CA4F632" w:rsidR="002972C8" w:rsidRPr="0027584C" w:rsidRDefault="002972C8" w:rsidP="002972C8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27584C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="0027584C"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 w:rsidR="0027584C"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janet_home_simulator</w:t>
                      </w:r>
                      <w:proofErr w:type="spellEnd"/>
                      <w:r w:rsidRPr="0027584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27584C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27584C" w:rsidRPr="0027584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./start</w:t>
                      </w:r>
                    </w:p>
                    <w:p w14:paraId="3D8E4B68" w14:textId="3B4B2C84" w:rsidR="00A068C8" w:rsidRDefault="00A068C8" w:rsidP="002972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===&gt; Verifying dependencies...</w:t>
                      </w:r>
                    </w:p>
                    <w:p w14:paraId="4DF793D3" w14:textId="1F3CD1B9" w:rsidR="00A068C8" w:rsidRDefault="00A068C8" w:rsidP="002972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Analyzing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 applications</w:t>
                      </w: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...</w:t>
                      </w:r>
                    </w:p>
                    <w:p w14:paraId="2AF53D99" w14:textId="2685E0F7" w:rsidR="00A068C8" w:rsidRDefault="00A068C8" w:rsidP="002972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Compiling ranch</w:t>
                      </w:r>
                    </w:p>
                    <w:p w14:paraId="65EEED75" w14:textId="66AACE64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Compiling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cowlib</w:t>
                      </w:r>
                      <w:proofErr w:type="spellEnd"/>
                    </w:p>
                    <w:p w14:paraId="1A1880F7" w14:textId="12BFF2CB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Compiling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jsone</w:t>
                      </w:r>
                      <w:proofErr w:type="spellEnd"/>
                    </w:p>
                    <w:p w14:paraId="391846F1" w14:textId="418DCF4F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Compiling gun</w:t>
                      </w:r>
                    </w:p>
                    <w:p w14:paraId="736662C4" w14:textId="03F0F14C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Compiling cowboy</w:t>
                      </w:r>
                    </w:p>
                    <w:p w14:paraId="39E7E387" w14:textId="60C453C7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Analyzing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 applications...</w:t>
                      </w:r>
                    </w:p>
                    <w:p w14:paraId="1010824B" w14:textId="40C628B7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Compiling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janet_simulator</w:t>
                      </w:r>
                      <w:proofErr w:type="spellEnd"/>
                    </w:p>
                    <w:p w14:paraId="64633F53" w14:textId="28AADCB9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Compiling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janet_controller</w:t>
                      </w:r>
                      <w:proofErr w:type="spellEnd"/>
                    </w:p>
                    <w:p w14:paraId="50E66D0F" w14:textId="37E7B723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Compiling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janet_device</w:t>
                      </w:r>
                      <w:proofErr w:type="spellEnd"/>
                    </w:p>
                    <w:p w14:paraId="5440E969" w14:textId="1A158203" w:rsidR="002972C8" w:rsidRDefault="002972C8" w:rsidP="002972C8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Erlang/OTP 24 [erts-12.1] [source] [64-bit] [smp:8:8] [ds:8:8:10] [async-threads:</w:t>
                      </w:r>
                      <w:r w:rsidR="00A068C8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30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 [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jit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</w:t>
                      </w:r>
                    </w:p>
                    <w:p w14:paraId="59473536" w14:textId="77777777" w:rsidR="002972C8" w:rsidRDefault="002972C8" w:rsidP="002972C8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1BD1512E" w14:textId="4629674F" w:rsidR="002972C8" w:rsidRDefault="002972C8" w:rsidP="002972C8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Eshell V12.1  (abort with ^G)</w:t>
                      </w:r>
                    </w:p>
                    <w:p w14:paraId="2721D5EE" w14:textId="0B1676C3" w:rsidR="00A068C8" w:rsidRDefault="00A068C8" w:rsidP="00A068C8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)1&gt; </w:t>
                      </w: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Booted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mnesia</w:t>
                      </w:r>
                      <w:proofErr w:type="spellEnd"/>
                    </w:p>
                    <w:p w14:paraId="48240F27" w14:textId="0DBCA574" w:rsidR="002972C8" w:rsidRPr="00C97EC7" w:rsidRDefault="002972C8" w:rsidP="002972C8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BC0AFD5" w14:textId="1A043D50" w:rsidR="003167C4" w:rsidRDefault="005917FB" w:rsidP="003167C4">
      <w:pPr>
        <w:spacing w:after="120"/>
        <w:ind w:left="425"/>
        <w:jc w:val="both"/>
        <w:rPr>
          <w:noProof/>
          <w:lang w:val="en-GB"/>
        </w:rPr>
      </w:pPr>
      <w:r>
        <w:rPr>
          <w:lang w:val="en-GB"/>
        </w:rPr>
        <w:t>The JANET Simulator application itself can be started with the “</w:t>
      </w:r>
      <w:proofErr w:type="spellStart"/>
      <w:r>
        <w:rPr>
          <w:lang w:val="en-GB"/>
        </w:rPr>
        <w:t>jsim:run</w:t>
      </w:r>
      <w:proofErr w:type="spellEnd"/>
      <w:r>
        <w:rPr>
          <w:lang w:val="en-GB"/>
        </w:rPr>
        <w:t>()” command, which in its first execution will install the Mnesia database used by the application</w:t>
      </w:r>
      <w:r w:rsidR="003167C4">
        <w:rPr>
          <w:lang w:val="en-GB"/>
        </w:rPr>
        <w:t xml:space="preserve"> (which will </w:t>
      </w:r>
      <w:r w:rsidR="00A47CCA">
        <w:rPr>
          <w:lang w:val="en-GB"/>
        </w:rPr>
        <w:t xml:space="preserve">initially be </w:t>
      </w:r>
      <w:r w:rsidR="003167C4">
        <w:rPr>
          <w:lang w:val="en-GB"/>
        </w:rPr>
        <w:t>empty).</w:t>
      </w:r>
      <w:r w:rsidR="003167C4" w:rsidRPr="003167C4">
        <w:rPr>
          <w:noProof/>
          <w:lang w:val="en-GB"/>
        </w:rPr>
        <w:t xml:space="preserve"> </w:t>
      </w:r>
    </w:p>
    <w:p w14:paraId="6D21576E" w14:textId="5FEC9299" w:rsidR="002972C8" w:rsidRDefault="003167C4" w:rsidP="003167C4">
      <w:pPr>
        <w:spacing w:after="120"/>
        <w:ind w:left="425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4CF5C0CE" wp14:editId="0AF2803F">
                <wp:extent cx="5919788" cy="1404620"/>
                <wp:effectExtent l="0" t="0" r="24130" b="22225"/>
                <wp:docPr id="14" name="Casella di tes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788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DB5F7C" w14:textId="6A264ACE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Erlang/OTP 24 [erts-12.1] [source] [64-bit] [smp:8:8] [ds:8:8:10] [async-threads:30] [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jit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</w:t>
                            </w:r>
                          </w:p>
                          <w:p w14:paraId="42EAF63B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4AF51BA3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Eshell V12.1  (abort with ^G)</w:t>
                            </w:r>
                          </w:p>
                          <w:p w14:paraId="38320CC3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</w:t>
                            </w:r>
                            <w:proofErr w:type="gram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-simulator@yourHost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)1&gt; </w:t>
                            </w:r>
                            <w:r w:rsidRPr="00A068C8"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===&gt; </w:t>
                            </w:r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 xml:space="preserve">Booted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  <w:t>mnesia</w:t>
                            </w:r>
                            <w:proofErr w:type="spellEnd"/>
                          </w:p>
                          <w:p w14:paraId="7787BE20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08FB5080" w14:textId="77777777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</w:t>
                            </w:r>
                            <w:proofErr w:type="gram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-simulator@yourHost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)1&gt;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jsim:run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().</w:t>
                            </w:r>
                          </w:p>
                          <w:p w14:paraId="2D340275" w14:textId="19FB15C4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The Mnesia database is not installed, installing it now</w:t>
                            </w:r>
                          </w:p>
                          <w:p w14:paraId="507EB254" w14:textId="16B4A7CE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 Simulator Mnesia database successfully installed</w:t>
                            </w:r>
                          </w:p>
                          <w:p w14:paraId="2B963692" w14:textId="1B1A58DF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locs_init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]: &lt;WARNING&gt; No location is present in the database, no location tree will be started</w:t>
                            </w:r>
                          </w:p>
                          <w:p w14:paraId="5CD0264C" w14:textId="721CC4F2" w:rsidR="003167C4" w:rsidRDefault="003167C4" w:rsidP="003167C4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4E9619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ok</w:t>
                            </w:r>
                          </w:p>
                          <w:p w14:paraId="732078CB" w14:textId="38BE4C74" w:rsidR="003167C4" w:rsidRPr="00C97EC7" w:rsidRDefault="003167C4" w:rsidP="003167C4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F5C0CE" id="Casella di testo 14" o:spid="_x0000_s1041" type="#_x0000_t202" style="width:46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" fillcolor="black [3213]">
                <v:textbox style="mso-fit-shape-to-text:t" inset="1mm,0,1mm,.5mm">
                  <w:txbxContent>
                    <w:p w14:paraId="68DB5F7C" w14:textId="6A264ACE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Erlang/OTP 24 [erts-12.1] [source] [64-bit] [smp:8:8] [ds:8:8:10] [async-threads:30] [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jit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</w:t>
                      </w:r>
                    </w:p>
                    <w:p w14:paraId="42EAF63B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4AF51BA3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Eshell V12.1  (abort with ^G)</w:t>
                      </w:r>
                    </w:p>
                    <w:p w14:paraId="38320CC3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)1&gt; </w:t>
                      </w:r>
                      <w:r w:rsidRPr="00A068C8"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===&gt; </w:t>
                      </w:r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 xml:space="preserve">Booted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  <w:t>mnesia</w:t>
                      </w:r>
                      <w:proofErr w:type="spellEnd"/>
                    </w:p>
                    <w:p w14:paraId="7787BE20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08FB5080" w14:textId="77777777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)1&gt;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jsim:run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().</w:t>
                      </w:r>
                    </w:p>
                    <w:p w14:paraId="2D340275" w14:textId="19FB15C4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The Mnesia database is not installed, installing it now</w:t>
                      </w:r>
                    </w:p>
                    <w:p w14:paraId="507EB254" w14:textId="16B4A7CE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 Simulator Mnesia database successfully installed</w:t>
                      </w:r>
                    </w:p>
                    <w:p w14:paraId="2B963692" w14:textId="1B1A58DF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locs_init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]: &lt;WARNING&gt; No location is present in the database, no location tree will be started</w:t>
                      </w:r>
                    </w:p>
                    <w:p w14:paraId="5CD0264C" w14:textId="721CC4F2" w:rsidR="003167C4" w:rsidRDefault="003167C4" w:rsidP="003167C4">
                      <w:pPr>
                        <w:spacing w:after="0"/>
                        <w:rPr>
                          <w:rFonts w:ascii="Inconsolata" w:hAnsi="Inconsolata" w:cs="Inconsolata"/>
                          <w:color w:val="4E9619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ok</w:t>
                      </w:r>
                    </w:p>
                    <w:p w14:paraId="732078CB" w14:textId="38BE4C74" w:rsidR="003167C4" w:rsidRPr="00C97EC7" w:rsidRDefault="003167C4" w:rsidP="003167C4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A1E4620" w14:textId="77777777" w:rsidR="001D3BEC" w:rsidRDefault="003167C4" w:rsidP="001D3BEC">
      <w:pPr>
        <w:spacing w:after="120"/>
        <w:ind w:left="425"/>
        <w:jc w:val="both"/>
        <w:rPr>
          <w:noProof/>
          <w:lang w:val="en-GB"/>
        </w:rPr>
      </w:pPr>
      <w:r>
        <w:rPr>
          <w:lang w:val="en-GB"/>
        </w:rPr>
        <w:t>The JANET Simulator application and ERTS can be stopped respectively via the “</w:t>
      </w:r>
      <w:proofErr w:type="spellStart"/>
      <w:r>
        <w:rPr>
          <w:lang w:val="en-GB"/>
        </w:rPr>
        <w:t>jsim:stop</w:t>
      </w:r>
      <w:proofErr w:type="spellEnd"/>
      <w:r>
        <w:rPr>
          <w:lang w:val="en-GB"/>
        </w:rPr>
        <w:t>()” and “</w:t>
      </w:r>
      <w:proofErr w:type="spellStart"/>
      <w:r>
        <w:rPr>
          <w:lang w:val="en-GB"/>
        </w:rPr>
        <w:t>jsim:shutdown</w:t>
      </w:r>
      <w:proofErr w:type="spellEnd"/>
      <w:r>
        <w:rPr>
          <w:lang w:val="en-GB"/>
        </w:rPr>
        <w:t xml:space="preserve">()” commands, with </w:t>
      </w:r>
      <w:r w:rsidR="001D3BEC">
        <w:rPr>
          <w:lang w:val="en-GB"/>
        </w:rPr>
        <w:t xml:space="preserve">the complete set of supported commands being outlined in the </w:t>
      </w:r>
      <w:r>
        <w:rPr>
          <w:lang w:val="en-GB"/>
        </w:rPr>
        <w:t xml:space="preserve"> JANET Home Simulator User Guide</w:t>
      </w:r>
      <w:r w:rsidR="001D3BEC">
        <w:rPr>
          <w:lang w:val="en-GB"/>
        </w:rPr>
        <w:t>.</w:t>
      </w:r>
      <w:r w:rsidR="001D3BEC" w:rsidRPr="001D3BEC">
        <w:rPr>
          <w:noProof/>
          <w:lang w:val="en-GB"/>
        </w:rPr>
        <w:t xml:space="preserve"> </w:t>
      </w:r>
    </w:p>
    <w:p w14:paraId="4DF84FBF" w14:textId="5FB6C99D" w:rsidR="00BB4C9F" w:rsidRDefault="001D3BEC" w:rsidP="00BB4C9F">
      <w:pPr>
        <w:spacing w:after="120"/>
        <w:ind w:left="425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2D4D8B0E" wp14:editId="12DC6C59">
                <wp:extent cx="5919788" cy="1404620"/>
                <wp:effectExtent l="0" t="0" r="24130" b="22225"/>
                <wp:docPr id="21" name="Casella di tes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788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5326CA" w14:textId="45C8E80A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</w:t>
                            </w:r>
                            <w:proofErr w:type="gram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-simulator@yourHost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)2&gt;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jsim:stop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().</w:t>
                            </w:r>
                          </w:p>
                          <w:p w14:paraId="477A97A8" w14:textId="4518E192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3FB5F208" w14:textId="77777777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 Simulator stopped</w:t>
                            </w:r>
                          </w:p>
                          <w:p w14:paraId="33A07C7C" w14:textId="2A55AC3E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ok</w:t>
                            </w:r>
                          </w:p>
                          <w:p w14:paraId="7DFEDE58" w14:textId="28797A8B" w:rsidR="001D3BEC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</w:t>
                            </w:r>
                            <w:proofErr w:type="gram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-simulator@yourHost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)</w:t>
                            </w:r>
                            <w:r w:rsidR="00BB4C9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3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&gt;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jsim:shutdown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().</w:t>
                            </w:r>
                          </w:p>
                          <w:p w14:paraId="0138E262" w14:textId="77777777" w:rsidR="00BB4C9F" w:rsidRDefault="001D3BEC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ok</w:t>
                            </w:r>
                          </w:p>
                          <w:p w14:paraId="00CB3508" w14:textId="6D17B29C" w:rsidR="001D3BEC" w:rsidRPr="00BB4C9F" w:rsidRDefault="00BB4C9F" w:rsidP="001D3BEC">
                            <w:pPr>
                              <w:spacing w:after="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</w:t>
                            </w:r>
                            <w:proofErr w:type="gram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-simulator@yourHost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)4&gt;</w:t>
                            </w:r>
                            <w:r w:rsidRPr="00BB4C9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27584C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yourUser@yourHost</w:t>
                            </w:r>
                            <w:proofErr w:type="spellEnd"/>
                            <w:r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~/</w:t>
                            </w:r>
                            <w:proofErr w:type="spellStart"/>
                            <w:r w:rsidRPr="0027584C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janet_home_simulator</w:t>
                            </w:r>
                            <w:proofErr w:type="spellEnd"/>
                            <w:r w:rsidRPr="0027584C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4D8B0E" id="Casella di testo 21" o:spid="_x0000_s1042" type="#_x0000_t202" style="width:466.1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" fillcolor="black [3213]">
                <v:textbox style="mso-fit-shape-to-text:t" inset="1mm,0,1mm,.5mm">
                  <w:txbxContent>
                    <w:p w14:paraId="195326CA" w14:textId="45C8E80A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)2&gt;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jsim:stop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().</w:t>
                      </w:r>
                    </w:p>
                    <w:p w14:paraId="477A97A8" w14:textId="4518E192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3FB5F208" w14:textId="77777777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 Simulator stopped</w:t>
                      </w:r>
                    </w:p>
                    <w:p w14:paraId="33A07C7C" w14:textId="2A55AC3E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ok</w:t>
                      </w:r>
                    </w:p>
                    <w:p w14:paraId="7DFEDE58" w14:textId="28797A8B" w:rsidR="001D3BEC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)</w:t>
                      </w:r>
                      <w:r w:rsidR="00BB4C9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3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&gt;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jsim:shutdown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().</w:t>
                      </w:r>
                    </w:p>
                    <w:p w14:paraId="0138E262" w14:textId="77777777" w:rsidR="00BB4C9F" w:rsidRDefault="001D3BEC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ok</w:t>
                      </w:r>
                    </w:p>
                    <w:p w14:paraId="00CB3508" w14:textId="6D17B29C" w:rsidR="001D3BEC" w:rsidRPr="00BB4C9F" w:rsidRDefault="00BB4C9F" w:rsidP="001D3BEC">
                      <w:pPr>
                        <w:spacing w:after="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</w:t>
                      </w:r>
                      <w:proofErr w:type="gram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-simulator@yourHost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)4&gt;</w:t>
                      </w:r>
                      <w:r w:rsidRPr="00BB4C9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27584C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yourUser@yourHost</w:t>
                      </w:r>
                      <w:proofErr w:type="spellEnd"/>
                      <w:r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~/</w:t>
                      </w:r>
                      <w:proofErr w:type="spellStart"/>
                      <w:r w:rsidRPr="0027584C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janet_home_simulator</w:t>
                      </w:r>
                      <w:proofErr w:type="spellEnd"/>
                      <w:r w:rsidRPr="0027584C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2618619" w14:textId="77777777" w:rsidR="00BB4C9F" w:rsidRDefault="00BB4C9F">
      <w:pPr>
        <w:rPr>
          <w:lang w:val="en-GB"/>
        </w:rPr>
      </w:pPr>
      <w:r>
        <w:rPr>
          <w:lang w:val="en-GB"/>
        </w:rPr>
        <w:br w:type="page"/>
      </w:r>
    </w:p>
    <w:p w14:paraId="64CD0FA4" w14:textId="24630719" w:rsidR="00BB4C9F" w:rsidRPr="0027584C" w:rsidRDefault="00BB4C9F" w:rsidP="00BB4C9F">
      <w:pPr>
        <w:pStyle w:val="Sommario2"/>
        <w:numPr>
          <w:ilvl w:val="0"/>
          <w:numId w:val="45"/>
        </w:numPr>
        <w:ind w:left="284" w:hanging="284"/>
        <w:jc w:val="both"/>
      </w:pPr>
      <w:r>
        <w:lastRenderedPageBreak/>
        <w:t xml:space="preserve">  </w:t>
      </w:r>
      <w:bookmarkStart w:id="14" w:name="_Toc86538390"/>
      <w:r>
        <w:t>Remote Nodes Hosts Configuration</w:t>
      </w:r>
      <w:bookmarkEnd w:id="14"/>
    </w:p>
    <w:p w14:paraId="62F4ADA7" w14:textId="416E0236" w:rsidR="00BB4C9F" w:rsidRPr="00BB4C9F" w:rsidRDefault="00A47CCA" w:rsidP="00BB4C9F">
      <w:pPr>
        <w:spacing w:after="120"/>
        <w:ind w:left="425"/>
        <w:jc w:val="both"/>
        <w:rPr>
          <w:lang w:val="en-GB"/>
        </w:rPr>
      </w:pPr>
      <w:r>
        <w:rPr>
          <w:lang w:val="en-GB"/>
        </w:rPr>
        <w:t>The r</w:t>
      </w:r>
      <w:r w:rsidR="00B62E42">
        <w:rPr>
          <w:lang w:val="en-GB"/>
        </w:rPr>
        <w:t>emote hosts JANET nodes can be deployed in (defined in the “</w:t>
      </w:r>
      <w:proofErr w:type="spellStart"/>
      <w:r w:rsidR="00B62E42">
        <w:rPr>
          <w:lang w:val="en-GB"/>
        </w:rPr>
        <w:t>nodes_hosts</w:t>
      </w:r>
      <w:proofErr w:type="spellEnd"/>
      <w:r w:rsidR="00B62E42">
        <w:rPr>
          <w:lang w:val="en-GB"/>
        </w:rPr>
        <w:t>” configuration parameter) must have Erlang/OTP 24.1 installed (step 1) and require</w:t>
      </w:r>
      <w:r w:rsidR="006E5A63">
        <w:rPr>
          <w:lang w:val="en-GB"/>
        </w:rPr>
        <w:t xml:space="preserve"> the following configuration steps:</w:t>
      </w:r>
    </w:p>
    <w:p w14:paraId="65954D1F" w14:textId="2B18050B" w:rsidR="006E5A63" w:rsidRDefault="006E5A63" w:rsidP="006E5A63">
      <w:pPr>
        <w:pStyle w:val="Paragrafoelenco"/>
        <w:numPr>
          <w:ilvl w:val="0"/>
          <w:numId w:val="48"/>
        </w:numPr>
        <w:spacing w:after="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>Ensure the DNS reachability between the JANET Simulator and all remote hosts nodes.</w:t>
      </w:r>
    </w:p>
    <w:p w14:paraId="5386345D" w14:textId="50A2D927" w:rsidR="006E5A63" w:rsidRPr="006E5A63" w:rsidRDefault="006E5A63" w:rsidP="006E5A63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>
        <w:rPr>
          <w:lang w:val="en-GB"/>
        </w:rPr>
        <w:t>This can be obtained through the use of a DNS server or by manually mapping each host to its IP in t</w:t>
      </w:r>
      <w:r w:rsidR="00F22BFF">
        <w:rPr>
          <w:lang w:val="en-GB"/>
        </w:rPr>
        <w:t xml:space="preserve">he </w:t>
      </w:r>
      <w:r>
        <w:rPr>
          <w:lang w:val="en-GB"/>
        </w:rPr>
        <w:t>“/etc/hosts” files</w:t>
      </w:r>
    </w:p>
    <w:p w14:paraId="76B307C6" w14:textId="49E61677" w:rsidR="006E5A63" w:rsidRDefault="006E5A63" w:rsidP="006E5A63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3D7F66AF" wp14:editId="5B932CBA">
                <wp:extent cx="5832000" cy="1404620"/>
                <wp:effectExtent l="0" t="0" r="16510" b="15875"/>
                <wp:docPr id="25" name="Casella di tes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E8AF1" w14:textId="39812D09" w:rsidR="00F22BFF" w:rsidRDefault="006E5A63" w:rsidP="006E5A6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F22BF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</w:rPr>
                              <w:t>yourUser@yourHost</w:t>
                            </w:r>
                            <w:r w:rsidR="00F22BFF" w:rsidRPr="00F22BF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</w:rPr>
                              <w:t>1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</w:rPr>
                              <w:t>~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$</w:t>
                            </w:r>
                            <w:r w:rsidRPr="00F22BFF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22BFF" w:rsidRP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sudo vi</w:t>
                            </w:r>
                            <w:r w:rsid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 w:rsid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 w:rsid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hosts</w:t>
                            </w:r>
                            <w:proofErr w:type="spellEnd"/>
                          </w:p>
                          <w:p w14:paraId="209ADFD8" w14:textId="7BB8C96A" w:rsidR="00F22BFF" w:rsidRDefault="00F22BFF" w:rsidP="006E5A63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192.168.0.1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ab/>
                              <w:t xml:space="preserve">yourHost1   #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localhost</w:t>
                            </w:r>
                            <w:proofErr w:type="spellEnd"/>
                          </w:p>
                          <w:p w14:paraId="31781512" w14:textId="7E26987C" w:rsidR="00F22BFF" w:rsidRPr="00F22BFF" w:rsidRDefault="00F22BFF" w:rsidP="006E5A63">
                            <w:pPr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192.168.0.2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ab/>
                              <w:t>yourHost2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7F66AF" id="Casella di testo 25" o:spid="_x0000_s1043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CLSYOEwAgAAUg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1B4E8AF1" w14:textId="39812D09" w:rsidR="00F22BFF" w:rsidRDefault="006E5A63" w:rsidP="006E5A6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</w:pPr>
                      <w:r w:rsidRPr="00F22BF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</w:rPr>
                        <w:t>yourUser@yourHost</w:t>
                      </w:r>
                      <w:r w:rsidR="00F22BFF" w:rsidRPr="00F22BF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</w:rPr>
                        <w:t>1</w:t>
                      </w:r>
                      <w:r w:rsidRPr="00F22BFF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</w:rPr>
                        <w:t>~</w:t>
                      </w:r>
                      <w:r w:rsidRP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$</w:t>
                      </w:r>
                      <w:r w:rsidRPr="00F22BFF">
                        <w:rPr>
                          <w:rFonts w:ascii="Inconsolata" w:hAnsi="Inconsolata" w:cs="Inconsolata"/>
                          <w:sz w:val="20"/>
                          <w:szCs w:val="20"/>
                        </w:rPr>
                        <w:t xml:space="preserve"> </w:t>
                      </w:r>
                      <w:r w:rsidR="00F22BFF" w:rsidRP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sudo vi</w:t>
                      </w:r>
                      <w:r w:rsid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 w:rsid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etc</w:t>
                      </w:r>
                      <w:proofErr w:type="spellEnd"/>
                      <w:r w:rsid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hosts</w:t>
                      </w:r>
                      <w:proofErr w:type="spellEnd"/>
                    </w:p>
                    <w:p w14:paraId="209ADFD8" w14:textId="7BB8C96A" w:rsidR="00F22BFF" w:rsidRDefault="00F22BFF" w:rsidP="006E5A63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192.168.0.1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ab/>
                        <w:t xml:space="preserve">yourHost1   #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localhost</w:t>
                      </w:r>
                      <w:proofErr w:type="spellEnd"/>
                    </w:p>
                    <w:p w14:paraId="31781512" w14:textId="7E26987C" w:rsidR="00F22BFF" w:rsidRPr="00F22BFF" w:rsidRDefault="00F22BFF" w:rsidP="006E5A63">
                      <w:pPr>
                        <w:spacing w:after="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192.168.0.2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ab/>
                        <w:t>yourHost2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AF8A62E" w14:textId="2C6E7272" w:rsidR="00F22BFF" w:rsidRPr="00796363" w:rsidRDefault="00F22BFF" w:rsidP="006E5A63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24295B5A" wp14:editId="61A260AA">
                <wp:extent cx="5832000" cy="1404620"/>
                <wp:effectExtent l="0" t="0" r="16510" b="15875"/>
                <wp:docPr id="31" name="Casella di testo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BE91C" w14:textId="4B8CA38F" w:rsidR="00F22BFF" w:rsidRDefault="00F22BFF" w:rsidP="00F22BFF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F22BFF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</w:rPr>
                              <w:t>yourUser@yourHost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</w:rPr>
                              <w:t>2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</w:rPr>
                              <w:t>~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$</w:t>
                            </w:r>
                            <w:r w:rsidRPr="00F22BFF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22BFF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sudo vi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hosts</w:t>
                            </w:r>
                            <w:proofErr w:type="spellEnd"/>
                          </w:p>
                          <w:p w14:paraId="73FAAC10" w14:textId="77777777" w:rsidR="00F22BFF" w:rsidRDefault="00F22BFF" w:rsidP="00F22BFF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192.168.0.1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ab/>
                              <w:t>yourHost1</w:t>
                            </w:r>
                          </w:p>
                          <w:p w14:paraId="72A7DA4B" w14:textId="15BE8CAF" w:rsidR="00F22BFF" w:rsidRPr="00F22BFF" w:rsidRDefault="00F22BFF" w:rsidP="00F22BFF">
                            <w:pPr>
                              <w:spacing w:after="6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192.168.0.2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ab/>
                              <w:t xml:space="preserve">yourHost2   #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</w:rPr>
                              <w:t>localhost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4295B5A" id="Casella di testo 31" o:spid="_x0000_s1044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" fillcolor="black [3213]">
                <v:textbox style="mso-fit-shape-to-text:t" inset="1mm,0,1mm,.5mm">
                  <w:txbxContent>
                    <w:p w14:paraId="500BE91C" w14:textId="4B8CA38F" w:rsidR="00F22BFF" w:rsidRDefault="00F22BFF" w:rsidP="00F22BFF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</w:pPr>
                      <w:r w:rsidRPr="00F22BFF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</w:rPr>
                        <w:t>yourUser@yourHost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</w:rPr>
                        <w:t>2</w:t>
                      </w:r>
                      <w:r w:rsidRPr="00F22BFF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</w:rPr>
                        <w:t>~</w:t>
                      </w:r>
                      <w:r w:rsidRP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$</w:t>
                      </w:r>
                      <w:r w:rsidRPr="00F22BFF">
                        <w:rPr>
                          <w:rFonts w:ascii="Inconsolata" w:hAnsi="Inconsolata" w:cs="Inconsolata"/>
                          <w:sz w:val="20"/>
                          <w:szCs w:val="20"/>
                        </w:rPr>
                        <w:t xml:space="preserve"> </w:t>
                      </w:r>
                      <w:r w:rsidRPr="00F22BFF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sudo vi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etc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hosts</w:t>
                      </w:r>
                      <w:proofErr w:type="spellEnd"/>
                    </w:p>
                    <w:p w14:paraId="73FAAC10" w14:textId="77777777" w:rsidR="00F22BFF" w:rsidRDefault="00F22BFF" w:rsidP="00F22BFF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192.168.0.1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ab/>
                        <w:t>yourHost1</w:t>
                      </w:r>
                    </w:p>
                    <w:p w14:paraId="72A7DA4B" w14:textId="15BE8CAF" w:rsidR="00F22BFF" w:rsidRPr="00F22BFF" w:rsidRDefault="00F22BFF" w:rsidP="00F22BFF">
                      <w:pPr>
                        <w:spacing w:after="6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192.168.0.2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ab/>
                        <w:t xml:space="preserve">yourHost2   #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</w:rPr>
                        <w:t>localhost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718D82F" w14:textId="3457A191" w:rsidR="00D30A6E" w:rsidRDefault="00D30A6E" w:rsidP="00D30A6E">
      <w:pPr>
        <w:pStyle w:val="Paragrafoelenco"/>
        <w:numPr>
          <w:ilvl w:val="0"/>
          <w:numId w:val="48"/>
        </w:numPr>
        <w:spacing w:after="0"/>
        <w:ind w:left="850" w:hanging="357"/>
        <w:contextualSpacing w:val="0"/>
        <w:jc w:val="both"/>
        <w:rPr>
          <w:lang w:val="en-GB"/>
        </w:rPr>
      </w:pPr>
      <w:r>
        <w:rPr>
          <w:lang w:val="en-GB"/>
        </w:rPr>
        <w:t xml:space="preserve">Enable the JANET Simulator host to establish </w:t>
      </w:r>
      <w:proofErr w:type="gramStart"/>
      <w:r>
        <w:rPr>
          <w:lang w:val="en-GB"/>
        </w:rPr>
        <w:t>a</w:t>
      </w:r>
      <w:r w:rsidR="00A47CCA">
        <w:rPr>
          <w:lang w:val="en-GB"/>
        </w:rPr>
        <w:t>n</w:t>
      </w:r>
      <w:proofErr w:type="gramEnd"/>
      <w:r>
        <w:rPr>
          <w:lang w:val="en-GB"/>
        </w:rPr>
        <w:t xml:space="preserve"> </w:t>
      </w:r>
      <w:proofErr w:type="spellStart"/>
      <w:r w:rsidRPr="00D30A6E">
        <w:rPr>
          <w:i/>
          <w:iCs/>
          <w:lang w:val="en-GB"/>
        </w:rPr>
        <w:t>ssh</w:t>
      </w:r>
      <w:proofErr w:type="spellEnd"/>
      <w:r>
        <w:rPr>
          <w:lang w:val="en-GB"/>
        </w:rPr>
        <w:t xml:space="preserve"> connection to each nodes host without being prompted for a password.</w:t>
      </w:r>
    </w:p>
    <w:p w14:paraId="1020CE76" w14:textId="33CA77DD" w:rsidR="00D30A6E" w:rsidRPr="00A47CCA" w:rsidRDefault="00D30A6E" w:rsidP="00D30A6E">
      <w:pPr>
        <w:pStyle w:val="Paragrafoelenco"/>
        <w:spacing w:after="120"/>
        <w:ind w:left="850"/>
        <w:contextualSpacing w:val="0"/>
        <w:jc w:val="both"/>
        <w:rPr>
          <w:lang w:val="en-GB"/>
        </w:rPr>
      </w:pPr>
      <w:r w:rsidRPr="00A47CCA">
        <w:rPr>
          <w:lang w:val="en-GB"/>
        </w:rPr>
        <w:t xml:space="preserve">This can be </w:t>
      </w:r>
      <w:r w:rsidR="00A47CCA" w:rsidRPr="00A47CCA">
        <w:rPr>
          <w:lang w:val="en-GB"/>
        </w:rPr>
        <w:t>obtained</w:t>
      </w:r>
      <w:r w:rsidRPr="00A47CCA">
        <w:rPr>
          <w:lang w:val="en-GB"/>
        </w:rPr>
        <w:t xml:space="preserve"> via the following commands, </w:t>
      </w:r>
      <w:r w:rsidR="00A47CCA" w:rsidRPr="00A47CCA">
        <w:rPr>
          <w:lang w:val="en-GB"/>
        </w:rPr>
        <w:t>with a more comprehensive guide being available</w:t>
      </w:r>
      <w:r w:rsidRPr="00A47CCA">
        <w:rPr>
          <w:lang w:val="en-GB"/>
        </w:rPr>
        <w:t xml:space="preserve"> </w:t>
      </w:r>
      <w:hyperlink r:id="rId13" w:history="1">
        <w:r w:rsidRPr="00A47CCA">
          <w:rPr>
            <w:rStyle w:val="Collegamentoipertestuale"/>
            <w:lang w:val="en-GB"/>
          </w:rPr>
          <w:t>here</w:t>
        </w:r>
      </w:hyperlink>
      <w:r w:rsidRPr="00A47CCA">
        <w:rPr>
          <w:lang w:val="en-GB"/>
        </w:rPr>
        <w:t>.</w:t>
      </w:r>
    </w:p>
    <w:p w14:paraId="6B2D1EB1" w14:textId="4E9B3724" w:rsidR="00E97ED6" w:rsidRPr="00E97ED6" w:rsidRDefault="006E5A63" w:rsidP="00AF7408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3827BDA7" wp14:editId="67A38097">
                <wp:extent cx="5832000" cy="1404620"/>
                <wp:effectExtent l="0" t="0" r="16510" b="20955"/>
                <wp:docPr id="27" name="Casella di testo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7B877" w14:textId="77777777" w:rsidR="00D30A6E" w:rsidRDefault="006E5A63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 w:rsidR="00D30A6E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JANETSimulator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Host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D30A6E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cd .</w:t>
                            </w:r>
                            <w:proofErr w:type="spellStart"/>
                            <w:r w:rsidR="00D30A6E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</w:p>
                          <w:p w14:paraId="2D3CAFE6" w14:textId="658FBAB8" w:rsidR="006E5A63" w:rsidRDefault="00D30A6E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JANETSimulator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Host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/.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-keygen</w:t>
                            </w:r>
                          </w:p>
                          <w:p w14:paraId="5575319F" w14:textId="77777777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Generating public/private </w:t>
                            </w:r>
                            <w:proofErr w:type="spellStart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rsa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key pair.</w:t>
                            </w:r>
                          </w:p>
                          <w:p w14:paraId="0BFD8073" w14:textId="61B83704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Enter file in which to save the key (/home/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yourUser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/.</w:t>
                            </w:r>
                            <w:proofErr w:type="spellStart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id_rsa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):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     # Press Enter</w:t>
                            </w:r>
                          </w:p>
                          <w:p w14:paraId="17356D88" w14:textId="46DE2E46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Enter passphrase (empty for no passphrase):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  # Press Enter</w:t>
                            </w:r>
                          </w:p>
                          <w:p w14:paraId="77B7C542" w14:textId="3FB210B1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Enter same passphrase again: [Pess enter key]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                           # Press Enter</w:t>
                            </w:r>
                          </w:p>
                          <w:p w14:paraId="6017606C" w14:textId="7D82FBA6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 identification has been saved in /home/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yourUser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/.</w:t>
                            </w:r>
                            <w:proofErr w:type="spellStart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id_rsa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.</w:t>
                            </w:r>
                          </w:p>
                          <w:p w14:paraId="7BDAFB5A" w14:textId="5E320620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 public key has been saved in /home/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yourUser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/.</w:t>
                            </w:r>
                            <w:proofErr w:type="spellStart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/id_rsa.pub.</w:t>
                            </w:r>
                          </w:p>
                          <w:p w14:paraId="1AE9B005" w14:textId="77777777" w:rsidR="00DD5346" w:rsidRP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The key fingerprint is:</w:t>
                            </w:r>
                          </w:p>
                          <w:p w14:paraId="55FAFF82" w14:textId="3142F0CB" w:rsid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33:b3:fe:af:95:95:18:11:31:d5:de:96:2f:f2:35:f9</w:t>
                            </w:r>
                          </w:p>
                          <w:p w14:paraId="29EF5A3B" w14:textId="0152AE4E" w:rsid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JANETSimulator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Host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/.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-copy-id nodeHost1</w:t>
                            </w:r>
                          </w:p>
                          <w:p w14:paraId="5BF595EA" w14:textId="1F8F0A8C" w:rsidR="00DD5346" w:rsidRDefault="00DD534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yourUser@nodeHost1’s password: ••••••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Pr="00DD5346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# Ent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er the “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yourUser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” password on “nodeHost1”</w:t>
                            </w:r>
                          </w:p>
                          <w:p w14:paraId="4D9462C4" w14:textId="66DD0A1F" w:rsidR="00E97ED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Number of key(s) added: 1</w:t>
                            </w:r>
                          </w:p>
                          <w:p w14:paraId="48DA3183" w14:textId="75AA37CB" w:rsidR="00E97ED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  <w:p w14:paraId="1E2B5258" w14:textId="1A3E9F4B" w:rsidR="00E97ED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Now try logging into the machine, with : “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‘nodeHost1’”</w:t>
                            </w:r>
                          </w:p>
                          <w:p w14:paraId="6F71B60B" w14:textId="6339641C" w:rsidR="00E97ED6" w:rsidRPr="00DD534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And check to make sure that only the key(s) you wanted were added.</w:t>
                            </w:r>
                          </w:p>
                          <w:p w14:paraId="3D9B846A" w14:textId="06A5B1DC" w:rsidR="00E97ED6" w:rsidRDefault="00E97ED6" w:rsidP="00AF7408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JANETSimulator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Host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/.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ssh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nodeHost1</w:t>
                            </w:r>
                          </w:p>
                          <w:p w14:paraId="701C5F41" w14:textId="537E958A" w:rsidR="00DD5346" w:rsidRPr="00E97ED6" w:rsidRDefault="00E97ED6" w:rsidP="00E97ED6">
                            <w:pPr>
                              <w:spacing w:after="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nodeHost1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_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27BDA7" id="Casella di testo 27" o:spid="_x0000_s1045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" fillcolor="black [3213]">
                <v:textbox style="mso-fit-shape-to-text:t" inset="1mm,0,1mm,.5mm">
                  <w:txbxContent>
                    <w:p w14:paraId="7FD7B877" w14:textId="77777777" w:rsidR="00D30A6E" w:rsidRDefault="006E5A63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 w:rsidR="00D30A6E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JANETSimulator</w:t>
                      </w: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D30A6E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cd .</w:t>
                      </w:r>
                      <w:proofErr w:type="spellStart"/>
                      <w:r w:rsidR="00D30A6E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</w:p>
                    <w:p w14:paraId="2D3CAFE6" w14:textId="658FBAB8" w:rsidR="006E5A63" w:rsidRDefault="00D30A6E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JANETSimulator</w:t>
                      </w: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/.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-keygen</w:t>
                      </w:r>
                    </w:p>
                    <w:p w14:paraId="5575319F" w14:textId="77777777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Generating public/private </w:t>
                      </w:r>
                      <w:proofErr w:type="spellStart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rsa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key pair.</w:t>
                      </w:r>
                    </w:p>
                    <w:p w14:paraId="0BFD8073" w14:textId="61B83704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Enter file in which to save the key (/home/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yourUser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/.</w:t>
                      </w:r>
                      <w:proofErr w:type="spellStart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id_rsa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):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     # Press Enter</w:t>
                      </w:r>
                    </w:p>
                    <w:p w14:paraId="17356D88" w14:textId="46DE2E46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Enter passphrase (empty for no passphrase):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                           # Press Enter</w:t>
                      </w:r>
                    </w:p>
                    <w:p w14:paraId="77B7C542" w14:textId="3FB210B1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Enter same passphrase again: [Pess enter key]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                           # Press Enter</w:t>
                      </w:r>
                    </w:p>
                    <w:p w14:paraId="6017606C" w14:textId="7D82FBA6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 identification has been saved in /home/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yourUser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/.</w:t>
                      </w:r>
                      <w:proofErr w:type="spellStart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id_rsa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.</w:t>
                      </w:r>
                    </w:p>
                    <w:p w14:paraId="7BDAFB5A" w14:textId="5E320620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 public key has been saved in /home/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yourUser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/.</w:t>
                      </w:r>
                      <w:proofErr w:type="spellStart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/id_rsa.pub.</w:t>
                      </w:r>
                    </w:p>
                    <w:p w14:paraId="1AE9B005" w14:textId="77777777" w:rsidR="00DD5346" w:rsidRP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The key fingerprint is:</w:t>
                      </w:r>
                    </w:p>
                    <w:p w14:paraId="55FAFF82" w14:textId="3142F0CB" w:rsid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33:b3:fe:af:95:95:18:11:31:d5:de:96:2f:f2:35:f9</w:t>
                      </w:r>
                    </w:p>
                    <w:p w14:paraId="29EF5A3B" w14:textId="0152AE4E" w:rsid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JANETSimulator</w:t>
                      </w: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/.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-copy-id nodeHost1</w:t>
                      </w:r>
                    </w:p>
                    <w:p w14:paraId="5BF595EA" w14:textId="1F8F0A8C" w:rsidR="00DD5346" w:rsidRDefault="00DD534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yourUser@nodeHost1’s password: ••••••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Pr="00DD5346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# Ent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er the “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yourUser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” password on “nodeHost1”</w:t>
                      </w:r>
                    </w:p>
                    <w:p w14:paraId="4D9462C4" w14:textId="66DD0A1F" w:rsidR="00E97ED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Number of key(s) added: 1</w:t>
                      </w:r>
                    </w:p>
                    <w:p w14:paraId="48DA3183" w14:textId="75AA37CB" w:rsidR="00E97ED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</w:p>
                    <w:p w14:paraId="1E2B5258" w14:textId="1A3E9F4B" w:rsidR="00E97ED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Now try logging into the machine, with : “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‘nodeHost1’”</w:t>
                      </w:r>
                    </w:p>
                    <w:p w14:paraId="6F71B60B" w14:textId="6339641C" w:rsidR="00E97ED6" w:rsidRPr="00DD534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And check to make sure that only the key(s) you wanted were added.</w:t>
                      </w:r>
                    </w:p>
                    <w:p w14:paraId="3D9B846A" w14:textId="06A5B1DC" w:rsidR="00E97ED6" w:rsidRDefault="00E97ED6" w:rsidP="00AF7408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JANETSimulator</w:t>
                      </w: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/.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ssh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nodeHost1</w:t>
                      </w:r>
                    </w:p>
                    <w:p w14:paraId="701C5F41" w14:textId="537E958A" w:rsidR="00DD5346" w:rsidRPr="00E97ED6" w:rsidRDefault="00E97ED6" w:rsidP="00E97ED6">
                      <w:pPr>
                        <w:spacing w:after="0"/>
                        <w:rPr>
                          <w:sz w:val="18"/>
                          <w:szCs w:val="18"/>
                          <w:lang w:val="en-GB"/>
                        </w:rPr>
                      </w:pPr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nodeHost1</w:t>
                      </w:r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53F67E" w14:textId="77777777" w:rsidR="0021328D" w:rsidRDefault="00E97ED6" w:rsidP="0021328D">
      <w:pPr>
        <w:pStyle w:val="Paragrafoelenco"/>
        <w:numPr>
          <w:ilvl w:val="0"/>
          <w:numId w:val="48"/>
        </w:numPr>
        <w:spacing w:after="120"/>
        <w:ind w:left="851" w:hanging="357"/>
        <w:contextualSpacing w:val="0"/>
        <w:jc w:val="both"/>
        <w:rPr>
          <w:lang w:val="en-GB"/>
        </w:rPr>
      </w:pPr>
      <w:r w:rsidRPr="00E97ED6">
        <w:rPr>
          <w:lang w:val="en-GB"/>
        </w:rPr>
        <w:t xml:space="preserve">Copy the folders containing the resource file and compiled bytecode of all </w:t>
      </w:r>
      <w:r>
        <w:rPr>
          <w:lang w:val="en-GB"/>
        </w:rPr>
        <w:t>the JANET Home Simulator application dependencies (“_build/</w:t>
      </w:r>
      <w:r w:rsidR="00D737B9">
        <w:rPr>
          <w:lang w:val="en-GB"/>
        </w:rPr>
        <w:t>default/lib”) into the “lib” directory in the Erlang installation folder (default: “/</w:t>
      </w:r>
      <w:proofErr w:type="spellStart"/>
      <w:r w:rsidR="00D737B9">
        <w:rPr>
          <w:lang w:val="en-GB"/>
        </w:rPr>
        <w:t>usr</w:t>
      </w:r>
      <w:proofErr w:type="spellEnd"/>
      <w:r w:rsidR="00D737B9">
        <w:rPr>
          <w:lang w:val="en-GB"/>
        </w:rPr>
        <w:t xml:space="preserve">/lib/erlang/lib”) (might require root privileges). </w:t>
      </w:r>
    </w:p>
    <w:p w14:paraId="65EFC6EC" w14:textId="327AA68B" w:rsidR="00BB4C9F" w:rsidRPr="00AF7408" w:rsidRDefault="0021328D" w:rsidP="0021328D">
      <w:pPr>
        <w:pStyle w:val="Paragrafoelenco"/>
        <w:spacing w:after="120"/>
        <w:ind w:left="851"/>
        <w:contextualSpacing w:val="0"/>
        <w:jc w:val="both"/>
        <w:rPr>
          <w:lang w:val="en-GB"/>
        </w:rPr>
      </w:pPr>
      <w:r w:rsidRPr="0065024E">
        <w:rPr>
          <w:noProof/>
          <w:lang w:val="en-GB"/>
        </w:rPr>
        <mc:AlternateContent>
          <mc:Choice Requires="wps">
            <w:drawing>
              <wp:inline distT="0" distB="0" distL="0" distR="0" wp14:anchorId="487B5263" wp14:editId="3E147934">
                <wp:extent cx="5832000" cy="1404620"/>
                <wp:effectExtent l="0" t="0" r="16510" b="20955"/>
                <wp:docPr id="38" name="Casella di test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200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42142" w14:textId="77777777" w:rsidR="0021328D" w:rsidRDefault="0021328D" w:rsidP="0021328D">
                            <w:pPr>
                              <w:spacing w:after="60"/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yourHost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janet_home_simulator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  <w:r w:rsidRPr="00C97EC7">
                              <w:rPr>
                                <w:rFonts w:ascii="Inconsolata" w:hAnsi="Inconsolata" w:cs="Inconsolata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] cp -r _build/default/lib/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cowlib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_build/default/lib/cowboy _build/default/lib/gun _build/default/lib/ranch _build/default/lib/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jsone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_build/default/lib/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janet_simulator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_build/default/lib/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janet_controller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_build/default/lib/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janet_device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/lib/erlang/lib</w:t>
                            </w:r>
                          </w:p>
                          <w:p w14:paraId="3BFCCC59" w14:textId="77777777" w:rsidR="0021328D" w:rsidRPr="00E97ED6" w:rsidRDefault="0021328D" w:rsidP="0021328D">
                            <w:pPr>
                              <w:spacing w:after="60"/>
                              <w:rPr>
                                <w:sz w:val="18"/>
                                <w:szCs w:val="18"/>
                                <w:lang w:val="en-GB"/>
                              </w:rPr>
                            </w:pPr>
                            <w:proofErr w:type="spellStart"/>
                            <w:r w:rsidRPr="00C97EC7"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yourUser@</w:t>
                            </w:r>
                            <w:r>
                              <w:rPr>
                                <w:rFonts w:ascii="Inconsolata" w:hAnsi="Inconsolata" w:cs="Inconsolata"/>
                                <w:color w:val="8AE234"/>
                                <w:sz w:val="20"/>
                                <w:szCs w:val="20"/>
                                <w:lang w:val="en-GB"/>
                              </w:rPr>
                              <w:t>yourHost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~</w:t>
                            </w:r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Inconsolata" w:hAnsi="Inconsolata" w:cs="Inconsolata"/>
                                <w:color w:val="729FCF"/>
                                <w:sz w:val="20"/>
                                <w:szCs w:val="20"/>
                                <w:lang w:val="en-GB"/>
                              </w:rPr>
                              <w:t>janet_home_simulator</w:t>
                            </w:r>
                            <w:proofErr w:type="spellEnd"/>
                            <w:r w:rsidRPr="00C97EC7">
                              <w:rPr>
                                <w:rFonts w:ascii="Inconsolata" w:hAnsi="Inconsolata" w:cs="Inconsolata"/>
                                <w:color w:val="FFFFFF"/>
                                <w:sz w:val="20"/>
                                <w:szCs w:val="20"/>
                                <w:lang w:val="en-GB"/>
                              </w:rPr>
                              <w:t>$</w:t>
                            </w:r>
                          </w:p>
                        </w:txbxContent>
                      </wps:txbx>
                      <wps:bodyPr rot="0" vert="horz" wrap="square" lIns="36000" tIns="0" rIns="36000" bIns="1800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7B5263" id="Casella di testo 38" o:spid="_x0000_s1046" type="#_x0000_t202" style="width:459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" fillcolor="black [3213]">
                <v:textbox style="mso-fit-shape-to-text:t" inset="1mm,0,1mm,.5mm">
                  <w:txbxContent>
                    <w:p w14:paraId="64842142" w14:textId="77777777" w:rsidR="0021328D" w:rsidRDefault="0021328D" w:rsidP="0021328D">
                      <w:pPr>
                        <w:spacing w:after="60"/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janet_home_simulator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  <w:r w:rsidRPr="00C97EC7">
                        <w:rPr>
                          <w:rFonts w:ascii="Inconsolata" w:hAnsi="Inconsolata" w:cs="Inconsolata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[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sudo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] cp -r _build/default/lib/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cowlib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_build/default/lib/cowboy _build/default/lib/gun _build/default/lib/ranch _build/default/lib/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jsone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_build/default/lib/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janet_simulator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_build/default/lib/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janet_controller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_build/default/lib/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janet_device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 xml:space="preserve"> 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usr</w:t>
                      </w:r>
                      <w:proofErr w:type="spellEnd"/>
                      <w:r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/lib/erlang/lib</w:t>
                      </w:r>
                    </w:p>
                    <w:p w14:paraId="3BFCCC59" w14:textId="77777777" w:rsidR="0021328D" w:rsidRPr="00E97ED6" w:rsidRDefault="0021328D" w:rsidP="0021328D">
                      <w:pPr>
                        <w:spacing w:after="60"/>
                        <w:rPr>
                          <w:sz w:val="18"/>
                          <w:szCs w:val="18"/>
                          <w:lang w:val="en-GB"/>
                        </w:rPr>
                      </w:pPr>
                      <w:proofErr w:type="spellStart"/>
                      <w:r w:rsidRPr="00C97EC7"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yourUser@</w:t>
                      </w:r>
                      <w:r>
                        <w:rPr>
                          <w:rFonts w:ascii="Inconsolata" w:hAnsi="Inconsolata" w:cs="Inconsolata"/>
                          <w:color w:val="8AE234"/>
                          <w:sz w:val="20"/>
                          <w:szCs w:val="20"/>
                          <w:lang w:val="en-GB"/>
                        </w:rPr>
                        <w:t>yourHost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~</w:t>
                      </w:r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/</w:t>
                      </w:r>
                      <w:proofErr w:type="spellStart"/>
                      <w:r>
                        <w:rPr>
                          <w:rFonts w:ascii="Inconsolata" w:hAnsi="Inconsolata" w:cs="Inconsolata"/>
                          <w:color w:val="729FCF"/>
                          <w:sz w:val="20"/>
                          <w:szCs w:val="20"/>
                          <w:lang w:val="en-GB"/>
                        </w:rPr>
                        <w:t>janet_home_simulator</w:t>
                      </w:r>
                      <w:proofErr w:type="spellEnd"/>
                      <w:r w:rsidRPr="00C97EC7">
                        <w:rPr>
                          <w:rFonts w:ascii="Inconsolata" w:hAnsi="Inconsolata" w:cs="Inconsolata"/>
                          <w:color w:val="FFFFFF"/>
                          <w:sz w:val="20"/>
                          <w:szCs w:val="20"/>
                          <w:lang w:val="en-GB"/>
                        </w:rPr>
                        <w:t>$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C33FD8" w14:textId="74E9E374" w:rsidR="00CF1C85" w:rsidRPr="00816918" w:rsidRDefault="00CF1C85" w:rsidP="00AF7408">
      <w:pPr>
        <w:pStyle w:val="Paragrafoelenco"/>
        <w:spacing w:after="0"/>
        <w:ind w:left="714"/>
        <w:contextualSpacing w:val="0"/>
        <w:jc w:val="both"/>
        <w:rPr>
          <w:lang w:val="en-GB"/>
        </w:rPr>
      </w:pPr>
    </w:p>
    <w:sectPr w:rsidR="00CF1C85" w:rsidRPr="00816918" w:rsidSect="00306231">
      <w:footerReference w:type="default" r:id="rId14"/>
      <w:pgSz w:w="11907" w:h="16839" w:code="9"/>
      <w:pgMar w:top="1008" w:right="1152" w:bottom="993" w:left="1152" w:header="720" w:footer="36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BA264" w14:textId="77777777" w:rsidR="004420F5" w:rsidRDefault="004420F5">
      <w:pPr>
        <w:spacing w:after="0"/>
      </w:pPr>
      <w:r>
        <w:separator/>
      </w:r>
    </w:p>
  </w:endnote>
  <w:endnote w:type="continuationSeparator" w:id="0">
    <w:p w14:paraId="7E31C7A2" w14:textId="77777777" w:rsidR="004420F5" w:rsidRDefault="004420F5">
      <w:pPr>
        <w:spacing w:after="0"/>
      </w:pPr>
      <w:r>
        <w:continuationSeparator/>
      </w:r>
    </w:p>
  </w:endnote>
  <w:endnote w:type="continuationNotice" w:id="1">
    <w:p w14:paraId="4EFB8B35" w14:textId="77777777" w:rsidR="004420F5" w:rsidRDefault="004420F5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panose1 w:val="020B0609030003000000"/>
    <w:charset w:val="00"/>
    <w:family w:val="modern"/>
    <w:notTrueType/>
    <w:pitch w:val="fixed"/>
    <w:sig w:usb0="8000002F" w:usb1="0000016B" w:usb2="00000000" w:usb3="00000000" w:csb0="0000001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0DC439" w14:textId="315761DF" w:rsidR="00FE28BA" w:rsidRPr="002972C8" w:rsidRDefault="002972C8" w:rsidP="00C527B7">
    <w:pPr>
      <w:pStyle w:val="Pidipagina"/>
      <w:rPr>
        <w:rFonts w:ascii="Arial Narrow" w:hAnsi="Arial Narrow"/>
        <w:smallCaps/>
        <w:sz w:val="20"/>
        <w:szCs w:val="20"/>
        <w:lang w:val="en-GB"/>
      </w:rPr>
    </w:pPr>
    <w:r w:rsidRPr="002972C8">
      <w:rPr>
        <w:rFonts w:ascii="Arial Narrow" w:hAnsi="Arial Narrow"/>
        <w:sz w:val="20"/>
        <w:szCs w:val="20"/>
        <w:lang w:val="en-GB"/>
      </w:rPr>
      <w:t xml:space="preserve">JANET Home Simulator </w:t>
    </w:r>
    <w:r>
      <w:rPr>
        <w:rFonts w:ascii="Arial Narrow" w:hAnsi="Arial Narrow"/>
        <w:sz w:val="20"/>
        <w:szCs w:val="20"/>
        <w:lang w:val="en-GB"/>
      </w:rPr>
      <w:t>Installation Guide v1.0</w:t>
    </w:r>
    <w:r w:rsidR="00FE28BA" w:rsidRPr="00C527B7">
      <w:rPr>
        <w:rFonts w:ascii="Arial Narrow" w:hAnsi="Arial Narrow"/>
        <w:sz w:val="20"/>
        <w:szCs w:val="20"/>
      </w:rPr>
      <w:ptab w:relativeTo="margin" w:alignment="right" w:leader="none"/>
    </w:r>
    <w:r w:rsidR="00FE28BA" w:rsidRPr="002972C8">
      <w:rPr>
        <w:rFonts w:ascii="Arial Narrow" w:hAnsi="Arial Narrow"/>
        <w:smallCaps/>
        <w:sz w:val="20"/>
        <w:szCs w:val="20"/>
        <w:lang w:val="en-GB"/>
      </w:rPr>
      <w:t>Riccardo Bertini</w:t>
    </w:r>
  </w:p>
  <w:p w14:paraId="6344A1F8" w14:textId="5A9EFAF1" w:rsidR="00FE28BA" w:rsidRPr="00C527B7" w:rsidRDefault="00FE28BA" w:rsidP="00C527B7">
    <w:pPr>
      <w:pStyle w:val="Pidipagina"/>
      <w:ind w:right="-603"/>
      <w:rPr>
        <w:rFonts w:ascii="Arial Narrow" w:hAnsi="Arial Narrow"/>
      </w:rPr>
    </w:pPr>
    <w:r w:rsidRPr="002972C8">
      <w:rPr>
        <w:rFonts w:ascii="Arial Narrow" w:hAnsi="Arial Narrow"/>
        <w:smallCaps/>
        <w:sz w:val="20"/>
        <w:szCs w:val="20"/>
        <w:lang w:val="en-GB"/>
      </w:rPr>
      <w:br/>
    </w:r>
    <w:r w:rsidRPr="00C527B7">
      <w:rPr>
        <w:rFonts w:ascii="Arial Narrow" w:hAnsi="Arial Narrow"/>
        <w:smallCaps/>
        <w:color w:val="auto"/>
      </w:rPr>
      <w:fldChar w:fldCharType="begin"/>
    </w:r>
    <w:r w:rsidRPr="00C527B7">
      <w:rPr>
        <w:rFonts w:ascii="Arial Narrow" w:hAnsi="Arial Narrow"/>
        <w:smallCaps/>
        <w:color w:val="auto"/>
      </w:rPr>
      <w:instrText>PAGE   \* MERGEFORMAT</w:instrText>
    </w:r>
    <w:r w:rsidRPr="00C527B7">
      <w:rPr>
        <w:rFonts w:ascii="Arial Narrow" w:hAnsi="Arial Narrow"/>
        <w:smallCaps/>
        <w:color w:val="auto"/>
      </w:rPr>
      <w:fldChar w:fldCharType="separate"/>
    </w:r>
    <w:r>
      <w:rPr>
        <w:rFonts w:ascii="Arial Narrow" w:hAnsi="Arial Narrow"/>
        <w:smallCaps/>
        <w:noProof/>
        <w:color w:val="auto"/>
      </w:rPr>
      <w:t>13</w:t>
    </w:r>
    <w:r w:rsidRPr="00C527B7">
      <w:rPr>
        <w:rFonts w:ascii="Arial Narrow" w:hAnsi="Arial Narrow"/>
        <w:smallCaps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9BF82" w14:textId="77777777" w:rsidR="004420F5" w:rsidRDefault="004420F5">
      <w:pPr>
        <w:spacing w:after="0"/>
      </w:pPr>
      <w:r>
        <w:separator/>
      </w:r>
    </w:p>
  </w:footnote>
  <w:footnote w:type="continuationSeparator" w:id="0">
    <w:p w14:paraId="1B9B02FC" w14:textId="77777777" w:rsidR="004420F5" w:rsidRDefault="004420F5">
      <w:pPr>
        <w:spacing w:after="0"/>
      </w:pPr>
      <w:r>
        <w:continuationSeparator/>
      </w:r>
    </w:p>
  </w:footnote>
  <w:footnote w:type="continuationNotice" w:id="1">
    <w:p w14:paraId="17FBC52B" w14:textId="77777777" w:rsidR="004420F5" w:rsidRDefault="004420F5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05A423E1"/>
    <w:multiLevelType w:val="hybridMultilevel"/>
    <w:tmpl w:val="45425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885102"/>
    <w:multiLevelType w:val="hybridMultilevel"/>
    <w:tmpl w:val="4E547A8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6DF43E1"/>
    <w:multiLevelType w:val="hybridMultilevel"/>
    <w:tmpl w:val="3830D6BA"/>
    <w:lvl w:ilvl="0" w:tplc="04100011"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036BD4"/>
    <w:multiLevelType w:val="hybridMultilevel"/>
    <w:tmpl w:val="CE08C7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C6BE4"/>
    <w:multiLevelType w:val="hybridMultilevel"/>
    <w:tmpl w:val="AA12ED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B73AF2"/>
    <w:multiLevelType w:val="hybridMultilevel"/>
    <w:tmpl w:val="B2782F90"/>
    <w:lvl w:ilvl="0" w:tplc="704EC9F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65436A"/>
    <w:multiLevelType w:val="hybridMultilevel"/>
    <w:tmpl w:val="F8264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711153"/>
    <w:multiLevelType w:val="hybridMultilevel"/>
    <w:tmpl w:val="A9FA8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2F7530"/>
    <w:multiLevelType w:val="hybridMultilevel"/>
    <w:tmpl w:val="EEF4AB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D4C11EE"/>
    <w:multiLevelType w:val="hybridMultilevel"/>
    <w:tmpl w:val="AB72CA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016119A"/>
    <w:multiLevelType w:val="hybridMultilevel"/>
    <w:tmpl w:val="29BEA1AA"/>
    <w:lvl w:ilvl="0" w:tplc="0410000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2B1E6B"/>
    <w:multiLevelType w:val="hybridMultilevel"/>
    <w:tmpl w:val="4E547A84"/>
    <w:lvl w:ilvl="0" w:tplc="DBCCD26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6A0295"/>
    <w:multiLevelType w:val="hybridMultilevel"/>
    <w:tmpl w:val="78B647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D61CFA"/>
    <w:multiLevelType w:val="hybridMultilevel"/>
    <w:tmpl w:val="AEA0DD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AA75B2A"/>
    <w:multiLevelType w:val="hybridMultilevel"/>
    <w:tmpl w:val="7C4E53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E85AB6"/>
    <w:multiLevelType w:val="hybridMultilevel"/>
    <w:tmpl w:val="71FC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1E0552"/>
    <w:multiLevelType w:val="hybridMultilevel"/>
    <w:tmpl w:val="91421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E92C4B"/>
    <w:multiLevelType w:val="hybridMultilevel"/>
    <w:tmpl w:val="8E42067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20077A"/>
    <w:multiLevelType w:val="hybridMultilevel"/>
    <w:tmpl w:val="523EAA5C"/>
    <w:lvl w:ilvl="0" w:tplc="DF1E41F8"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BDB4B56"/>
    <w:multiLevelType w:val="hybridMultilevel"/>
    <w:tmpl w:val="D2C8C3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F84115"/>
    <w:multiLevelType w:val="hybridMultilevel"/>
    <w:tmpl w:val="9FC01F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C7737A1"/>
    <w:multiLevelType w:val="hybridMultilevel"/>
    <w:tmpl w:val="C08E9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676B27"/>
    <w:multiLevelType w:val="hybridMultilevel"/>
    <w:tmpl w:val="4E547A8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AC2317"/>
    <w:multiLevelType w:val="hybridMultilevel"/>
    <w:tmpl w:val="FD54469A"/>
    <w:lvl w:ilvl="0" w:tplc="AE92B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A7B8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350F66"/>
    <w:multiLevelType w:val="hybridMultilevel"/>
    <w:tmpl w:val="4E547A84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D06997"/>
    <w:multiLevelType w:val="hybridMultilevel"/>
    <w:tmpl w:val="0BCCF2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6E03D4"/>
    <w:multiLevelType w:val="hybridMultilevel"/>
    <w:tmpl w:val="711CD7C0"/>
    <w:lvl w:ilvl="0" w:tplc="F25AFB6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404040" w:themeColor="text1" w:themeTint="BF"/>
        <w:sz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2F6B32"/>
    <w:multiLevelType w:val="hybridMultilevel"/>
    <w:tmpl w:val="6F0488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6B5324"/>
    <w:multiLevelType w:val="hybridMultilevel"/>
    <w:tmpl w:val="925075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805F13"/>
    <w:multiLevelType w:val="hybridMultilevel"/>
    <w:tmpl w:val="F00222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C52B42"/>
    <w:multiLevelType w:val="multilevel"/>
    <w:tmpl w:val="38101482"/>
    <w:lvl w:ilvl="0">
      <w:start w:val="1"/>
      <w:numFmt w:val="upperRoman"/>
      <w:lvlText w:val="Articolo %1."/>
      <w:lvlJc w:val="left"/>
      <w:pPr>
        <w:ind w:left="0" w:firstLine="0"/>
      </w:pPr>
    </w:lvl>
    <w:lvl w:ilvl="1">
      <w:start w:val="1"/>
      <w:numFmt w:val="decimalZero"/>
      <w:isLgl/>
      <w:lvlText w:val="Sezion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43" w15:restartNumberingAfterBreak="0">
    <w:nsid w:val="7ACF2C45"/>
    <w:multiLevelType w:val="hybridMultilevel"/>
    <w:tmpl w:val="02C81B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E833922"/>
    <w:multiLevelType w:val="hybridMultilevel"/>
    <w:tmpl w:val="7016638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C528EA"/>
    <w:multiLevelType w:val="hybridMultilevel"/>
    <w:tmpl w:val="7B26E6A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5"/>
  </w:num>
  <w:num w:numId="14">
    <w:abstractNumId w:val="44"/>
  </w:num>
  <w:num w:numId="15">
    <w:abstractNumId w:val="42"/>
  </w:num>
  <w:num w:numId="16">
    <w:abstractNumId w:val="10"/>
  </w:num>
  <w:num w:numId="17">
    <w:abstractNumId w:val="11"/>
  </w:num>
  <w:num w:numId="18">
    <w:abstractNumId w:val="43"/>
  </w:num>
  <w:num w:numId="19">
    <w:abstractNumId w:val="23"/>
  </w:num>
  <w:num w:numId="20">
    <w:abstractNumId w:val="19"/>
  </w:num>
  <w:num w:numId="21">
    <w:abstractNumId w:val="27"/>
  </w:num>
  <w:num w:numId="22">
    <w:abstractNumId w:val="37"/>
  </w:num>
  <w:num w:numId="23">
    <w:abstractNumId w:val="39"/>
  </w:num>
  <w:num w:numId="24">
    <w:abstractNumId w:val="29"/>
  </w:num>
  <w:num w:numId="25">
    <w:abstractNumId w:val="40"/>
  </w:num>
  <w:num w:numId="26">
    <w:abstractNumId w:val="16"/>
  </w:num>
  <w:num w:numId="27">
    <w:abstractNumId w:val="33"/>
  </w:num>
  <w:num w:numId="28">
    <w:abstractNumId w:val="46"/>
  </w:num>
  <w:num w:numId="29">
    <w:abstractNumId w:val="35"/>
  </w:num>
  <w:num w:numId="30">
    <w:abstractNumId w:val="14"/>
  </w:num>
  <w:num w:numId="31">
    <w:abstractNumId w:val="24"/>
  </w:num>
  <w:num w:numId="32">
    <w:abstractNumId w:val="18"/>
  </w:num>
  <w:num w:numId="33">
    <w:abstractNumId w:val="38"/>
  </w:num>
  <w:num w:numId="34">
    <w:abstractNumId w:val="32"/>
  </w:num>
  <w:num w:numId="35">
    <w:abstractNumId w:val="45"/>
  </w:num>
  <w:num w:numId="36">
    <w:abstractNumId w:val="28"/>
  </w:num>
  <w:num w:numId="37">
    <w:abstractNumId w:val="21"/>
  </w:num>
  <w:num w:numId="38">
    <w:abstractNumId w:val="30"/>
  </w:num>
  <w:num w:numId="39">
    <w:abstractNumId w:val="41"/>
  </w:num>
  <w:num w:numId="40">
    <w:abstractNumId w:val="31"/>
  </w:num>
  <w:num w:numId="41">
    <w:abstractNumId w:val="26"/>
  </w:num>
  <w:num w:numId="42">
    <w:abstractNumId w:val="15"/>
  </w:num>
  <w:num w:numId="43">
    <w:abstractNumId w:val="17"/>
  </w:num>
  <w:num w:numId="44">
    <w:abstractNumId w:val="20"/>
  </w:num>
  <w:num w:numId="45">
    <w:abstractNumId w:val="13"/>
  </w:num>
  <w:num w:numId="46">
    <w:abstractNumId w:val="22"/>
  </w:num>
  <w:num w:numId="47">
    <w:abstractNumId w:val="34"/>
  </w:num>
  <w:num w:numId="48">
    <w:abstractNumId w:val="12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it-IT" w:vendorID="64" w:dllVersion="0" w:nlCheck="1" w:checkStyle="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B2A"/>
    <w:rsid w:val="000079E3"/>
    <w:rsid w:val="000104AF"/>
    <w:rsid w:val="00011334"/>
    <w:rsid w:val="00013A57"/>
    <w:rsid w:val="00013E25"/>
    <w:rsid w:val="00014D2F"/>
    <w:rsid w:val="00016901"/>
    <w:rsid w:val="00020878"/>
    <w:rsid w:val="00022817"/>
    <w:rsid w:val="00022AF9"/>
    <w:rsid w:val="000243D8"/>
    <w:rsid w:val="0002643E"/>
    <w:rsid w:val="00032544"/>
    <w:rsid w:val="00032A20"/>
    <w:rsid w:val="00035419"/>
    <w:rsid w:val="000359C6"/>
    <w:rsid w:val="00044375"/>
    <w:rsid w:val="00044DA7"/>
    <w:rsid w:val="00054B27"/>
    <w:rsid w:val="00055BA2"/>
    <w:rsid w:val="00060928"/>
    <w:rsid w:val="000638E8"/>
    <w:rsid w:val="0006496D"/>
    <w:rsid w:val="00064D77"/>
    <w:rsid w:val="000665A7"/>
    <w:rsid w:val="00067CA7"/>
    <w:rsid w:val="00067FBE"/>
    <w:rsid w:val="000712A3"/>
    <w:rsid w:val="00071C5A"/>
    <w:rsid w:val="000723F1"/>
    <w:rsid w:val="00072A01"/>
    <w:rsid w:val="0007381B"/>
    <w:rsid w:val="00073CA2"/>
    <w:rsid w:val="00074453"/>
    <w:rsid w:val="00075068"/>
    <w:rsid w:val="00075164"/>
    <w:rsid w:val="00075203"/>
    <w:rsid w:val="000764A1"/>
    <w:rsid w:val="00077B4E"/>
    <w:rsid w:val="000802A0"/>
    <w:rsid w:val="000809B0"/>
    <w:rsid w:val="00081075"/>
    <w:rsid w:val="00083EF9"/>
    <w:rsid w:val="0008433A"/>
    <w:rsid w:val="0008520E"/>
    <w:rsid w:val="0008681B"/>
    <w:rsid w:val="00090084"/>
    <w:rsid w:val="00090CDF"/>
    <w:rsid w:val="00090E1C"/>
    <w:rsid w:val="000A3671"/>
    <w:rsid w:val="000A36E8"/>
    <w:rsid w:val="000A416F"/>
    <w:rsid w:val="000A43ED"/>
    <w:rsid w:val="000A4C66"/>
    <w:rsid w:val="000A50FA"/>
    <w:rsid w:val="000B05C9"/>
    <w:rsid w:val="000B1274"/>
    <w:rsid w:val="000B1507"/>
    <w:rsid w:val="000B2BA9"/>
    <w:rsid w:val="000B6395"/>
    <w:rsid w:val="000C0E98"/>
    <w:rsid w:val="000C1190"/>
    <w:rsid w:val="000C14FF"/>
    <w:rsid w:val="000C1A83"/>
    <w:rsid w:val="000C2DF7"/>
    <w:rsid w:val="000C593D"/>
    <w:rsid w:val="000C5DE0"/>
    <w:rsid w:val="000C5E27"/>
    <w:rsid w:val="000C5E8A"/>
    <w:rsid w:val="000C6A6F"/>
    <w:rsid w:val="000C6EE7"/>
    <w:rsid w:val="000D0968"/>
    <w:rsid w:val="000D12FC"/>
    <w:rsid w:val="000D2F02"/>
    <w:rsid w:val="000D2FE4"/>
    <w:rsid w:val="000D444C"/>
    <w:rsid w:val="000D5AB1"/>
    <w:rsid w:val="000E03D8"/>
    <w:rsid w:val="000E09C3"/>
    <w:rsid w:val="000E3D5F"/>
    <w:rsid w:val="000E57DE"/>
    <w:rsid w:val="000E6B23"/>
    <w:rsid w:val="000F6606"/>
    <w:rsid w:val="000F7073"/>
    <w:rsid w:val="00105A4D"/>
    <w:rsid w:val="00105B1F"/>
    <w:rsid w:val="00106BC0"/>
    <w:rsid w:val="0011117C"/>
    <w:rsid w:val="00111255"/>
    <w:rsid w:val="00112F86"/>
    <w:rsid w:val="00113F08"/>
    <w:rsid w:val="00115B5A"/>
    <w:rsid w:val="00120CBD"/>
    <w:rsid w:val="00121200"/>
    <w:rsid w:val="00123A4E"/>
    <w:rsid w:val="00132E62"/>
    <w:rsid w:val="00133269"/>
    <w:rsid w:val="0013350D"/>
    <w:rsid w:val="0013360C"/>
    <w:rsid w:val="00133ED5"/>
    <w:rsid w:val="00135A78"/>
    <w:rsid w:val="0013704D"/>
    <w:rsid w:val="00137731"/>
    <w:rsid w:val="00140D66"/>
    <w:rsid w:val="00147072"/>
    <w:rsid w:val="00153C65"/>
    <w:rsid w:val="00153D9D"/>
    <w:rsid w:val="00154705"/>
    <w:rsid w:val="001571CE"/>
    <w:rsid w:val="00157490"/>
    <w:rsid w:val="0016164F"/>
    <w:rsid w:val="001633DF"/>
    <w:rsid w:val="00163E63"/>
    <w:rsid w:val="00165AFC"/>
    <w:rsid w:val="00166E8E"/>
    <w:rsid w:val="00170199"/>
    <w:rsid w:val="00175D92"/>
    <w:rsid w:val="0017688D"/>
    <w:rsid w:val="00177F29"/>
    <w:rsid w:val="00184F08"/>
    <w:rsid w:val="00185B7D"/>
    <w:rsid w:val="00190F27"/>
    <w:rsid w:val="00191339"/>
    <w:rsid w:val="00195C15"/>
    <w:rsid w:val="00196EED"/>
    <w:rsid w:val="001A0347"/>
    <w:rsid w:val="001A0DED"/>
    <w:rsid w:val="001A14C7"/>
    <w:rsid w:val="001A1F58"/>
    <w:rsid w:val="001A3109"/>
    <w:rsid w:val="001A60B5"/>
    <w:rsid w:val="001A65A8"/>
    <w:rsid w:val="001B0769"/>
    <w:rsid w:val="001B0FFB"/>
    <w:rsid w:val="001B1EA7"/>
    <w:rsid w:val="001B58B0"/>
    <w:rsid w:val="001B7B36"/>
    <w:rsid w:val="001C35B0"/>
    <w:rsid w:val="001C6B0C"/>
    <w:rsid w:val="001D2294"/>
    <w:rsid w:val="001D3BEC"/>
    <w:rsid w:val="001E07B2"/>
    <w:rsid w:val="001E0FB2"/>
    <w:rsid w:val="001E161F"/>
    <w:rsid w:val="001E6B05"/>
    <w:rsid w:val="001F0209"/>
    <w:rsid w:val="001F1584"/>
    <w:rsid w:val="001F3E47"/>
    <w:rsid w:val="001F5059"/>
    <w:rsid w:val="001F5EDA"/>
    <w:rsid w:val="001F668C"/>
    <w:rsid w:val="002013D0"/>
    <w:rsid w:val="002022C9"/>
    <w:rsid w:val="00202551"/>
    <w:rsid w:val="002045EB"/>
    <w:rsid w:val="0020544B"/>
    <w:rsid w:val="00206F00"/>
    <w:rsid w:val="00207C60"/>
    <w:rsid w:val="00207EBA"/>
    <w:rsid w:val="0021102C"/>
    <w:rsid w:val="00211569"/>
    <w:rsid w:val="00211AD1"/>
    <w:rsid w:val="00212758"/>
    <w:rsid w:val="0021328D"/>
    <w:rsid w:val="00213838"/>
    <w:rsid w:val="00220AE1"/>
    <w:rsid w:val="00223BE0"/>
    <w:rsid w:val="00225DA6"/>
    <w:rsid w:val="0022622D"/>
    <w:rsid w:val="00226358"/>
    <w:rsid w:val="00227B45"/>
    <w:rsid w:val="00230CEA"/>
    <w:rsid w:val="002325AB"/>
    <w:rsid w:val="00241161"/>
    <w:rsid w:val="00243D73"/>
    <w:rsid w:val="00243EFD"/>
    <w:rsid w:val="00245464"/>
    <w:rsid w:val="0025035C"/>
    <w:rsid w:val="002535DF"/>
    <w:rsid w:val="00254C25"/>
    <w:rsid w:val="00254DDC"/>
    <w:rsid w:val="00255E5F"/>
    <w:rsid w:val="00256028"/>
    <w:rsid w:val="002603EC"/>
    <w:rsid w:val="00260F25"/>
    <w:rsid w:val="00263BA2"/>
    <w:rsid w:val="0026605C"/>
    <w:rsid w:val="00267B22"/>
    <w:rsid w:val="00267F3F"/>
    <w:rsid w:val="002725C6"/>
    <w:rsid w:val="002728A1"/>
    <w:rsid w:val="0027584C"/>
    <w:rsid w:val="00276D0C"/>
    <w:rsid w:val="002812F5"/>
    <w:rsid w:val="00281C6D"/>
    <w:rsid w:val="00291ECB"/>
    <w:rsid w:val="00293B83"/>
    <w:rsid w:val="00293CAC"/>
    <w:rsid w:val="002972C8"/>
    <w:rsid w:val="002A242E"/>
    <w:rsid w:val="002A2BB5"/>
    <w:rsid w:val="002A3A7F"/>
    <w:rsid w:val="002A48E9"/>
    <w:rsid w:val="002A4ABE"/>
    <w:rsid w:val="002A6F9E"/>
    <w:rsid w:val="002B0F6F"/>
    <w:rsid w:val="002B34FA"/>
    <w:rsid w:val="002B360A"/>
    <w:rsid w:val="002B3AB9"/>
    <w:rsid w:val="002B413F"/>
    <w:rsid w:val="002B45EE"/>
    <w:rsid w:val="002B6196"/>
    <w:rsid w:val="002B7BA4"/>
    <w:rsid w:val="002C3A66"/>
    <w:rsid w:val="002C53CF"/>
    <w:rsid w:val="002C7029"/>
    <w:rsid w:val="002D0FD6"/>
    <w:rsid w:val="002D1031"/>
    <w:rsid w:val="002E0C9B"/>
    <w:rsid w:val="002E3C15"/>
    <w:rsid w:val="002E56A9"/>
    <w:rsid w:val="002E5F74"/>
    <w:rsid w:val="002E7911"/>
    <w:rsid w:val="002E798F"/>
    <w:rsid w:val="002F0EDE"/>
    <w:rsid w:val="002F3458"/>
    <w:rsid w:val="002F701F"/>
    <w:rsid w:val="0030134E"/>
    <w:rsid w:val="00302A2C"/>
    <w:rsid w:val="00306231"/>
    <w:rsid w:val="003066AF"/>
    <w:rsid w:val="003072E6"/>
    <w:rsid w:val="003076D8"/>
    <w:rsid w:val="0030770D"/>
    <w:rsid w:val="00310769"/>
    <w:rsid w:val="00312923"/>
    <w:rsid w:val="00312F3C"/>
    <w:rsid w:val="003160E8"/>
    <w:rsid w:val="003167C4"/>
    <w:rsid w:val="00316D18"/>
    <w:rsid w:val="00316F67"/>
    <w:rsid w:val="00322B89"/>
    <w:rsid w:val="00330772"/>
    <w:rsid w:val="00337CDD"/>
    <w:rsid w:val="00341105"/>
    <w:rsid w:val="0034446B"/>
    <w:rsid w:val="00345827"/>
    <w:rsid w:val="0034723D"/>
    <w:rsid w:val="0035198C"/>
    <w:rsid w:val="00352D67"/>
    <w:rsid w:val="00356093"/>
    <w:rsid w:val="003564F8"/>
    <w:rsid w:val="00361E49"/>
    <w:rsid w:val="003659CF"/>
    <w:rsid w:val="00365A3F"/>
    <w:rsid w:val="00366B7A"/>
    <w:rsid w:val="003706A6"/>
    <w:rsid w:val="00372A73"/>
    <w:rsid w:val="0037315F"/>
    <w:rsid w:val="00374932"/>
    <w:rsid w:val="00374B6D"/>
    <w:rsid w:val="003758D8"/>
    <w:rsid w:val="00381669"/>
    <w:rsid w:val="00381C0D"/>
    <w:rsid w:val="003852DC"/>
    <w:rsid w:val="0038579B"/>
    <w:rsid w:val="003859D6"/>
    <w:rsid w:val="00390DCE"/>
    <w:rsid w:val="003916D9"/>
    <w:rsid w:val="003961F5"/>
    <w:rsid w:val="003A1775"/>
    <w:rsid w:val="003A193A"/>
    <w:rsid w:val="003A4D95"/>
    <w:rsid w:val="003A50C9"/>
    <w:rsid w:val="003B3075"/>
    <w:rsid w:val="003B3ADD"/>
    <w:rsid w:val="003B45E4"/>
    <w:rsid w:val="003B4A62"/>
    <w:rsid w:val="003C00B3"/>
    <w:rsid w:val="003C11C1"/>
    <w:rsid w:val="003C1F2F"/>
    <w:rsid w:val="003C3980"/>
    <w:rsid w:val="003C3F88"/>
    <w:rsid w:val="003C5B9E"/>
    <w:rsid w:val="003C5D97"/>
    <w:rsid w:val="003C72B3"/>
    <w:rsid w:val="003D2259"/>
    <w:rsid w:val="003D67C4"/>
    <w:rsid w:val="003D75D8"/>
    <w:rsid w:val="003E054A"/>
    <w:rsid w:val="003E087E"/>
    <w:rsid w:val="003E0E20"/>
    <w:rsid w:val="003E3472"/>
    <w:rsid w:val="003E4859"/>
    <w:rsid w:val="003E7574"/>
    <w:rsid w:val="003F1505"/>
    <w:rsid w:val="003F4A3E"/>
    <w:rsid w:val="003F5278"/>
    <w:rsid w:val="003F56DB"/>
    <w:rsid w:val="00402C06"/>
    <w:rsid w:val="00411A51"/>
    <w:rsid w:val="00412C42"/>
    <w:rsid w:val="004130A4"/>
    <w:rsid w:val="00413E25"/>
    <w:rsid w:val="00414AF1"/>
    <w:rsid w:val="00415411"/>
    <w:rsid w:val="004157FA"/>
    <w:rsid w:val="004201FC"/>
    <w:rsid w:val="00422797"/>
    <w:rsid w:val="004273DC"/>
    <w:rsid w:val="0042783A"/>
    <w:rsid w:val="00427DB3"/>
    <w:rsid w:val="00434748"/>
    <w:rsid w:val="0044076C"/>
    <w:rsid w:val="00441769"/>
    <w:rsid w:val="004420F5"/>
    <w:rsid w:val="00442C75"/>
    <w:rsid w:val="0044531C"/>
    <w:rsid w:val="004510DD"/>
    <w:rsid w:val="00452D5F"/>
    <w:rsid w:val="00453495"/>
    <w:rsid w:val="0045574F"/>
    <w:rsid w:val="00456487"/>
    <w:rsid w:val="00456862"/>
    <w:rsid w:val="004573D2"/>
    <w:rsid w:val="004575DE"/>
    <w:rsid w:val="00460DFD"/>
    <w:rsid w:val="004617A7"/>
    <w:rsid w:val="004648B8"/>
    <w:rsid w:val="00470355"/>
    <w:rsid w:val="0047177A"/>
    <w:rsid w:val="00474B73"/>
    <w:rsid w:val="004756A4"/>
    <w:rsid w:val="00476D86"/>
    <w:rsid w:val="004806BD"/>
    <w:rsid w:val="004837E8"/>
    <w:rsid w:val="00483C72"/>
    <w:rsid w:val="00484028"/>
    <w:rsid w:val="0049049D"/>
    <w:rsid w:val="0049753B"/>
    <w:rsid w:val="00497959"/>
    <w:rsid w:val="004A0451"/>
    <w:rsid w:val="004A4584"/>
    <w:rsid w:val="004A4BAA"/>
    <w:rsid w:val="004A64D2"/>
    <w:rsid w:val="004B17E3"/>
    <w:rsid w:val="004B37EE"/>
    <w:rsid w:val="004B458D"/>
    <w:rsid w:val="004B46CB"/>
    <w:rsid w:val="004B5838"/>
    <w:rsid w:val="004C0999"/>
    <w:rsid w:val="004C0B80"/>
    <w:rsid w:val="004C1682"/>
    <w:rsid w:val="004D1E73"/>
    <w:rsid w:val="004D3A50"/>
    <w:rsid w:val="004D5112"/>
    <w:rsid w:val="004D79CA"/>
    <w:rsid w:val="004E54EB"/>
    <w:rsid w:val="004F0F75"/>
    <w:rsid w:val="004F28E0"/>
    <w:rsid w:val="00501059"/>
    <w:rsid w:val="005029AD"/>
    <w:rsid w:val="0050349A"/>
    <w:rsid w:val="0050485F"/>
    <w:rsid w:val="00504E53"/>
    <w:rsid w:val="00504EC3"/>
    <w:rsid w:val="005057F7"/>
    <w:rsid w:val="00505946"/>
    <w:rsid w:val="0050778C"/>
    <w:rsid w:val="0051170E"/>
    <w:rsid w:val="00514E54"/>
    <w:rsid w:val="00515548"/>
    <w:rsid w:val="005156C4"/>
    <w:rsid w:val="00516211"/>
    <w:rsid w:val="00520FD4"/>
    <w:rsid w:val="0052105A"/>
    <w:rsid w:val="00521B02"/>
    <w:rsid w:val="00521DDD"/>
    <w:rsid w:val="00523C56"/>
    <w:rsid w:val="0052573A"/>
    <w:rsid w:val="00525CB1"/>
    <w:rsid w:val="00530998"/>
    <w:rsid w:val="00530BF2"/>
    <w:rsid w:val="00531183"/>
    <w:rsid w:val="00532DCC"/>
    <w:rsid w:val="005331BC"/>
    <w:rsid w:val="00534408"/>
    <w:rsid w:val="00535DA3"/>
    <w:rsid w:val="00535ECD"/>
    <w:rsid w:val="00536845"/>
    <w:rsid w:val="00536B7C"/>
    <w:rsid w:val="00541435"/>
    <w:rsid w:val="00541B29"/>
    <w:rsid w:val="005462EC"/>
    <w:rsid w:val="00546714"/>
    <w:rsid w:val="005476DA"/>
    <w:rsid w:val="00547A17"/>
    <w:rsid w:val="00550723"/>
    <w:rsid w:val="00551631"/>
    <w:rsid w:val="0055299A"/>
    <w:rsid w:val="005537EA"/>
    <w:rsid w:val="0055390B"/>
    <w:rsid w:val="005565EB"/>
    <w:rsid w:val="00562813"/>
    <w:rsid w:val="00563FAA"/>
    <w:rsid w:val="00565BB5"/>
    <w:rsid w:val="00566D32"/>
    <w:rsid w:val="00566F78"/>
    <w:rsid w:val="00566F82"/>
    <w:rsid w:val="00567A85"/>
    <w:rsid w:val="00567D7E"/>
    <w:rsid w:val="00571267"/>
    <w:rsid w:val="005830C7"/>
    <w:rsid w:val="005851CB"/>
    <w:rsid w:val="00586958"/>
    <w:rsid w:val="00587153"/>
    <w:rsid w:val="005917D2"/>
    <w:rsid w:val="005917FB"/>
    <w:rsid w:val="00591B9B"/>
    <w:rsid w:val="00591C09"/>
    <w:rsid w:val="00591F1D"/>
    <w:rsid w:val="00593D51"/>
    <w:rsid w:val="005943E5"/>
    <w:rsid w:val="005950A1"/>
    <w:rsid w:val="005958B9"/>
    <w:rsid w:val="005973F8"/>
    <w:rsid w:val="00597F2D"/>
    <w:rsid w:val="005A1046"/>
    <w:rsid w:val="005B0E8A"/>
    <w:rsid w:val="005B0F92"/>
    <w:rsid w:val="005B1C56"/>
    <w:rsid w:val="005B29E3"/>
    <w:rsid w:val="005B3205"/>
    <w:rsid w:val="005B4620"/>
    <w:rsid w:val="005B56D3"/>
    <w:rsid w:val="005C0541"/>
    <w:rsid w:val="005C0BF5"/>
    <w:rsid w:val="005C19D3"/>
    <w:rsid w:val="005C44DB"/>
    <w:rsid w:val="005C5EBD"/>
    <w:rsid w:val="005C734A"/>
    <w:rsid w:val="005D2F6E"/>
    <w:rsid w:val="005D311B"/>
    <w:rsid w:val="005D328F"/>
    <w:rsid w:val="005D66F9"/>
    <w:rsid w:val="005D73CC"/>
    <w:rsid w:val="005E082B"/>
    <w:rsid w:val="005E0C1A"/>
    <w:rsid w:val="005E4084"/>
    <w:rsid w:val="005E5687"/>
    <w:rsid w:val="005E5734"/>
    <w:rsid w:val="005E6E89"/>
    <w:rsid w:val="005F07D1"/>
    <w:rsid w:val="005F1849"/>
    <w:rsid w:val="005F1DA8"/>
    <w:rsid w:val="005F4153"/>
    <w:rsid w:val="005F52E2"/>
    <w:rsid w:val="005F593C"/>
    <w:rsid w:val="00600B71"/>
    <w:rsid w:val="00602047"/>
    <w:rsid w:val="006029E2"/>
    <w:rsid w:val="006102BF"/>
    <w:rsid w:val="00610464"/>
    <w:rsid w:val="0061122F"/>
    <w:rsid w:val="006119FB"/>
    <w:rsid w:val="00612028"/>
    <w:rsid w:val="006120D6"/>
    <w:rsid w:val="00617C9F"/>
    <w:rsid w:val="006216D5"/>
    <w:rsid w:val="00626773"/>
    <w:rsid w:val="00626D55"/>
    <w:rsid w:val="00630188"/>
    <w:rsid w:val="00636C07"/>
    <w:rsid w:val="00636EC4"/>
    <w:rsid w:val="00637430"/>
    <w:rsid w:val="006405BA"/>
    <w:rsid w:val="006461F2"/>
    <w:rsid w:val="00646737"/>
    <w:rsid w:val="00646C9A"/>
    <w:rsid w:val="00647E22"/>
    <w:rsid w:val="0065024E"/>
    <w:rsid w:val="006547DC"/>
    <w:rsid w:val="00657768"/>
    <w:rsid w:val="00665C76"/>
    <w:rsid w:val="006672F2"/>
    <w:rsid w:val="00671474"/>
    <w:rsid w:val="00671659"/>
    <w:rsid w:val="00673C35"/>
    <w:rsid w:val="00674BE1"/>
    <w:rsid w:val="006767F8"/>
    <w:rsid w:val="006828E2"/>
    <w:rsid w:val="00682B52"/>
    <w:rsid w:val="00683971"/>
    <w:rsid w:val="00690473"/>
    <w:rsid w:val="00690DED"/>
    <w:rsid w:val="006935B9"/>
    <w:rsid w:val="006963BD"/>
    <w:rsid w:val="006965D3"/>
    <w:rsid w:val="006A220C"/>
    <w:rsid w:val="006A228B"/>
    <w:rsid w:val="006A3CE7"/>
    <w:rsid w:val="006A5F31"/>
    <w:rsid w:val="006B00AF"/>
    <w:rsid w:val="006B083A"/>
    <w:rsid w:val="006B1054"/>
    <w:rsid w:val="006B18FC"/>
    <w:rsid w:val="006B1A20"/>
    <w:rsid w:val="006B2D59"/>
    <w:rsid w:val="006B57A9"/>
    <w:rsid w:val="006B5C2D"/>
    <w:rsid w:val="006B6AC3"/>
    <w:rsid w:val="006B7517"/>
    <w:rsid w:val="006B7ADC"/>
    <w:rsid w:val="006C009C"/>
    <w:rsid w:val="006C2E4D"/>
    <w:rsid w:val="006C35E1"/>
    <w:rsid w:val="006D0D65"/>
    <w:rsid w:val="006D2C11"/>
    <w:rsid w:val="006D2DAF"/>
    <w:rsid w:val="006D3796"/>
    <w:rsid w:val="006D3AC0"/>
    <w:rsid w:val="006D4BEC"/>
    <w:rsid w:val="006D5016"/>
    <w:rsid w:val="006D57E4"/>
    <w:rsid w:val="006D5D5B"/>
    <w:rsid w:val="006D6651"/>
    <w:rsid w:val="006D6D66"/>
    <w:rsid w:val="006D766B"/>
    <w:rsid w:val="006D7A06"/>
    <w:rsid w:val="006E1097"/>
    <w:rsid w:val="006E195C"/>
    <w:rsid w:val="006E5A63"/>
    <w:rsid w:val="006F11AD"/>
    <w:rsid w:val="006F2D76"/>
    <w:rsid w:val="006F601D"/>
    <w:rsid w:val="006F71D5"/>
    <w:rsid w:val="006F71DE"/>
    <w:rsid w:val="0070255D"/>
    <w:rsid w:val="00705933"/>
    <w:rsid w:val="00707BC5"/>
    <w:rsid w:val="00710075"/>
    <w:rsid w:val="00710B4C"/>
    <w:rsid w:val="00712FEC"/>
    <w:rsid w:val="00713BAB"/>
    <w:rsid w:val="00714F11"/>
    <w:rsid w:val="007167B8"/>
    <w:rsid w:val="007178E1"/>
    <w:rsid w:val="007200D6"/>
    <w:rsid w:val="00720CA1"/>
    <w:rsid w:val="00721B64"/>
    <w:rsid w:val="00724307"/>
    <w:rsid w:val="00726963"/>
    <w:rsid w:val="00730662"/>
    <w:rsid w:val="007318F6"/>
    <w:rsid w:val="007322D7"/>
    <w:rsid w:val="00734F5A"/>
    <w:rsid w:val="007376A3"/>
    <w:rsid w:val="00737EE3"/>
    <w:rsid w:val="00741AED"/>
    <w:rsid w:val="00741F7E"/>
    <w:rsid w:val="00742BD3"/>
    <w:rsid w:val="00742CD3"/>
    <w:rsid w:val="007444A2"/>
    <w:rsid w:val="00746CE2"/>
    <w:rsid w:val="00751D7B"/>
    <w:rsid w:val="0075477B"/>
    <w:rsid w:val="0075497C"/>
    <w:rsid w:val="00754B6B"/>
    <w:rsid w:val="007560A1"/>
    <w:rsid w:val="007564E2"/>
    <w:rsid w:val="00756873"/>
    <w:rsid w:val="00757EE7"/>
    <w:rsid w:val="00762540"/>
    <w:rsid w:val="0076387D"/>
    <w:rsid w:val="00764563"/>
    <w:rsid w:val="00764D49"/>
    <w:rsid w:val="00767457"/>
    <w:rsid w:val="00770653"/>
    <w:rsid w:val="00770959"/>
    <w:rsid w:val="00771A9C"/>
    <w:rsid w:val="00772DE7"/>
    <w:rsid w:val="00775823"/>
    <w:rsid w:val="007762C6"/>
    <w:rsid w:val="00780DFB"/>
    <w:rsid w:val="00781571"/>
    <w:rsid w:val="00781FDA"/>
    <w:rsid w:val="0079133A"/>
    <w:rsid w:val="00791870"/>
    <w:rsid w:val="00796363"/>
    <w:rsid w:val="0079710A"/>
    <w:rsid w:val="007A029A"/>
    <w:rsid w:val="007A11E0"/>
    <w:rsid w:val="007A24AA"/>
    <w:rsid w:val="007A24F0"/>
    <w:rsid w:val="007A2AE3"/>
    <w:rsid w:val="007A3A3B"/>
    <w:rsid w:val="007A6937"/>
    <w:rsid w:val="007A73ED"/>
    <w:rsid w:val="007A7CAA"/>
    <w:rsid w:val="007B1F87"/>
    <w:rsid w:val="007B499B"/>
    <w:rsid w:val="007B718C"/>
    <w:rsid w:val="007B7B38"/>
    <w:rsid w:val="007C1DF2"/>
    <w:rsid w:val="007C33D1"/>
    <w:rsid w:val="007C4010"/>
    <w:rsid w:val="007C767F"/>
    <w:rsid w:val="007D0342"/>
    <w:rsid w:val="007D13B3"/>
    <w:rsid w:val="007D195D"/>
    <w:rsid w:val="007D2316"/>
    <w:rsid w:val="007D3B08"/>
    <w:rsid w:val="007D4840"/>
    <w:rsid w:val="007E23BE"/>
    <w:rsid w:val="007E244C"/>
    <w:rsid w:val="007E3537"/>
    <w:rsid w:val="007E4765"/>
    <w:rsid w:val="007E7651"/>
    <w:rsid w:val="007F2245"/>
    <w:rsid w:val="007F468C"/>
    <w:rsid w:val="00800769"/>
    <w:rsid w:val="00801FF3"/>
    <w:rsid w:val="0080490C"/>
    <w:rsid w:val="00806090"/>
    <w:rsid w:val="00807216"/>
    <w:rsid w:val="00807E99"/>
    <w:rsid w:val="008121CC"/>
    <w:rsid w:val="00812C80"/>
    <w:rsid w:val="00816918"/>
    <w:rsid w:val="00817A90"/>
    <w:rsid w:val="008210C0"/>
    <w:rsid w:val="0082162A"/>
    <w:rsid w:val="0082196C"/>
    <w:rsid w:val="00822CD7"/>
    <w:rsid w:val="00823197"/>
    <w:rsid w:val="0082421B"/>
    <w:rsid w:val="00824CE0"/>
    <w:rsid w:val="0082778D"/>
    <w:rsid w:val="00834601"/>
    <w:rsid w:val="00835BE0"/>
    <w:rsid w:val="008368E3"/>
    <w:rsid w:val="00836978"/>
    <w:rsid w:val="00837C70"/>
    <w:rsid w:val="00841D0A"/>
    <w:rsid w:val="00842494"/>
    <w:rsid w:val="00844C02"/>
    <w:rsid w:val="00844C31"/>
    <w:rsid w:val="00846C5B"/>
    <w:rsid w:val="008477AA"/>
    <w:rsid w:val="00851D75"/>
    <w:rsid w:val="008524F7"/>
    <w:rsid w:val="00852982"/>
    <w:rsid w:val="008612F7"/>
    <w:rsid w:val="008661DB"/>
    <w:rsid w:val="00873C18"/>
    <w:rsid w:val="00874B1C"/>
    <w:rsid w:val="00876784"/>
    <w:rsid w:val="0087779F"/>
    <w:rsid w:val="0088009E"/>
    <w:rsid w:val="00880218"/>
    <w:rsid w:val="008875D8"/>
    <w:rsid w:val="00887A09"/>
    <w:rsid w:val="00887CF3"/>
    <w:rsid w:val="00890DC5"/>
    <w:rsid w:val="0089345C"/>
    <w:rsid w:val="008A497A"/>
    <w:rsid w:val="008A5C54"/>
    <w:rsid w:val="008A61B5"/>
    <w:rsid w:val="008B0611"/>
    <w:rsid w:val="008B0874"/>
    <w:rsid w:val="008B0C1F"/>
    <w:rsid w:val="008B1B7D"/>
    <w:rsid w:val="008B2429"/>
    <w:rsid w:val="008B2F2F"/>
    <w:rsid w:val="008B4356"/>
    <w:rsid w:val="008B6678"/>
    <w:rsid w:val="008B7530"/>
    <w:rsid w:val="008C1C79"/>
    <w:rsid w:val="008C24EE"/>
    <w:rsid w:val="008C394C"/>
    <w:rsid w:val="008C643C"/>
    <w:rsid w:val="008D0A73"/>
    <w:rsid w:val="008D331C"/>
    <w:rsid w:val="008D3404"/>
    <w:rsid w:val="008D3E9B"/>
    <w:rsid w:val="008E0303"/>
    <w:rsid w:val="008E03C6"/>
    <w:rsid w:val="008E607F"/>
    <w:rsid w:val="008E6267"/>
    <w:rsid w:val="008F15C5"/>
    <w:rsid w:val="008F1E94"/>
    <w:rsid w:val="008F45D6"/>
    <w:rsid w:val="008F5201"/>
    <w:rsid w:val="008F564B"/>
    <w:rsid w:val="008F7BDE"/>
    <w:rsid w:val="009030FF"/>
    <w:rsid w:val="0090322A"/>
    <w:rsid w:val="009034B9"/>
    <w:rsid w:val="009040A8"/>
    <w:rsid w:val="00905504"/>
    <w:rsid w:val="00906974"/>
    <w:rsid w:val="00907032"/>
    <w:rsid w:val="00907701"/>
    <w:rsid w:val="00914195"/>
    <w:rsid w:val="00914D85"/>
    <w:rsid w:val="009160AB"/>
    <w:rsid w:val="00916DC8"/>
    <w:rsid w:val="0092013F"/>
    <w:rsid w:val="00922681"/>
    <w:rsid w:val="00922756"/>
    <w:rsid w:val="0092356F"/>
    <w:rsid w:val="009254AD"/>
    <w:rsid w:val="009303A9"/>
    <w:rsid w:val="009315B5"/>
    <w:rsid w:val="00931F21"/>
    <w:rsid w:val="0093408D"/>
    <w:rsid w:val="009361FF"/>
    <w:rsid w:val="00937EFA"/>
    <w:rsid w:val="009410C1"/>
    <w:rsid w:val="009426A9"/>
    <w:rsid w:val="00944CB0"/>
    <w:rsid w:val="00947016"/>
    <w:rsid w:val="00947B91"/>
    <w:rsid w:val="00951944"/>
    <w:rsid w:val="00951D4F"/>
    <w:rsid w:val="00953417"/>
    <w:rsid w:val="0095347D"/>
    <w:rsid w:val="0095426A"/>
    <w:rsid w:val="00954ACA"/>
    <w:rsid w:val="00956304"/>
    <w:rsid w:val="009618F2"/>
    <w:rsid w:val="00962D3B"/>
    <w:rsid w:val="009636FC"/>
    <w:rsid w:val="00963953"/>
    <w:rsid w:val="00964A8E"/>
    <w:rsid w:val="00965D17"/>
    <w:rsid w:val="00966AA3"/>
    <w:rsid w:val="00967219"/>
    <w:rsid w:val="009753B1"/>
    <w:rsid w:val="009828C2"/>
    <w:rsid w:val="0099157E"/>
    <w:rsid w:val="00991622"/>
    <w:rsid w:val="0099248E"/>
    <w:rsid w:val="00992BE3"/>
    <w:rsid w:val="00992C54"/>
    <w:rsid w:val="00996923"/>
    <w:rsid w:val="009A078F"/>
    <w:rsid w:val="009A2646"/>
    <w:rsid w:val="009A6875"/>
    <w:rsid w:val="009B102E"/>
    <w:rsid w:val="009B10CC"/>
    <w:rsid w:val="009B1338"/>
    <w:rsid w:val="009B242B"/>
    <w:rsid w:val="009C55BE"/>
    <w:rsid w:val="009C5954"/>
    <w:rsid w:val="009C69A1"/>
    <w:rsid w:val="009D00FF"/>
    <w:rsid w:val="009D0DA3"/>
    <w:rsid w:val="009D148C"/>
    <w:rsid w:val="009D2E30"/>
    <w:rsid w:val="009D5845"/>
    <w:rsid w:val="009D5C63"/>
    <w:rsid w:val="009D74FA"/>
    <w:rsid w:val="009D7F9E"/>
    <w:rsid w:val="009E0CC6"/>
    <w:rsid w:val="009E12B8"/>
    <w:rsid w:val="009E13F6"/>
    <w:rsid w:val="009E5FD4"/>
    <w:rsid w:val="009E6ACD"/>
    <w:rsid w:val="009F143F"/>
    <w:rsid w:val="009F159A"/>
    <w:rsid w:val="009F21C0"/>
    <w:rsid w:val="009F5803"/>
    <w:rsid w:val="009F6EEB"/>
    <w:rsid w:val="00A014CD"/>
    <w:rsid w:val="00A019F0"/>
    <w:rsid w:val="00A02ED2"/>
    <w:rsid w:val="00A04F9A"/>
    <w:rsid w:val="00A068C8"/>
    <w:rsid w:val="00A07383"/>
    <w:rsid w:val="00A11DEB"/>
    <w:rsid w:val="00A12CAB"/>
    <w:rsid w:val="00A12E40"/>
    <w:rsid w:val="00A137E2"/>
    <w:rsid w:val="00A1445A"/>
    <w:rsid w:val="00A14539"/>
    <w:rsid w:val="00A14DCD"/>
    <w:rsid w:val="00A17D8E"/>
    <w:rsid w:val="00A266BF"/>
    <w:rsid w:val="00A27383"/>
    <w:rsid w:val="00A3003A"/>
    <w:rsid w:val="00A3030C"/>
    <w:rsid w:val="00A31410"/>
    <w:rsid w:val="00A318F4"/>
    <w:rsid w:val="00A32230"/>
    <w:rsid w:val="00A3234E"/>
    <w:rsid w:val="00A32A35"/>
    <w:rsid w:val="00A3389A"/>
    <w:rsid w:val="00A346E5"/>
    <w:rsid w:val="00A36CF5"/>
    <w:rsid w:val="00A43852"/>
    <w:rsid w:val="00A43D81"/>
    <w:rsid w:val="00A463C4"/>
    <w:rsid w:val="00A4656F"/>
    <w:rsid w:val="00A47CCA"/>
    <w:rsid w:val="00A5109E"/>
    <w:rsid w:val="00A51E4F"/>
    <w:rsid w:val="00A5446B"/>
    <w:rsid w:val="00A56728"/>
    <w:rsid w:val="00A57EB9"/>
    <w:rsid w:val="00A603D4"/>
    <w:rsid w:val="00A67009"/>
    <w:rsid w:val="00A67B43"/>
    <w:rsid w:val="00A72AB0"/>
    <w:rsid w:val="00A736B0"/>
    <w:rsid w:val="00A73AD1"/>
    <w:rsid w:val="00A777BB"/>
    <w:rsid w:val="00A8413D"/>
    <w:rsid w:val="00A84C71"/>
    <w:rsid w:val="00A865A9"/>
    <w:rsid w:val="00A871B7"/>
    <w:rsid w:val="00A920AA"/>
    <w:rsid w:val="00A94587"/>
    <w:rsid w:val="00A9472E"/>
    <w:rsid w:val="00A9635E"/>
    <w:rsid w:val="00A97E3B"/>
    <w:rsid w:val="00AA0B15"/>
    <w:rsid w:val="00AA16E2"/>
    <w:rsid w:val="00AA2BCA"/>
    <w:rsid w:val="00AA6C91"/>
    <w:rsid w:val="00AB1DDA"/>
    <w:rsid w:val="00AB392F"/>
    <w:rsid w:val="00AB5246"/>
    <w:rsid w:val="00AC224F"/>
    <w:rsid w:val="00AC2B7E"/>
    <w:rsid w:val="00AC3787"/>
    <w:rsid w:val="00AC3EDA"/>
    <w:rsid w:val="00AC6C10"/>
    <w:rsid w:val="00AD13D8"/>
    <w:rsid w:val="00AD1DA2"/>
    <w:rsid w:val="00AD2766"/>
    <w:rsid w:val="00AD3A20"/>
    <w:rsid w:val="00AD6306"/>
    <w:rsid w:val="00AD64CA"/>
    <w:rsid w:val="00AD7F38"/>
    <w:rsid w:val="00AE0E41"/>
    <w:rsid w:val="00AE1477"/>
    <w:rsid w:val="00AE2781"/>
    <w:rsid w:val="00AE3DED"/>
    <w:rsid w:val="00AE456E"/>
    <w:rsid w:val="00AE46E1"/>
    <w:rsid w:val="00AF110F"/>
    <w:rsid w:val="00AF41A8"/>
    <w:rsid w:val="00AF465A"/>
    <w:rsid w:val="00AF7408"/>
    <w:rsid w:val="00B00752"/>
    <w:rsid w:val="00B00A54"/>
    <w:rsid w:val="00B00B63"/>
    <w:rsid w:val="00B01752"/>
    <w:rsid w:val="00B0410F"/>
    <w:rsid w:val="00B04CAD"/>
    <w:rsid w:val="00B0505D"/>
    <w:rsid w:val="00B053F7"/>
    <w:rsid w:val="00B0597D"/>
    <w:rsid w:val="00B102B6"/>
    <w:rsid w:val="00B12F22"/>
    <w:rsid w:val="00B14EF6"/>
    <w:rsid w:val="00B17B47"/>
    <w:rsid w:val="00B20DC7"/>
    <w:rsid w:val="00B21C06"/>
    <w:rsid w:val="00B2326D"/>
    <w:rsid w:val="00B2479A"/>
    <w:rsid w:val="00B2583C"/>
    <w:rsid w:val="00B27C6F"/>
    <w:rsid w:val="00B3370E"/>
    <w:rsid w:val="00B33959"/>
    <w:rsid w:val="00B34C8A"/>
    <w:rsid w:val="00B36D91"/>
    <w:rsid w:val="00B373A5"/>
    <w:rsid w:val="00B4070E"/>
    <w:rsid w:val="00B409C8"/>
    <w:rsid w:val="00B42B1D"/>
    <w:rsid w:val="00B43F90"/>
    <w:rsid w:val="00B456D3"/>
    <w:rsid w:val="00B50064"/>
    <w:rsid w:val="00B52DAA"/>
    <w:rsid w:val="00B5680F"/>
    <w:rsid w:val="00B56A46"/>
    <w:rsid w:val="00B5768E"/>
    <w:rsid w:val="00B57890"/>
    <w:rsid w:val="00B61E72"/>
    <w:rsid w:val="00B62E42"/>
    <w:rsid w:val="00B62EE0"/>
    <w:rsid w:val="00B62F6D"/>
    <w:rsid w:val="00B64FC2"/>
    <w:rsid w:val="00B655D1"/>
    <w:rsid w:val="00B676C6"/>
    <w:rsid w:val="00B7242D"/>
    <w:rsid w:val="00B74314"/>
    <w:rsid w:val="00B74666"/>
    <w:rsid w:val="00B74FEA"/>
    <w:rsid w:val="00B80FF5"/>
    <w:rsid w:val="00B81361"/>
    <w:rsid w:val="00B83C20"/>
    <w:rsid w:val="00B853EB"/>
    <w:rsid w:val="00B86B6D"/>
    <w:rsid w:val="00B9171F"/>
    <w:rsid w:val="00B91F1E"/>
    <w:rsid w:val="00B95AE3"/>
    <w:rsid w:val="00B95C63"/>
    <w:rsid w:val="00B9675A"/>
    <w:rsid w:val="00B96A5C"/>
    <w:rsid w:val="00BA1CAF"/>
    <w:rsid w:val="00BA27BD"/>
    <w:rsid w:val="00BA3E01"/>
    <w:rsid w:val="00BA55B8"/>
    <w:rsid w:val="00BA5BBF"/>
    <w:rsid w:val="00BA629C"/>
    <w:rsid w:val="00BA635A"/>
    <w:rsid w:val="00BA6A58"/>
    <w:rsid w:val="00BB2B28"/>
    <w:rsid w:val="00BB4513"/>
    <w:rsid w:val="00BB4C9F"/>
    <w:rsid w:val="00BB517B"/>
    <w:rsid w:val="00BB6A6D"/>
    <w:rsid w:val="00BC19C6"/>
    <w:rsid w:val="00BC4E83"/>
    <w:rsid w:val="00BC63AA"/>
    <w:rsid w:val="00BC7A32"/>
    <w:rsid w:val="00BD2CF8"/>
    <w:rsid w:val="00BD45B1"/>
    <w:rsid w:val="00BE3C0C"/>
    <w:rsid w:val="00BE4971"/>
    <w:rsid w:val="00BE615A"/>
    <w:rsid w:val="00BE6418"/>
    <w:rsid w:val="00BE7791"/>
    <w:rsid w:val="00BF0001"/>
    <w:rsid w:val="00BF1EB7"/>
    <w:rsid w:val="00BF2DEC"/>
    <w:rsid w:val="00BF3330"/>
    <w:rsid w:val="00BF5E00"/>
    <w:rsid w:val="00C025CA"/>
    <w:rsid w:val="00C02EE1"/>
    <w:rsid w:val="00C059C8"/>
    <w:rsid w:val="00C11D2A"/>
    <w:rsid w:val="00C1263D"/>
    <w:rsid w:val="00C144D4"/>
    <w:rsid w:val="00C1659C"/>
    <w:rsid w:val="00C21482"/>
    <w:rsid w:val="00C23BAC"/>
    <w:rsid w:val="00C25259"/>
    <w:rsid w:val="00C25B82"/>
    <w:rsid w:val="00C2635C"/>
    <w:rsid w:val="00C270DE"/>
    <w:rsid w:val="00C301B2"/>
    <w:rsid w:val="00C36C18"/>
    <w:rsid w:val="00C379EA"/>
    <w:rsid w:val="00C40A38"/>
    <w:rsid w:val="00C42467"/>
    <w:rsid w:val="00C43773"/>
    <w:rsid w:val="00C527B7"/>
    <w:rsid w:val="00C53094"/>
    <w:rsid w:val="00C534AE"/>
    <w:rsid w:val="00C550FC"/>
    <w:rsid w:val="00C56C8A"/>
    <w:rsid w:val="00C57713"/>
    <w:rsid w:val="00C614C0"/>
    <w:rsid w:val="00C61F3F"/>
    <w:rsid w:val="00C63EE7"/>
    <w:rsid w:val="00C65C25"/>
    <w:rsid w:val="00C666D4"/>
    <w:rsid w:val="00C67677"/>
    <w:rsid w:val="00C71817"/>
    <w:rsid w:val="00C723E2"/>
    <w:rsid w:val="00C77796"/>
    <w:rsid w:val="00C81334"/>
    <w:rsid w:val="00C8153A"/>
    <w:rsid w:val="00C83E3C"/>
    <w:rsid w:val="00C87777"/>
    <w:rsid w:val="00C94943"/>
    <w:rsid w:val="00C95340"/>
    <w:rsid w:val="00C9650E"/>
    <w:rsid w:val="00C97EC7"/>
    <w:rsid w:val="00CA1317"/>
    <w:rsid w:val="00CA20CF"/>
    <w:rsid w:val="00CA438E"/>
    <w:rsid w:val="00CA4D2D"/>
    <w:rsid w:val="00CA57CB"/>
    <w:rsid w:val="00CB045B"/>
    <w:rsid w:val="00CB3846"/>
    <w:rsid w:val="00CB5F3E"/>
    <w:rsid w:val="00CB6E50"/>
    <w:rsid w:val="00CC2245"/>
    <w:rsid w:val="00CC36A5"/>
    <w:rsid w:val="00CC4E06"/>
    <w:rsid w:val="00CC6DBE"/>
    <w:rsid w:val="00CC79D1"/>
    <w:rsid w:val="00CD0D00"/>
    <w:rsid w:val="00CD27AD"/>
    <w:rsid w:val="00CD41A2"/>
    <w:rsid w:val="00CE0633"/>
    <w:rsid w:val="00CE07A0"/>
    <w:rsid w:val="00CE1B96"/>
    <w:rsid w:val="00CE40E0"/>
    <w:rsid w:val="00CF1C85"/>
    <w:rsid w:val="00CF4C80"/>
    <w:rsid w:val="00CF5A02"/>
    <w:rsid w:val="00D02A74"/>
    <w:rsid w:val="00D10500"/>
    <w:rsid w:val="00D10C7D"/>
    <w:rsid w:val="00D1531E"/>
    <w:rsid w:val="00D20845"/>
    <w:rsid w:val="00D275AC"/>
    <w:rsid w:val="00D307E6"/>
    <w:rsid w:val="00D30A6E"/>
    <w:rsid w:val="00D31C47"/>
    <w:rsid w:val="00D32FAE"/>
    <w:rsid w:val="00D3341D"/>
    <w:rsid w:val="00D35470"/>
    <w:rsid w:val="00D377F9"/>
    <w:rsid w:val="00D37CB9"/>
    <w:rsid w:val="00D4124C"/>
    <w:rsid w:val="00D41EDF"/>
    <w:rsid w:val="00D451C2"/>
    <w:rsid w:val="00D45E32"/>
    <w:rsid w:val="00D50030"/>
    <w:rsid w:val="00D503CD"/>
    <w:rsid w:val="00D51379"/>
    <w:rsid w:val="00D530DB"/>
    <w:rsid w:val="00D55598"/>
    <w:rsid w:val="00D556B9"/>
    <w:rsid w:val="00D56EA5"/>
    <w:rsid w:val="00D65556"/>
    <w:rsid w:val="00D65EC9"/>
    <w:rsid w:val="00D70E30"/>
    <w:rsid w:val="00D737B9"/>
    <w:rsid w:val="00D73EFF"/>
    <w:rsid w:val="00D77FAC"/>
    <w:rsid w:val="00D80954"/>
    <w:rsid w:val="00D85549"/>
    <w:rsid w:val="00D85AEE"/>
    <w:rsid w:val="00D85C4F"/>
    <w:rsid w:val="00D85CDA"/>
    <w:rsid w:val="00D86D7F"/>
    <w:rsid w:val="00D87AA9"/>
    <w:rsid w:val="00D905F1"/>
    <w:rsid w:val="00D93169"/>
    <w:rsid w:val="00D96466"/>
    <w:rsid w:val="00D96F7B"/>
    <w:rsid w:val="00D97D4E"/>
    <w:rsid w:val="00D97F8E"/>
    <w:rsid w:val="00DA0619"/>
    <w:rsid w:val="00DA2F1B"/>
    <w:rsid w:val="00DA4965"/>
    <w:rsid w:val="00DA71A9"/>
    <w:rsid w:val="00DA76CF"/>
    <w:rsid w:val="00DA7EDF"/>
    <w:rsid w:val="00DB0D17"/>
    <w:rsid w:val="00DB12C0"/>
    <w:rsid w:val="00DB313D"/>
    <w:rsid w:val="00DB3155"/>
    <w:rsid w:val="00DB4EBA"/>
    <w:rsid w:val="00DB5510"/>
    <w:rsid w:val="00DB5B04"/>
    <w:rsid w:val="00DB7491"/>
    <w:rsid w:val="00DB7B7C"/>
    <w:rsid w:val="00DC3D9C"/>
    <w:rsid w:val="00DC4429"/>
    <w:rsid w:val="00DC4E8D"/>
    <w:rsid w:val="00DC5966"/>
    <w:rsid w:val="00DC5EE9"/>
    <w:rsid w:val="00DD1725"/>
    <w:rsid w:val="00DD5346"/>
    <w:rsid w:val="00DD6917"/>
    <w:rsid w:val="00DE29FB"/>
    <w:rsid w:val="00DE52D1"/>
    <w:rsid w:val="00DE55DB"/>
    <w:rsid w:val="00DE6CD8"/>
    <w:rsid w:val="00DF04CE"/>
    <w:rsid w:val="00DF2599"/>
    <w:rsid w:val="00DF3000"/>
    <w:rsid w:val="00DF3820"/>
    <w:rsid w:val="00DF56DD"/>
    <w:rsid w:val="00DF776B"/>
    <w:rsid w:val="00E0061B"/>
    <w:rsid w:val="00E0176E"/>
    <w:rsid w:val="00E0327F"/>
    <w:rsid w:val="00E04BFB"/>
    <w:rsid w:val="00E0619D"/>
    <w:rsid w:val="00E103F6"/>
    <w:rsid w:val="00E120A4"/>
    <w:rsid w:val="00E15A7D"/>
    <w:rsid w:val="00E15F45"/>
    <w:rsid w:val="00E16D5A"/>
    <w:rsid w:val="00E20D76"/>
    <w:rsid w:val="00E237B6"/>
    <w:rsid w:val="00E2463A"/>
    <w:rsid w:val="00E260D5"/>
    <w:rsid w:val="00E31678"/>
    <w:rsid w:val="00E341A1"/>
    <w:rsid w:val="00E36981"/>
    <w:rsid w:val="00E4075D"/>
    <w:rsid w:val="00E409A1"/>
    <w:rsid w:val="00E45342"/>
    <w:rsid w:val="00E478BE"/>
    <w:rsid w:val="00E47A4A"/>
    <w:rsid w:val="00E524E1"/>
    <w:rsid w:val="00E564F9"/>
    <w:rsid w:val="00E6154D"/>
    <w:rsid w:val="00E622C6"/>
    <w:rsid w:val="00E64BEE"/>
    <w:rsid w:val="00E66F0D"/>
    <w:rsid w:val="00E70D6B"/>
    <w:rsid w:val="00E71D73"/>
    <w:rsid w:val="00E72192"/>
    <w:rsid w:val="00E73E74"/>
    <w:rsid w:val="00E755E0"/>
    <w:rsid w:val="00E75956"/>
    <w:rsid w:val="00E77247"/>
    <w:rsid w:val="00E81945"/>
    <w:rsid w:val="00E82071"/>
    <w:rsid w:val="00E83BDB"/>
    <w:rsid w:val="00E84534"/>
    <w:rsid w:val="00E855D8"/>
    <w:rsid w:val="00E86E3B"/>
    <w:rsid w:val="00E91FE5"/>
    <w:rsid w:val="00E93647"/>
    <w:rsid w:val="00E97336"/>
    <w:rsid w:val="00E97ED6"/>
    <w:rsid w:val="00E97FB4"/>
    <w:rsid w:val="00EA1AD8"/>
    <w:rsid w:val="00EA606B"/>
    <w:rsid w:val="00EA7636"/>
    <w:rsid w:val="00EB1251"/>
    <w:rsid w:val="00EB1D25"/>
    <w:rsid w:val="00EB6739"/>
    <w:rsid w:val="00EC36E3"/>
    <w:rsid w:val="00EC3E51"/>
    <w:rsid w:val="00EC4546"/>
    <w:rsid w:val="00EC4A33"/>
    <w:rsid w:val="00EC4E29"/>
    <w:rsid w:val="00EC59A7"/>
    <w:rsid w:val="00EC7276"/>
    <w:rsid w:val="00EC7A3A"/>
    <w:rsid w:val="00ED0674"/>
    <w:rsid w:val="00ED18A6"/>
    <w:rsid w:val="00ED47FA"/>
    <w:rsid w:val="00ED58CC"/>
    <w:rsid w:val="00ED7D60"/>
    <w:rsid w:val="00EE1C37"/>
    <w:rsid w:val="00EE25E0"/>
    <w:rsid w:val="00EE3010"/>
    <w:rsid w:val="00EE583B"/>
    <w:rsid w:val="00EE5FB4"/>
    <w:rsid w:val="00EE6C38"/>
    <w:rsid w:val="00EE7CF2"/>
    <w:rsid w:val="00EF1161"/>
    <w:rsid w:val="00EF166E"/>
    <w:rsid w:val="00EF1CD9"/>
    <w:rsid w:val="00EF34EB"/>
    <w:rsid w:val="00EF3810"/>
    <w:rsid w:val="00EF3C55"/>
    <w:rsid w:val="00EF6909"/>
    <w:rsid w:val="00F0083A"/>
    <w:rsid w:val="00F01982"/>
    <w:rsid w:val="00F01CEF"/>
    <w:rsid w:val="00F036BB"/>
    <w:rsid w:val="00F03DB5"/>
    <w:rsid w:val="00F040D0"/>
    <w:rsid w:val="00F04349"/>
    <w:rsid w:val="00F055BE"/>
    <w:rsid w:val="00F07B2A"/>
    <w:rsid w:val="00F1036C"/>
    <w:rsid w:val="00F168B1"/>
    <w:rsid w:val="00F17656"/>
    <w:rsid w:val="00F17A25"/>
    <w:rsid w:val="00F20193"/>
    <w:rsid w:val="00F22BFF"/>
    <w:rsid w:val="00F259F7"/>
    <w:rsid w:val="00F26950"/>
    <w:rsid w:val="00F27DA4"/>
    <w:rsid w:val="00F3108C"/>
    <w:rsid w:val="00F33667"/>
    <w:rsid w:val="00F35908"/>
    <w:rsid w:val="00F365E3"/>
    <w:rsid w:val="00F40E15"/>
    <w:rsid w:val="00F44401"/>
    <w:rsid w:val="00F46587"/>
    <w:rsid w:val="00F4798F"/>
    <w:rsid w:val="00F51ABB"/>
    <w:rsid w:val="00F52E93"/>
    <w:rsid w:val="00F615CF"/>
    <w:rsid w:val="00F620D4"/>
    <w:rsid w:val="00F62539"/>
    <w:rsid w:val="00F64D38"/>
    <w:rsid w:val="00F654AA"/>
    <w:rsid w:val="00F65A38"/>
    <w:rsid w:val="00F66375"/>
    <w:rsid w:val="00F66EB1"/>
    <w:rsid w:val="00F73EDE"/>
    <w:rsid w:val="00F83C71"/>
    <w:rsid w:val="00F841C5"/>
    <w:rsid w:val="00F85D27"/>
    <w:rsid w:val="00F86065"/>
    <w:rsid w:val="00F87289"/>
    <w:rsid w:val="00F92FCD"/>
    <w:rsid w:val="00F969E9"/>
    <w:rsid w:val="00F97022"/>
    <w:rsid w:val="00F9727F"/>
    <w:rsid w:val="00F976EC"/>
    <w:rsid w:val="00FA5CF4"/>
    <w:rsid w:val="00FA716A"/>
    <w:rsid w:val="00FB1487"/>
    <w:rsid w:val="00FB2E3B"/>
    <w:rsid w:val="00FB32C5"/>
    <w:rsid w:val="00FB45E6"/>
    <w:rsid w:val="00FB6B5D"/>
    <w:rsid w:val="00FC0374"/>
    <w:rsid w:val="00FC0A10"/>
    <w:rsid w:val="00FC1DA3"/>
    <w:rsid w:val="00FC1FDB"/>
    <w:rsid w:val="00FC408E"/>
    <w:rsid w:val="00FC579B"/>
    <w:rsid w:val="00FC60A0"/>
    <w:rsid w:val="00FC6C32"/>
    <w:rsid w:val="00FD38AA"/>
    <w:rsid w:val="00FD4971"/>
    <w:rsid w:val="00FD4EF5"/>
    <w:rsid w:val="00FD4FC9"/>
    <w:rsid w:val="00FD560D"/>
    <w:rsid w:val="00FD6570"/>
    <w:rsid w:val="00FD6C8F"/>
    <w:rsid w:val="00FD7707"/>
    <w:rsid w:val="00FD7AD1"/>
    <w:rsid w:val="00FD7AE7"/>
    <w:rsid w:val="00FD7C42"/>
    <w:rsid w:val="00FD7D60"/>
    <w:rsid w:val="00FE2172"/>
    <w:rsid w:val="00FE252D"/>
    <w:rsid w:val="00FE28BA"/>
    <w:rsid w:val="00FE6E92"/>
    <w:rsid w:val="00FF051E"/>
    <w:rsid w:val="00FF11B3"/>
    <w:rsid w:val="00FF2247"/>
    <w:rsid w:val="00FF41EF"/>
    <w:rsid w:val="00FF4C81"/>
    <w:rsid w:val="00FF553E"/>
    <w:rsid w:val="00FF6EFA"/>
    <w:rsid w:val="00FF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08C6E3"/>
  <w15:chartTrackingRefBased/>
  <w15:docId w15:val="{E1C4466D-1B8D-4D8E-BD5C-51E725D0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it-IT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41D0A"/>
  </w:style>
  <w:style w:type="paragraph" w:styleId="Titolo1">
    <w:name w:val="heading 1"/>
    <w:basedOn w:val="Normale"/>
    <w:link w:val="Titolo1Carattere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470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oloCarattere">
    <w:name w:val="Titolo Carattere"/>
    <w:basedOn w:val="Carpredefinitoparagrafo"/>
    <w:link w:val="Titolo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a">
    <w:name w:val="Date"/>
    <w:basedOn w:val="Normale"/>
    <w:next w:val="Indirizzo"/>
    <w:link w:val="DataCarattere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arattere">
    <w:name w:val="Data Carattere"/>
    <w:basedOn w:val="Carpredefinitoparagrafo"/>
    <w:link w:val="Data"/>
    <w:uiPriority w:val="2"/>
    <w:rsid w:val="00673C35"/>
    <w:rPr>
      <w:b/>
      <w:bCs/>
      <w:color w:val="0D0D0D" w:themeColor="text1" w:themeTint="F2"/>
    </w:rPr>
  </w:style>
  <w:style w:type="paragraph" w:customStyle="1" w:styleId="Indirizzo">
    <w:name w:val="Indirizzo"/>
    <w:basedOn w:val="Normale"/>
    <w:next w:val="Formuladiapertura"/>
    <w:uiPriority w:val="3"/>
    <w:qFormat/>
    <w:rsid w:val="00965D17"/>
    <w:pPr>
      <w:spacing w:line="336" w:lineRule="auto"/>
      <w:contextualSpacing/>
    </w:pPr>
  </w:style>
  <w:style w:type="paragraph" w:styleId="Pidipagina">
    <w:name w:val="footer"/>
    <w:basedOn w:val="Normale"/>
    <w:link w:val="PidipaginaCarattere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D5AB1"/>
    <w:rPr>
      <w:rFonts w:eastAsiaTheme="minorEastAsia"/>
      <w:color w:val="2A7B88" w:themeColor="accent1" w:themeShade="BF"/>
    </w:rPr>
  </w:style>
  <w:style w:type="paragraph" w:styleId="Formuladiapertura">
    <w:name w:val="Salutation"/>
    <w:basedOn w:val="Normale"/>
    <w:next w:val="Normale"/>
    <w:link w:val="FormuladiaperturaCarattere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FormuladiaperturaCarattere">
    <w:name w:val="Formula di apertura Carattere"/>
    <w:basedOn w:val="Carpredefinitoparagrafo"/>
    <w:link w:val="Formuladiapertura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Formuladichiusura">
    <w:name w:val="Closing"/>
    <w:basedOn w:val="Normale"/>
    <w:next w:val="Firma"/>
    <w:link w:val="FormuladichiusuraCarattere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FormuladichiusuraCarattere">
    <w:name w:val="Formula di chiusura Carattere"/>
    <w:basedOn w:val="Carpredefinitoparagrafo"/>
    <w:link w:val="Formuladichiusura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Firma">
    <w:name w:val="Signature"/>
    <w:basedOn w:val="Normale"/>
    <w:next w:val="Normale"/>
    <w:link w:val="FirmaCarattere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FirmaCarattere">
    <w:name w:val="Firma Carattere"/>
    <w:basedOn w:val="Carpredefinitoparagrafo"/>
    <w:link w:val="Firma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D5AB1"/>
    <w:rPr>
      <w:rFonts w:eastAsiaTheme="minorEastAsia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ottotitolo">
    <w:name w:val="Subtitle"/>
    <w:basedOn w:val="Normale"/>
    <w:link w:val="SottotitoloCarattere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Testosegnaposto">
    <w:name w:val="Placeholder Text"/>
    <w:basedOn w:val="Carpredefinitoparagrafo"/>
    <w:uiPriority w:val="99"/>
    <w:semiHidden/>
    <w:rsid w:val="00DF56DD"/>
    <w:rPr>
      <w:color w:val="3A3836" w:themeColor="background2" w:themeShade="40"/>
    </w:rPr>
  </w:style>
  <w:style w:type="character" w:customStyle="1" w:styleId="SottotitoloCarattere">
    <w:name w:val="Sottotitolo Carattere"/>
    <w:basedOn w:val="Carpredefinitoparagrafo"/>
    <w:link w:val="Sottotitolo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Citazioneintensa">
    <w:name w:val="Intense Quote"/>
    <w:basedOn w:val="Normale"/>
    <w:next w:val="Normale"/>
    <w:link w:val="CitazioneintensaCarattere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semiHidden/>
    <w:rsid w:val="00DF56DD"/>
    <w:rPr>
      <w:i/>
      <w:iCs/>
      <w:color w:val="2A7B88" w:themeColor="accent1" w:themeShade="BF"/>
    </w:rPr>
  </w:style>
  <w:style w:type="character" w:styleId="Enfasiintensa">
    <w:name w:val="Intense Emphasis"/>
    <w:basedOn w:val="Carpredefinitoparagrafo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Riferimentointenso">
    <w:name w:val="Intense Reference"/>
    <w:basedOn w:val="Carpredefinitoparagrafo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Testodelblocco">
    <w:name w:val="Block Text"/>
    <w:basedOn w:val="Normale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Collegamentoipertestuale">
    <w:name w:val="Hyperlink"/>
    <w:basedOn w:val="Carpredefinitoparagrafo"/>
    <w:uiPriority w:val="99"/>
    <w:unhideWhenUsed/>
    <w:rsid w:val="00DF56DD"/>
    <w:rPr>
      <w:color w:val="2A7B88" w:themeColor="accent1" w:themeShade="BF"/>
      <w:u w:val="single"/>
    </w:rPr>
  </w:style>
  <w:style w:type="paragraph" w:styleId="Rientrocorpodeltesto3">
    <w:name w:val="Body Text Indent 3"/>
    <w:basedOn w:val="Normale"/>
    <w:link w:val="Rientrocorpodeltesto3Carattere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Rientrocorpodeltesto3Carattere">
    <w:name w:val="Rientro corpo del testo 3 Carattere"/>
    <w:basedOn w:val="Carpredefinitoparagrafo"/>
    <w:link w:val="Rientrocorpodeltesto3"/>
    <w:uiPriority w:val="99"/>
    <w:semiHidden/>
    <w:rsid w:val="00DF56DD"/>
    <w:rPr>
      <w:szCs w:val="16"/>
    </w:rPr>
  </w:style>
  <w:style w:type="paragraph" w:styleId="Corpodeltesto3">
    <w:name w:val="Body Text 3"/>
    <w:basedOn w:val="Normale"/>
    <w:link w:val="Corpodeltesto3Carattere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semiHidden/>
    <w:rsid w:val="00DF56DD"/>
    <w:rPr>
      <w:szCs w:val="16"/>
    </w:rPr>
  </w:style>
  <w:style w:type="character" w:styleId="Rimandocommento">
    <w:name w:val="annotation reference"/>
    <w:basedOn w:val="Carpredefinitoparagrafo"/>
    <w:uiPriority w:val="99"/>
    <w:semiHidden/>
    <w:unhideWhenUsed/>
    <w:rsid w:val="00A736B0"/>
    <w:rPr>
      <w:sz w:val="22"/>
      <w:szCs w:val="16"/>
    </w:rPr>
  </w:style>
  <w:style w:type="paragraph" w:styleId="Mappadocumento">
    <w:name w:val="Document Map"/>
    <w:basedOn w:val="Normale"/>
    <w:link w:val="MappadocumentoCarattere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MappadocumentoCarattere">
    <w:name w:val="Mappa documento Carattere"/>
    <w:basedOn w:val="Carpredefinitoparagrafo"/>
    <w:link w:val="Mappadocumento"/>
    <w:uiPriority w:val="99"/>
    <w:semiHidden/>
    <w:rsid w:val="00DF56DD"/>
    <w:rPr>
      <w:rFonts w:ascii="Segoe UI" w:hAnsi="Segoe UI" w:cs="Segoe UI"/>
      <w:szCs w:val="16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idascalia">
    <w:name w:val="caption"/>
    <w:basedOn w:val="Normale"/>
    <w:next w:val="Normale"/>
    <w:uiPriority w:val="35"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36B0"/>
    <w:rPr>
      <w:rFonts w:ascii="Segoe UI" w:hAnsi="Segoe UI" w:cs="Segoe UI"/>
      <w:szCs w:val="18"/>
    </w:rPr>
  </w:style>
  <w:style w:type="paragraph" w:styleId="Testocommento">
    <w:name w:val="annotation text"/>
    <w:basedOn w:val="Normale"/>
    <w:link w:val="TestocommentoCarattere"/>
    <w:uiPriority w:val="99"/>
    <w:unhideWhenUsed/>
    <w:rsid w:val="00A736B0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A736B0"/>
    <w:rPr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736B0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736B0"/>
    <w:rPr>
      <w:b/>
      <w:bCs/>
      <w:szCs w:val="20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A736B0"/>
    <w:rPr>
      <w:szCs w:val="20"/>
    </w:rPr>
  </w:style>
  <w:style w:type="paragraph" w:styleId="Indirizzomittente">
    <w:name w:val="envelope return"/>
    <w:basedOn w:val="Normale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A736B0"/>
    <w:rPr>
      <w:szCs w:val="20"/>
    </w:rPr>
  </w:style>
  <w:style w:type="character" w:styleId="CodiceHTML">
    <w:name w:val="HTML Code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TastieraHTML">
    <w:name w:val="HTML Keyboard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A736B0"/>
    <w:rPr>
      <w:rFonts w:ascii="Consolas" w:hAnsi="Consolas"/>
      <w:szCs w:val="20"/>
    </w:rPr>
  </w:style>
  <w:style w:type="character" w:styleId="MacchinadascrivereHTML">
    <w:name w:val="HTML Typewriter"/>
    <w:basedOn w:val="Carpredefinitoparagrafo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Testomacro">
    <w:name w:val="macro"/>
    <w:link w:val="TestomacroCarattere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stomacroCarattere">
    <w:name w:val="Testo macro Carattere"/>
    <w:basedOn w:val="Carpredefinitoparagrafo"/>
    <w:link w:val="Testomacro"/>
    <w:uiPriority w:val="99"/>
    <w:semiHidden/>
    <w:rsid w:val="00A736B0"/>
    <w:rPr>
      <w:rFonts w:ascii="Consolas" w:hAnsi="Consolas"/>
      <w:szCs w:val="20"/>
    </w:rPr>
  </w:style>
  <w:style w:type="paragraph" w:styleId="Testonormale">
    <w:name w:val="Plain Text"/>
    <w:basedOn w:val="Normale"/>
    <w:link w:val="TestonormaleCarattere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semiHidden/>
    <w:rsid w:val="00A736B0"/>
    <w:rPr>
      <w:rFonts w:ascii="Consolas" w:hAnsi="Consolas"/>
      <w:szCs w:val="21"/>
    </w:rPr>
  </w:style>
  <w:style w:type="paragraph" w:styleId="Paragrafoelenco">
    <w:name w:val="List Paragraph"/>
    <w:basedOn w:val="Normale"/>
    <w:uiPriority w:val="34"/>
    <w:unhideWhenUsed/>
    <w:qFormat/>
    <w:rsid w:val="00504E53"/>
    <w:pPr>
      <w:ind w:left="720"/>
      <w:contextualSpacing/>
    </w:pPr>
  </w:style>
  <w:style w:type="character" w:styleId="Rimandonotaapidipagina">
    <w:name w:val="footnote reference"/>
    <w:basedOn w:val="Carpredefinitoparagrafo"/>
    <w:uiPriority w:val="99"/>
    <w:semiHidden/>
    <w:unhideWhenUsed/>
    <w:rsid w:val="00CD27AD"/>
    <w:rPr>
      <w:vertAlign w:val="superscript"/>
    </w:rPr>
  </w:style>
  <w:style w:type="paragraph" w:styleId="Titolosommario">
    <w:name w:val="TOC Heading"/>
    <w:basedOn w:val="Titolo1"/>
    <w:next w:val="Normale"/>
    <w:link w:val="TitolosommarioCarattere"/>
    <w:uiPriority w:val="39"/>
    <w:unhideWhenUsed/>
    <w:qFormat/>
    <w:rsid w:val="00D20845"/>
    <w:pPr>
      <w:spacing w:before="240" w:after="0" w:line="259" w:lineRule="auto"/>
      <w:contextualSpacing w:val="0"/>
      <w:outlineLvl w:val="9"/>
    </w:pPr>
    <w:rPr>
      <w:b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20845"/>
    <w:pPr>
      <w:spacing w:after="100"/>
    </w:pPr>
  </w:style>
  <w:style w:type="paragraph" w:customStyle="1" w:styleId="Sommario10">
    <w:name w:val="Sommario1"/>
    <w:basedOn w:val="Titolo"/>
    <w:link w:val="Sommario1Carattere"/>
    <w:qFormat/>
    <w:rsid w:val="00BA1CAF"/>
    <w:rPr>
      <w:sz w:val="36"/>
      <w:szCs w:val="36"/>
      <w:lang w:val="en-GB"/>
    </w:rPr>
  </w:style>
  <w:style w:type="paragraph" w:customStyle="1" w:styleId="Sommario2">
    <w:name w:val="Sommario2"/>
    <w:basedOn w:val="Titolosommario"/>
    <w:link w:val="Sommario2Carattere"/>
    <w:qFormat/>
    <w:rsid w:val="00947016"/>
    <w:pPr>
      <w:spacing w:after="120"/>
    </w:pPr>
    <w:rPr>
      <w:sz w:val="30"/>
      <w:szCs w:val="30"/>
      <w:lang w:val="en-GB"/>
    </w:rPr>
  </w:style>
  <w:style w:type="character" w:customStyle="1" w:styleId="Sommario1Carattere">
    <w:name w:val="Sommario1 Carattere"/>
    <w:basedOn w:val="TitoloCarattere"/>
    <w:link w:val="Sommario10"/>
    <w:rsid w:val="00BA1CAF"/>
    <w:rPr>
      <w:rFonts w:asciiTheme="majorHAnsi" w:eastAsiaTheme="majorEastAsia" w:hAnsiTheme="majorHAnsi" w:cstheme="majorBidi"/>
      <w:color w:val="2A7B88" w:themeColor="accent1" w:themeShade="BF"/>
      <w:kern w:val="28"/>
      <w:sz w:val="36"/>
      <w:szCs w:val="36"/>
      <w:lang w:val="en-GB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47016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customStyle="1" w:styleId="TitolosommarioCarattere">
    <w:name w:val="Titolo sommario Carattere"/>
    <w:basedOn w:val="Titolo1Carattere"/>
    <w:link w:val="Titolosommario"/>
    <w:uiPriority w:val="39"/>
    <w:rsid w:val="00BA1CAF"/>
    <w:rPr>
      <w:rFonts w:asciiTheme="majorHAnsi" w:eastAsiaTheme="majorEastAsia" w:hAnsiTheme="majorHAnsi" w:cstheme="majorBidi"/>
      <w:b w:val="0"/>
      <w:color w:val="2A7B88" w:themeColor="accent1" w:themeShade="BF"/>
      <w:sz w:val="32"/>
      <w:szCs w:val="32"/>
      <w:lang w:eastAsia="it-IT"/>
    </w:rPr>
  </w:style>
  <w:style w:type="character" w:customStyle="1" w:styleId="Sommario2Carattere">
    <w:name w:val="Sommario2 Carattere"/>
    <w:basedOn w:val="TitolosommarioCarattere"/>
    <w:link w:val="Sommario2"/>
    <w:rsid w:val="00947016"/>
    <w:rPr>
      <w:rFonts w:asciiTheme="majorHAnsi" w:eastAsiaTheme="majorEastAsia" w:hAnsiTheme="majorHAnsi" w:cstheme="majorBidi"/>
      <w:b w:val="0"/>
      <w:color w:val="2A7B88" w:themeColor="accent1" w:themeShade="BF"/>
      <w:sz w:val="30"/>
      <w:szCs w:val="30"/>
      <w:lang w:val="en-GB" w:eastAsia="it-IT"/>
    </w:rPr>
  </w:style>
  <w:style w:type="paragraph" w:styleId="Sommario20">
    <w:name w:val="toc 2"/>
    <w:basedOn w:val="Normale"/>
    <w:next w:val="Normale"/>
    <w:autoRedefine/>
    <w:uiPriority w:val="39"/>
    <w:unhideWhenUsed/>
    <w:rsid w:val="00947016"/>
    <w:pPr>
      <w:spacing w:after="100"/>
      <w:ind w:left="220"/>
    </w:pPr>
  </w:style>
  <w:style w:type="paragraph" w:styleId="Nessunaspaziatura">
    <w:name w:val="No Spacing"/>
    <w:uiPriority w:val="1"/>
    <w:qFormat/>
    <w:rsid w:val="00E120A4"/>
    <w:pPr>
      <w:spacing w:after="0"/>
    </w:pPr>
    <w:rPr>
      <w:color w:val="auto"/>
    </w:rPr>
  </w:style>
  <w:style w:type="table" w:styleId="Tabellagriglia4-colore1">
    <w:name w:val="Grid Table 4 Accent 1"/>
    <w:basedOn w:val="Tabellanormale"/>
    <w:uiPriority w:val="49"/>
    <w:rsid w:val="00E120A4"/>
    <w:pPr>
      <w:spacing w:after="0"/>
    </w:pPr>
    <w:tblPr>
      <w:tblStyleRowBandSize w:val="1"/>
      <w:tblStyleColBandSize w:val="1"/>
      <w:tblBorders>
        <w:top w:val="single" w:sz="4" w:space="0" w:color="83CCD8" w:themeColor="accent1" w:themeTint="99"/>
        <w:left w:val="single" w:sz="4" w:space="0" w:color="83CCD8" w:themeColor="accent1" w:themeTint="99"/>
        <w:bottom w:val="single" w:sz="4" w:space="0" w:color="83CCD8" w:themeColor="accent1" w:themeTint="99"/>
        <w:right w:val="single" w:sz="4" w:space="0" w:color="83CCD8" w:themeColor="accent1" w:themeTint="99"/>
        <w:insideH w:val="single" w:sz="4" w:space="0" w:color="83CCD8" w:themeColor="accent1" w:themeTint="99"/>
        <w:insideV w:val="single" w:sz="4" w:space="0" w:color="83CC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A5B7" w:themeColor="accent1"/>
          <w:left w:val="single" w:sz="4" w:space="0" w:color="39A5B7" w:themeColor="accent1"/>
          <w:bottom w:val="single" w:sz="4" w:space="0" w:color="39A5B7" w:themeColor="accent1"/>
          <w:right w:val="single" w:sz="4" w:space="0" w:color="39A5B7" w:themeColor="accent1"/>
          <w:insideH w:val="nil"/>
          <w:insideV w:val="nil"/>
        </w:tcBorders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EF2" w:themeFill="accent1" w:themeFillTint="33"/>
      </w:tcPr>
    </w:tblStylePr>
    <w:tblStylePr w:type="band1Horz">
      <w:tblPr/>
      <w:tcPr>
        <w:shd w:val="clear" w:color="auto" w:fill="D5EEF2" w:themeFill="accent1" w:themeFillTint="33"/>
      </w:tcPr>
    </w:tblStylePr>
  </w:style>
  <w:style w:type="table" w:styleId="Grigliatabella">
    <w:name w:val="Table Grid"/>
    <w:basedOn w:val="Tabellanormale"/>
    <w:uiPriority w:val="39"/>
    <w:rsid w:val="00712F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elenco3-colore1">
    <w:name w:val="List Table 3 Accent 1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39A5B7" w:themeColor="accent1"/>
        <w:left w:val="single" w:sz="4" w:space="0" w:color="39A5B7" w:themeColor="accent1"/>
        <w:bottom w:val="single" w:sz="4" w:space="0" w:color="39A5B7" w:themeColor="accent1"/>
        <w:right w:val="single" w:sz="4" w:space="0" w:color="39A5B7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9A5B7" w:themeFill="accent1"/>
      </w:tcPr>
    </w:tblStylePr>
    <w:tblStylePr w:type="lastRow">
      <w:rPr>
        <w:b/>
        <w:bCs/>
      </w:rPr>
      <w:tblPr/>
      <w:tcPr>
        <w:tcBorders>
          <w:top w:val="double" w:sz="4" w:space="0" w:color="39A5B7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9A5B7" w:themeColor="accent1"/>
          <w:right w:val="single" w:sz="4" w:space="0" w:color="39A5B7" w:themeColor="accent1"/>
        </w:tcBorders>
      </w:tcPr>
    </w:tblStylePr>
    <w:tblStylePr w:type="band1Horz">
      <w:tblPr/>
      <w:tcPr>
        <w:tcBorders>
          <w:top w:val="single" w:sz="4" w:space="0" w:color="39A5B7" w:themeColor="accent1"/>
          <w:bottom w:val="single" w:sz="4" w:space="0" w:color="39A5B7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9A5B7" w:themeColor="accent1"/>
          <w:left w:val="nil"/>
        </w:tcBorders>
      </w:tcPr>
    </w:tblStylePr>
    <w:tblStylePr w:type="swCell">
      <w:tblPr/>
      <w:tcPr>
        <w:tcBorders>
          <w:top w:val="double" w:sz="4" w:space="0" w:color="39A5B7" w:themeColor="accent1"/>
          <w:right w:val="nil"/>
        </w:tcBorders>
      </w:tcPr>
    </w:tblStylePr>
  </w:style>
  <w:style w:type="table" w:styleId="Grigliatab4">
    <w:name w:val="Grid Table 4"/>
    <w:basedOn w:val="Tabellanormale"/>
    <w:uiPriority w:val="49"/>
    <w:rsid w:val="00712FEC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griglia3-colore6">
    <w:name w:val="Grid Table 3 Accent 6"/>
    <w:basedOn w:val="Tabellanormale"/>
    <w:uiPriority w:val="48"/>
    <w:rsid w:val="00712FEC"/>
    <w:pPr>
      <w:spacing w:after="0"/>
    </w:pPr>
    <w:tblPr>
      <w:tblStyleRowBandSize w:val="1"/>
      <w:tblStyleColBandSize w:val="1"/>
      <w:tblBorders>
        <w:top w:val="single" w:sz="4" w:space="0" w:color="FABE8B" w:themeColor="accent6" w:themeTint="99"/>
        <w:left w:val="single" w:sz="4" w:space="0" w:color="FABE8B" w:themeColor="accent6" w:themeTint="99"/>
        <w:bottom w:val="single" w:sz="4" w:space="0" w:color="FABE8B" w:themeColor="accent6" w:themeTint="99"/>
        <w:right w:val="single" w:sz="4" w:space="0" w:color="FABE8B" w:themeColor="accent6" w:themeTint="99"/>
        <w:insideH w:val="single" w:sz="4" w:space="0" w:color="FABE8B" w:themeColor="accent6" w:themeTint="99"/>
        <w:insideV w:val="single" w:sz="4" w:space="0" w:color="FABE8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8" w:themeFill="accent6" w:themeFillTint="33"/>
      </w:tcPr>
    </w:tblStylePr>
    <w:tblStylePr w:type="band1Horz">
      <w:tblPr/>
      <w:tcPr>
        <w:shd w:val="clear" w:color="auto" w:fill="FDE9D8" w:themeFill="accent6" w:themeFillTint="33"/>
      </w:tcPr>
    </w:tblStylePr>
    <w:tblStylePr w:type="neCell">
      <w:tblPr/>
      <w:tcPr>
        <w:tcBorders>
          <w:bottom w:val="single" w:sz="4" w:space="0" w:color="FABE8B" w:themeColor="accent6" w:themeTint="99"/>
        </w:tcBorders>
      </w:tcPr>
    </w:tblStylePr>
    <w:tblStylePr w:type="nwCell">
      <w:tblPr/>
      <w:tcPr>
        <w:tcBorders>
          <w:bottom w:val="single" w:sz="4" w:space="0" w:color="FABE8B" w:themeColor="accent6" w:themeTint="99"/>
        </w:tcBorders>
      </w:tcPr>
    </w:tblStylePr>
    <w:tblStylePr w:type="seCell">
      <w:tblPr/>
      <w:tcPr>
        <w:tcBorders>
          <w:top w:val="single" w:sz="4" w:space="0" w:color="FABE8B" w:themeColor="accent6" w:themeTint="99"/>
        </w:tcBorders>
      </w:tcPr>
    </w:tblStylePr>
    <w:tblStylePr w:type="swCell">
      <w:tblPr/>
      <w:tcPr>
        <w:tcBorders>
          <w:top w:val="single" w:sz="4" w:space="0" w:color="FABE8B" w:themeColor="accent6" w:themeTint="99"/>
        </w:tcBorders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C36C18"/>
    <w:rPr>
      <w:color w:val="605E5C"/>
      <w:shd w:val="clear" w:color="auto" w:fill="E1DFDD"/>
    </w:rPr>
  </w:style>
  <w:style w:type="paragraph" w:customStyle="1" w:styleId="TableOfContents">
    <w:name w:val="TableOfContents"/>
    <w:basedOn w:val="Sommario10"/>
    <w:link w:val="TableOfContentsCarattere"/>
    <w:qFormat/>
    <w:rsid w:val="00BE3C0C"/>
    <w:rPr>
      <w:sz w:val="28"/>
      <w:szCs w:val="28"/>
    </w:rPr>
  </w:style>
  <w:style w:type="character" w:customStyle="1" w:styleId="TableOfContentsCarattere">
    <w:name w:val="TableOfContents Carattere"/>
    <w:basedOn w:val="Sommario1Carattere"/>
    <w:link w:val="TableOfContents"/>
    <w:rsid w:val="00BE3C0C"/>
    <w:rPr>
      <w:rFonts w:asciiTheme="majorHAnsi" w:eastAsiaTheme="majorEastAsia" w:hAnsiTheme="majorHAnsi" w:cstheme="majorBidi"/>
      <w:color w:val="2A7B88" w:themeColor="accent1" w:themeShade="BF"/>
      <w:kern w:val="28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06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04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thegeekstuff.com/2008/11/3-steps-to-perform-ssh-login-without-password-using-ssh-keygen-ssh-copy-id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3.amazonaws.com/rebar3/rebar3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bar3.readme.io/docs/getting-started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rlang.org/download/otp_src_24.1.tar.gz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rlang.org/doc/installation_guide/INSTALL.html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_ber\AppData\Roaming\Microsoft\Templates\Lettera%20di%20presentazione%20(blu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F0AF98-AF54-084D-97E4-033855D7E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Lettera di presentazione (blu).dotx</Template>
  <TotalTime>4294967252</TotalTime>
  <Pages>6</Pages>
  <Words>895</Words>
  <Characters>5107</Characters>
  <Application>Microsoft Office Word</Application>
  <DocSecurity>0</DocSecurity>
  <Lines>42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duction</dc:creator>
  <cp:keywords/>
  <dc:description/>
  <cp:lastModifiedBy>Riccardo Bertini</cp:lastModifiedBy>
  <cp:revision>10</cp:revision>
  <cp:lastPrinted>2020-05-26T12:01:00Z</cp:lastPrinted>
  <dcterms:created xsi:type="dcterms:W3CDTF">2021-10-25T20:50:00Z</dcterms:created>
  <dcterms:modified xsi:type="dcterms:W3CDTF">2021-10-31T00:06:00Z</dcterms:modified>
</cp:coreProperties>
</file>