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329F" w14:textId="77777777" w:rsidR="00B00A54" w:rsidRDefault="00B00A54" w:rsidP="00B00A54">
      <w:pPr>
        <w:pStyle w:val="Titolo"/>
        <w:pBdr>
          <w:bottom w:val="none" w:sz="0" w:space="0" w:color="auto"/>
        </w:pBd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D7139E" wp14:editId="7518537C">
            <wp:extent cx="2392680" cy="1296502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EBBF" w14:textId="36236912" w:rsidR="00497179" w:rsidRPr="00493011" w:rsidRDefault="00B00A54" w:rsidP="00493011">
      <w:pPr>
        <w:pStyle w:val="Titolo"/>
        <w:pBdr>
          <w:bottom w:val="none" w:sz="0" w:space="0" w:color="auto"/>
        </w:pBdr>
        <w:spacing w:before="840" w:after="720"/>
        <w:contextualSpacing w:val="0"/>
        <w:jc w:val="center"/>
        <w:rPr>
          <w:spacing w:val="-22"/>
          <w:sz w:val="68"/>
          <w:szCs w:val="68"/>
          <w:lang w:val="en-GB"/>
        </w:rPr>
      </w:pPr>
      <w:r w:rsidRPr="00B00A54">
        <w:rPr>
          <w:sz w:val="36"/>
          <w:szCs w:val="36"/>
          <w:lang w:val="en-GB"/>
        </w:rPr>
        <w:t>Distributed Systems and Middleware Technologies</w:t>
      </w:r>
      <w:r>
        <w:rPr>
          <w:sz w:val="68"/>
          <w:szCs w:val="68"/>
          <w:lang w:val="en-GB"/>
        </w:rPr>
        <w:br/>
      </w:r>
      <w:r w:rsidRPr="00454C3E">
        <w:rPr>
          <w:spacing w:val="-20"/>
          <w:sz w:val="68"/>
          <w:szCs w:val="68"/>
          <w:lang w:val="en-GB"/>
        </w:rPr>
        <w:t xml:space="preserve">JANET Home Simulator </w:t>
      </w:r>
      <w:r w:rsidR="00454C3E" w:rsidRPr="00454C3E">
        <w:rPr>
          <w:spacing w:val="-20"/>
          <w:sz w:val="68"/>
          <w:szCs w:val="68"/>
          <w:lang w:val="en-GB"/>
        </w:rPr>
        <w:t xml:space="preserve">User </w:t>
      </w:r>
      <w:r w:rsidRPr="00454C3E">
        <w:rPr>
          <w:spacing w:val="-20"/>
          <w:sz w:val="68"/>
          <w:szCs w:val="68"/>
          <w:lang w:val="en-GB"/>
        </w:rPr>
        <w:t xml:space="preserve"> Guide</w:t>
      </w:r>
      <w:bookmarkStart w:id="0" w:name="_Toc33967329"/>
      <w:bookmarkStart w:id="1" w:name="_Toc40311636"/>
      <w:bookmarkStart w:id="2" w:name="_Toc40343690"/>
      <w:bookmarkStart w:id="3" w:name="_Toc40794445"/>
      <w:bookmarkStart w:id="4" w:name="_Toc41340861"/>
      <w:bookmarkStart w:id="5" w:name="_Toc42848258"/>
      <w:bookmarkStart w:id="6" w:name="_Toc85736844"/>
      <w:bookmarkStart w:id="7" w:name="_Toc85752114"/>
    </w:p>
    <w:p w14:paraId="7F4D6878" w14:textId="77777777" w:rsidR="006C2D9C" w:rsidRPr="00AD34FB" w:rsidRDefault="008179D6" w:rsidP="00493011">
      <w:pPr>
        <w:pStyle w:val="Titolosommario"/>
        <w:keepNext w:val="0"/>
        <w:keepLines w:val="0"/>
        <w:spacing w:after="120" w:line="240" w:lineRule="auto"/>
        <w:contextualSpacing/>
        <w:rPr>
          <w:noProof/>
          <w:lang w:val="en-GB"/>
        </w:rPr>
      </w:pPr>
      <w:r w:rsidRPr="00493011">
        <w:rPr>
          <w:lang w:val="en-GB"/>
        </w:rPr>
        <w:t>Table of Contents</w:t>
      </w:r>
      <w:r w:rsidR="00B00A54" w:rsidRPr="00F73A74">
        <w:rPr>
          <w:rStyle w:val="TableOfContentsCarattere"/>
        </w:rPr>
        <w:t xml:space="preserve">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B00A54" w:rsidRPr="004756A4">
        <w:fldChar w:fldCharType="begin"/>
      </w:r>
      <w:r w:rsidR="00B00A54" w:rsidRPr="008179D6">
        <w:rPr>
          <w:lang w:val="en-GB"/>
        </w:rPr>
        <w:instrText xml:space="preserve"> TOC \h \z \t "Sommario1;1;Sommario2;2" </w:instrText>
      </w:r>
      <w:r w:rsidR="00B00A54" w:rsidRPr="004756A4">
        <w:fldChar w:fldCharType="separate"/>
      </w:r>
    </w:p>
    <w:p w14:paraId="57ADB170" w14:textId="7C11750E" w:rsidR="006C2D9C" w:rsidRPr="006C2D9C" w:rsidRDefault="00423600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2" w:history="1">
        <w:r w:rsidR="006C2D9C" w:rsidRPr="006C2D9C">
          <w:rPr>
            <w:rStyle w:val="Collegamentoipertestuale"/>
            <w:noProof/>
            <w:lang w:val="en-GB"/>
          </w:rPr>
          <w:t>JANET Simulator Commands Syntax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_Toc85753512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1</w:t>
        </w:r>
        <w:r w:rsidR="006C2D9C" w:rsidRPr="006C2D9C">
          <w:rPr>
            <w:noProof/>
            <w:webHidden/>
          </w:rPr>
          <w:fldChar w:fldCharType="end"/>
        </w:r>
      </w:hyperlink>
    </w:p>
    <w:p w14:paraId="3D7CFA9E" w14:textId="10E20A8D" w:rsidR="006C2D9C" w:rsidRPr="006C2D9C" w:rsidRDefault="00423600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3" w:history="1">
        <w:r w:rsidR="006C2D9C" w:rsidRPr="006C2D9C">
          <w:rPr>
            <w:rStyle w:val="Collegamentoipertestuale"/>
            <w:noProof/>
          </w:rPr>
          <w:t>SIMULATION START AND STOP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_Toc85753513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1</w:t>
        </w:r>
        <w:r w:rsidR="006C2D9C" w:rsidRPr="006C2D9C">
          <w:rPr>
            <w:noProof/>
            <w:webHidden/>
          </w:rPr>
          <w:fldChar w:fldCharType="end"/>
        </w:r>
      </w:hyperlink>
    </w:p>
    <w:p w14:paraId="7EA74C92" w14:textId="56AABD75" w:rsidR="006C2D9C" w:rsidRPr="006C2D9C" w:rsidRDefault="00423600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4" w:history="1">
        <w:r w:rsidR="006C2D9C" w:rsidRPr="006C2D9C">
          <w:rPr>
            <w:rStyle w:val="Collegamentoipertestuale"/>
            <w:noProof/>
          </w:rPr>
          <w:t>SIMULATION MONITORING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_Toc85753514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1</w:t>
        </w:r>
        <w:r w:rsidR="006C2D9C" w:rsidRPr="006C2D9C">
          <w:rPr>
            <w:noProof/>
            <w:webHidden/>
          </w:rPr>
          <w:fldChar w:fldCharType="end"/>
        </w:r>
      </w:hyperlink>
    </w:p>
    <w:p w14:paraId="733180AF" w14:textId="520DEA86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5" w:history="1">
        <w:r w:rsidR="006C2D9C" w:rsidRPr="006C2D9C">
          <w:rPr>
            <w:rStyle w:val="Collegamentoipertestuale"/>
            <w:noProof/>
          </w:rPr>
          <w:t>Print Database Tree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_Toc85753515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1</w:t>
        </w:r>
        <w:r w:rsidR="006C2D9C" w:rsidRPr="006C2D9C">
          <w:rPr>
            <w:noProof/>
            <w:webHidden/>
          </w:rPr>
          <w:fldChar w:fldCharType="end"/>
        </w:r>
      </w:hyperlink>
    </w:p>
    <w:p w14:paraId="4D22BF52" w14:textId="50D5E2B0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6" w:history="1">
        <w:r w:rsidR="006C2D9C" w:rsidRPr="006C2D9C">
          <w:rPr>
            <w:rStyle w:val="Collegamentoipertestuale"/>
            <w:noProof/>
          </w:rPr>
          <w:t>Monitor Database Tree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_Toc85753516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1</w:t>
        </w:r>
        <w:r w:rsidR="006C2D9C" w:rsidRPr="006C2D9C">
          <w:rPr>
            <w:noProof/>
            <w:webHidden/>
          </w:rPr>
          <w:fldChar w:fldCharType="end"/>
        </w:r>
      </w:hyperlink>
    </w:p>
    <w:p w14:paraId="49128F78" w14:textId="7D88C568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7" w:history="1">
        <w:r w:rsidR="006C2D9C" w:rsidRPr="006C2D9C">
          <w:rPr>
            <w:rStyle w:val="Collegamentoipertestuale"/>
            <w:noProof/>
            <w:lang w:val="en-GB"/>
          </w:rPr>
          <w:t>Print Running and Stopped Nodes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_Toc85753517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2</w:t>
        </w:r>
        <w:r w:rsidR="006C2D9C" w:rsidRPr="006C2D9C">
          <w:rPr>
            <w:noProof/>
            <w:webHidden/>
          </w:rPr>
          <w:fldChar w:fldCharType="end"/>
        </w:r>
      </w:hyperlink>
    </w:p>
    <w:p w14:paraId="6816D0E6" w14:textId="11767F4C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8" w:history="1">
        <w:r w:rsidR="006C2D9C" w:rsidRPr="006C2D9C">
          <w:rPr>
            <w:rStyle w:val="Collegamentoipertestuale"/>
            <w:noProof/>
            <w:lang w:val="en-GB"/>
          </w:rPr>
          <w:t>Print JANET Simulator Mnesia Tables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_Toc85753518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2</w:t>
        </w:r>
        <w:r w:rsidR="006C2D9C" w:rsidRPr="006C2D9C">
          <w:rPr>
            <w:noProof/>
            <w:webHidden/>
          </w:rPr>
          <w:fldChar w:fldCharType="end"/>
        </w:r>
      </w:hyperlink>
    </w:p>
    <w:p w14:paraId="4E58ED62" w14:textId="1FBE9A31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19" w:history="1">
        <w:r w:rsidR="006C2D9C" w:rsidRPr="006C2D9C">
          <w:rPr>
            <w:rStyle w:val="Collegamentoipertestuale"/>
            <w:noProof/>
            <w:lang w:val="en-GB"/>
          </w:rPr>
          <w:t>Print JANET Controller Mnesia Tables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_Toc85753519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2</w:t>
        </w:r>
        <w:r w:rsidR="006C2D9C" w:rsidRPr="006C2D9C">
          <w:rPr>
            <w:noProof/>
            <w:webHidden/>
          </w:rPr>
          <w:fldChar w:fldCharType="end"/>
        </w:r>
      </w:hyperlink>
    </w:p>
    <w:p w14:paraId="44979CAC" w14:textId="47C3B3A6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0" w:history="1">
        <w:r w:rsidR="006C2D9C" w:rsidRPr="006C2D9C">
          <w:rPr>
            <w:rStyle w:val="Collegamentoipertestuale"/>
            <w:noProof/>
            <w:lang w:val="en-GB"/>
          </w:rPr>
          <w:t>Remote Hosts Connectivity States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_Toc85753520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2</w:t>
        </w:r>
        <w:r w:rsidR="006C2D9C" w:rsidRPr="006C2D9C">
          <w:rPr>
            <w:noProof/>
            <w:webHidden/>
          </w:rPr>
          <w:fldChar w:fldCharType="end"/>
        </w:r>
      </w:hyperlink>
    </w:p>
    <w:p w14:paraId="076244AF" w14:textId="435C72C3" w:rsidR="006C2D9C" w:rsidRPr="006C2D9C" w:rsidRDefault="00423600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1" w:history="1">
        <w:r w:rsidR="006C2D9C" w:rsidRPr="006C2D9C">
          <w:rPr>
            <w:rStyle w:val="Collegamentoipertestuale"/>
            <w:noProof/>
            <w:lang w:val="en-GB"/>
          </w:rPr>
          <w:t>JANET NODES START AND STOP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_Toc85753521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2</w:t>
        </w:r>
        <w:r w:rsidR="006C2D9C" w:rsidRPr="006C2D9C">
          <w:rPr>
            <w:noProof/>
            <w:webHidden/>
          </w:rPr>
          <w:fldChar w:fldCharType="end"/>
        </w:r>
      </w:hyperlink>
    </w:p>
    <w:p w14:paraId="5FF1AB04" w14:textId="48CDB1D5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2" w:history="1">
        <w:r w:rsidR="006C2D9C" w:rsidRPr="006C2D9C">
          <w:rPr>
            <w:rStyle w:val="Collegamentoipertestuale"/>
            <w:noProof/>
            <w:lang w:val="en-GB"/>
          </w:rPr>
          <w:t>Per-Node Start and Stop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_Toc85753522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2</w:t>
        </w:r>
        <w:r w:rsidR="006C2D9C" w:rsidRPr="006C2D9C">
          <w:rPr>
            <w:noProof/>
            <w:webHidden/>
          </w:rPr>
          <w:fldChar w:fldCharType="end"/>
        </w:r>
      </w:hyperlink>
    </w:p>
    <w:p w14:paraId="553A9031" w14:textId="22362895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3" w:history="1">
        <w:r w:rsidR="006C2D9C" w:rsidRPr="006C2D9C">
          <w:rPr>
            <w:rStyle w:val="Collegamentoipertestuale"/>
            <w:noProof/>
            <w:lang w:val="en-GB"/>
          </w:rPr>
          <w:t>Per-Sublocation Start and Stop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_Toc85753523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2</w:t>
        </w:r>
        <w:r w:rsidR="006C2D9C" w:rsidRPr="006C2D9C">
          <w:rPr>
            <w:noProof/>
            <w:webHidden/>
          </w:rPr>
          <w:fldChar w:fldCharType="end"/>
        </w:r>
      </w:hyperlink>
    </w:p>
    <w:p w14:paraId="42BA9C8A" w14:textId="5100C09C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4" w:history="1">
        <w:r w:rsidR="006C2D9C" w:rsidRPr="006C2D9C">
          <w:rPr>
            <w:rStyle w:val="Collegamentoipertestuale"/>
            <w:noProof/>
            <w:lang w:val="en-GB"/>
          </w:rPr>
          <w:t>Per-Location Start and Stop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_Toc85753524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3</w:t>
        </w:r>
        <w:r w:rsidR="006C2D9C" w:rsidRPr="006C2D9C">
          <w:rPr>
            <w:noProof/>
            <w:webHidden/>
          </w:rPr>
          <w:fldChar w:fldCharType="end"/>
        </w:r>
      </w:hyperlink>
    </w:p>
    <w:p w14:paraId="0C1433D3" w14:textId="12EC6EC5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5" w:history="1">
        <w:r w:rsidR="006C2D9C" w:rsidRPr="006C2D9C">
          <w:rPr>
            <w:rStyle w:val="Collegamentoipertestuale"/>
            <w:noProof/>
            <w:lang w:val="en-GB"/>
          </w:rPr>
          <w:t>All-Nodes Start and Stop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_Toc85753525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3</w:t>
        </w:r>
        <w:r w:rsidR="006C2D9C" w:rsidRPr="006C2D9C">
          <w:rPr>
            <w:noProof/>
            <w:webHidden/>
          </w:rPr>
          <w:fldChar w:fldCharType="end"/>
        </w:r>
      </w:hyperlink>
    </w:p>
    <w:p w14:paraId="7E14E962" w14:textId="004E508D" w:rsidR="006C2D9C" w:rsidRPr="006C2D9C" w:rsidRDefault="00423600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6" w:history="1">
        <w:r w:rsidR="006C2D9C" w:rsidRPr="006C2D9C">
          <w:rPr>
            <w:rStyle w:val="Collegamentoipertestuale"/>
            <w:noProof/>
          </w:rPr>
          <w:t>DATABASE MANIPULATION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_Toc85753526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3</w:t>
        </w:r>
        <w:r w:rsidR="006C2D9C" w:rsidRPr="006C2D9C">
          <w:rPr>
            <w:noProof/>
            <w:webHidden/>
          </w:rPr>
          <w:fldChar w:fldCharType="end"/>
        </w:r>
      </w:hyperlink>
    </w:p>
    <w:p w14:paraId="034A5C9A" w14:textId="6C71987F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7" w:history="1">
        <w:r w:rsidR="006C2D9C" w:rsidRPr="006C2D9C">
          <w:rPr>
            <w:rStyle w:val="Collegamentoipertestuale"/>
            <w:noProof/>
          </w:rPr>
          <w:t>Create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_Toc85753527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3</w:t>
        </w:r>
        <w:r w:rsidR="006C2D9C" w:rsidRPr="006C2D9C">
          <w:rPr>
            <w:noProof/>
            <w:webHidden/>
          </w:rPr>
          <w:fldChar w:fldCharType="end"/>
        </w:r>
      </w:hyperlink>
    </w:p>
    <w:p w14:paraId="56CF2722" w14:textId="03C61212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8" w:history="1">
        <w:r w:rsidR="006C2D9C" w:rsidRPr="006C2D9C">
          <w:rPr>
            <w:rStyle w:val="Collegamentoipertestuale"/>
            <w:noProof/>
          </w:rPr>
          <w:t>Update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_Toc85753528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3</w:t>
        </w:r>
        <w:r w:rsidR="006C2D9C" w:rsidRPr="006C2D9C">
          <w:rPr>
            <w:noProof/>
            <w:webHidden/>
          </w:rPr>
          <w:fldChar w:fldCharType="end"/>
        </w:r>
      </w:hyperlink>
    </w:p>
    <w:p w14:paraId="641D1D1E" w14:textId="69B11FC3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29" w:history="1">
        <w:r w:rsidR="006C2D9C" w:rsidRPr="006C2D9C">
          <w:rPr>
            <w:rStyle w:val="Collegamentoipertestuale"/>
            <w:noProof/>
            <w:lang w:val="en-GB"/>
          </w:rPr>
          <w:t>Delete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_Toc85753529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3</w:t>
        </w:r>
        <w:r w:rsidR="006C2D9C" w:rsidRPr="006C2D9C">
          <w:rPr>
            <w:noProof/>
            <w:webHidden/>
          </w:rPr>
          <w:fldChar w:fldCharType="end"/>
        </w:r>
      </w:hyperlink>
    </w:p>
    <w:p w14:paraId="4BF2E99B" w14:textId="156CA5B7" w:rsidR="006C2D9C" w:rsidRPr="006C2D9C" w:rsidRDefault="00423600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30" w:history="1">
        <w:r w:rsidR="006C2D9C" w:rsidRPr="006C2D9C">
          <w:rPr>
            <w:rStyle w:val="Collegamentoipertestuale"/>
            <w:noProof/>
          </w:rPr>
          <w:t>DATABASE BACKUP AND RESTORE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_Toc85753530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4</w:t>
        </w:r>
        <w:r w:rsidR="006C2D9C" w:rsidRPr="006C2D9C">
          <w:rPr>
            <w:noProof/>
            <w:webHidden/>
          </w:rPr>
          <w:fldChar w:fldCharType="end"/>
        </w:r>
      </w:hyperlink>
    </w:p>
    <w:p w14:paraId="40F8B3C1" w14:textId="691B2368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31" w:history="1">
        <w:r w:rsidR="006C2D9C" w:rsidRPr="006C2D9C">
          <w:rPr>
            <w:rStyle w:val="Collegamentoipertestuale"/>
            <w:noProof/>
          </w:rPr>
          <w:t>Backup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_Toc85753531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4</w:t>
        </w:r>
        <w:r w:rsidR="006C2D9C" w:rsidRPr="006C2D9C">
          <w:rPr>
            <w:noProof/>
            <w:webHidden/>
          </w:rPr>
          <w:fldChar w:fldCharType="end"/>
        </w:r>
      </w:hyperlink>
    </w:p>
    <w:p w14:paraId="2014C1CA" w14:textId="639D5757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32" w:history="1">
        <w:r w:rsidR="006C2D9C" w:rsidRPr="006C2D9C">
          <w:rPr>
            <w:rStyle w:val="Collegamentoipertestuale"/>
            <w:noProof/>
          </w:rPr>
          <w:t>Restore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_Toc85753532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4</w:t>
        </w:r>
        <w:r w:rsidR="006C2D9C" w:rsidRPr="006C2D9C">
          <w:rPr>
            <w:noProof/>
            <w:webHidden/>
          </w:rPr>
          <w:fldChar w:fldCharType="end"/>
        </w:r>
      </w:hyperlink>
    </w:p>
    <w:p w14:paraId="575B3195" w14:textId="0EED3B79" w:rsidR="006C2D9C" w:rsidRPr="006C2D9C" w:rsidRDefault="00423600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53533" w:history="1">
        <w:r w:rsidR="006C2D9C" w:rsidRPr="006C2D9C">
          <w:rPr>
            <w:rStyle w:val="Collegamentoipertestuale"/>
            <w:noProof/>
            <w:lang w:val="en-GB"/>
          </w:rPr>
          <w:t>Clear</w:t>
        </w:r>
        <w:r w:rsidR="006C2D9C" w:rsidRPr="006C2D9C">
          <w:rPr>
            <w:noProof/>
            <w:webHidden/>
          </w:rPr>
          <w:tab/>
        </w:r>
        <w:r w:rsidR="006C2D9C" w:rsidRPr="006C2D9C">
          <w:rPr>
            <w:noProof/>
            <w:webHidden/>
          </w:rPr>
          <w:fldChar w:fldCharType="begin"/>
        </w:r>
        <w:r w:rsidR="006C2D9C" w:rsidRPr="006C2D9C">
          <w:rPr>
            <w:noProof/>
            <w:webHidden/>
          </w:rPr>
          <w:instrText xml:space="preserve"> PAGEREF _Toc85753533 \h </w:instrText>
        </w:r>
        <w:r w:rsidR="006C2D9C" w:rsidRPr="006C2D9C">
          <w:rPr>
            <w:noProof/>
            <w:webHidden/>
          </w:rPr>
        </w:r>
        <w:r w:rsidR="006C2D9C" w:rsidRPr="006C2D9C">
          <w:rPr>
            <w:noProof/>
            <w:webHidden/>
          </w:rPr>
          <w:fldChar w:fldCharType="separate"/>
        </w:r>
        <w:r w:rsidR="006C2D9C" w:rsidRPr="006C2D9C">
          <w:rPr>
            <w:noProof/>
            <w:webHidden/>
          </w:rPr>
          <w:t>4</w:t>
        </w:r>
        <w:r w:rsidR="006C2D9C" w:rsidRPr="006C2D9C">
          <w:rPr>
            <w:noProof/>
            <w:webHidden/>
          </w:rPr>
          <w:fldChar w:fldCharType="end"/>
        </w:r>
      </w:hyperlink>
    </w:p>
    <w:p w14:paraId="6BB6D12F" w14:textId="77777777" w:rsidR="006C2D9C" w:rsidRDefault="00B00A54" w:rsidP="006C2D9C">
      <w:pPr>
        <w:pStyle w:val="Sommario10"/>
        <w:rPr>
          <w:rFonts w:cstheme="minorHAnsi"/>
        </w:rPr>
      </w:pPr>
      <w:r w:rsidRPr="004756A4">
        <w:rPr>
          <w:rFonts w:cstheme="minorHAnsi"/>
        </w:rPr>
        <w:fldChar w:fldCharType="end"/>
      </w:r>
      <w:bookmarkStart w:id="8" w:name="_Toc85736845"/>
      <w:bookmarkStart w:id="9" w:name="_Toc85752115"/>
    </w:p>
    <w:p w14:paraId="63969C06" w14:textId="77777777" w:rsidR="006C2D9C" w:rsidRDefault="006C2D9C" w:rsidP="006C2D9C">
      <w:pPr>
        <w:pStyle w:val="Sommario10"/>
        <w:rPr>
          <w:rFonts w:cstheme="minorHAnsi"/>
        </w:rPr>
      </w:pPr>
    </w:p>
    <w:p w14:paraId="4120E02B" w14:textId="77777777" w:rsidR="006C2D9C" w:rsidRDefault="006C2D9C" w:rsidP="006C2D9C">
      <w:pPr>
        <w:pStyle w:val="Sommario10"/>
        <w:rPr>
          <w:rFonts w:cstheme="minorHAnsi"/>
        </w:rPr>
      </w:pPr>
    </w:p>
    <w:p w14:paraId="56028495" w14:textId="77777777" w:rsidR="006C2D9C" w:rsidRDefault="006C2D9C" w:rsidP="006C2D9C">
      <w:pPr>
        <w:pStyle w:val="Sommario10"/>
        <w:rPr>
          <w:rFonts w:cstheme="minorHAnsi"/>
        </w:rPr>
      </w:pPr>
    </w:p>
    <w:p w14:paraId="101A8D00" w14:textId="77777777" w:rsidR="006C2D9C" w:rsidRDefault="006C2D9C" w:rsidP="006C2D9C">
      <w:pPr>
        <w:pStyle w:val="Sommario10"/>
        <w:rPr>
          <w:rFonts w:cstheme="minorHAnsi"/>
        </w:rPr>
      </w:pPr>
    </w:p>
    <w:p w14:paraId="447927E5" w14:textId="77777777" w:rsidR="006C2D9C" w:rsidRDefault="006C2D9C" w:rsidP="006C2D9C">
      <w:pPr>
        <w:pStyle w:val="Sommario10"/>
        <w:rPr>
          <w:rFonts w:cstheme="minorHAnsi"/>
        </w:rPr>
      </w:pPr>
    </w:p>
    <w:p w14:paraId="3E4B2186" w14:textId="135A454A" w:rsidR="0090322A" w:rsidRPr="00493011" w:rsidRDefault="0070255D" w:rsidP="00493011">
      <w:pPr>
        <w:pStyle w:val="Titolosommario"/>
        <w:spacing w:before="0" w:after="120"/>
        <w:rPr>
          <w:sz w:val="36"/>
          <w:szCs w:val="40"/>
          <w:lang w:val="en-GB"/>
        </w:rPr>
      </w:pPr>
      <w:r w:rsidRPr="00493011">
        <w:rPr>
          <w:sz w:val="36"/>
          <w:szCs w:val="40"/>
          <w:lang w:val="en-GB"/>
        </w:rPr>
        <w:lastRenderedPageBreak/>
        <w:t xml:space="preserve">JANET Simulator </w:t>
      </w:r>
      <w:bookmarkEnd w:id="8"/>
      <w:r w:rsidR="00454C3E" w:rsidRPr="00493011">
        <w:rPr>
          <w:sz w:val="36"/>
          <w:szCs w:val="40"/>
          <w:lang w:val="en-GB"/>
        </w:rPr>
        <w:t>Commands</w:t>
      </w:r>
      <w:bookmarkEnd w:id="9"/>
      <w:r w:rsidR="006C2D9C">
        <w:rPr>
          <w:sz w:val="36"/>
          <w:szCs w:val="40"/>
          <w:lang w:val="en-GB"/>
        </w:rPr>
        <w:t xml:space="preserve"> Syntax</w:t>
      </w:r>
    </w:p>
    <w:p w14:paraId="474E664E" w14:textId="3D10671E" w:rsidR="00576177" w:rsidRPr="00576177" w:rsidRDefault="00576177" w:rsidP="00BE4E36">
      <w:pPr>
        <w:spacing w:after="120"/>
        <w:jc w:val="both"/>
        <w:rPr>
          <w:lang w:val="en-GB"/>
        </w:rPr>
      </w:pPr>
      <w:r w:rsidRPr="00576177">
        <w:rPr>
          <w:lang w:val="en-GB"/>
        </w:rPr>
        <w:t>The complete set of commands offered by the JANET Simulator is presented in the tables below, with their parameters</w:t>
      </w:r>
      <w:r w:rsidR="00AD34FB">
        <w:rPr>
          <w:lang w:val="en-GB"/>
        </w:rPr>
        <w:t xml:space="preserve"> conforming</w:t>
      </w:r>
      <w:r w:rsidRPr="00576177">
        <w:rPr>
          <w:lang w:val="en-GB"/>
        </w:rPr>
        <w:t xml:space="preserve"> the following syntax:</w:t>
      </w:r>
    </w:p>
    <w:p w14:paraId="45EB58E9" w14:textId="6D15C3AE" w:rsidR="00576177" w:rsidRDefault="00576177" w:rsidP="00BE4E36">
      <w:pPr>
        <w:pStyle w:val="Paragrafoelenco"/>
        <w:numPr>
          <w:ilvl w:val="0"/>
          <w:numId w:val="49"/>
        </w:numPr>
        <w:spacing w:after="120"/>
        <w:contextualSpacing w:val="0"/>
        <w:jc w:val="both"/>
        <w:rPr>
          <w:lang w:val="en-GB"/>
        </w:rPr>
      </w:pPr>
      <w:r w:rsidRPr="00576177">
        <w:rPr>
          <w:lang w:val="en-GB"/>
        </w:rPr>
        <w:t>A lower-case parameter (i.e., an atom) should be left as it is</w:t>
      </w:r>
      <w:r>
        <w:rPr>
          <w:lang w:val="en-GB"/>
        </w:rPr>
        <w:t>:</w:t>
      </w:r>
    </w:p>
    <w:p w14:paraId="6CB50955" w14:textId="65EF00BA" w:rsidR="00576177" w:rsidRPr="00576177" w:rsidRDefault="00576177" w:rsidP="00BE4E36">
      <w:pPr>
        <w:pStyle w:val="Paragrafoelenco"/>
        <w:spacing w:after="120"/>
        <w:contextualSpacing w:val="0"/>
        <w:jc w:val="center"/>
        <w:rPr>
          <w:rFonts w:ascii="Inconsolata" w:hAnsi="Inconsolata"/>
          <w:lang w:val="en-GB"/>
        </w:rPr>
      </w:pPr>
      <w:proofErr w:type="spellStart"/>
      <w:r w:rsidRPr="00576177">
        <w:rPr>
          <w:rFonts w:ascii="Inconsolata" w:hAnsi="Inconsolata"/>
          <w:lang w:val="en-GB"/>
        </w:rPr>
        <w:t>jsim:print_nodes</w:t>
      </w:r>
      <w:proofErr w:type="spellEnd"/>
      <w:r w:rsidRPr="00576177">
        <w:rPr>
          <w:rFonts w:ascii="Inconsolata" w:hAnsi="Inconsolata"/>
          <w:lang w:val="en-GB"/>
        </w:rPr>
        <w:t xml:space="preserve">(stopped) </w:t>
      </w:r>
      <w:r w:rsidRPr="00576177">
        <w:rPr>
          <w:rFonts w:ascii="Courier New" w:hAnsi="Courier New" w:cs="Courier New"/>
          <w:color w:val="202124"/>
          <w:shd w:val="clear" w:color="auto" w:fill="FFFFFF"/>
          <w:lang w:val="en-GB"/>
        </w:rPr>
        <w:t>→</w:t>
      </w:r>
      <w:r w:rsidRPr="00576177">
        <w:rPr>
          <w:rFonts w:ascii="Inconsolata" w:hAnsi="Inconsolata" w:cs="Courier New"/>
          <w:color w:val="202124"/>
          <w:shd w:val="clear" w:color="auto" w:fill="FFFFFF"/>
          <w:lang w:val="en-GB"/>
        </w:rPr>
        <w:t xml:space="preserve"> </w:t>
      </w:r>
      <w:proofErr w:type="spellStart"/>
      <w:r w:rsidRPr="00576177">
        <w:rPr>
          <w:rFonts w:ascii="Inconsolata" w:hAnsi="Inconsolata"/>
          <w:lang w:val="en-GB"/>
        </w:rPr>
        <w:t>jsim:print_nodes</w:t>
      </w:r>
      <w:proofErr w:type="spellEnd"/>
      <w:r w:rsidRPr="00576177">
        <w:rPr>
          <w:rFonts w:ascii="Inconsolata" w:hAnsi="Inconsolata"/>
          <w:lang w:val="en-GB"/>
        </w:rPr>
        <w:t>(stopped)</w:t>
      </w:r>
    </w:p>
    <w:p w14:paraId="3C5E5F53" w14:textId="7D598C30" w:rsidR="00576177" w:rsidRDefault="00576177" w:rsidP="00BE4E36">
      <w:pPr>
        <w:pStyle w:val="Paragrafoelenco"/>
        <w:numPr>
          <w:ilvl w:val="0"/>
          <w:numId w:val="49"/>
        </w:numPr>
        <w:spacing w:after="120"/>
        <w:contextualSpacing w:val="0"/>
        <w:jc w:val="both"/>
        <w:rPr>
          <w:lang w:val="en-GB"/>
        </w:rPr>
      </w:pPr>
      <w:r w:rsidRPr="00576177">
        <w:rPr>
          <w:lang w:val="en-GB"/>
        </w:rPr>
        <w:t xml:space="preserve">An </w:t>
      </w:r>
      <w:r w:rsidR="00BE4E36" w:rsidRPr="00576177">
        <w:rPr>
          <w:lang w:val="en-GB"/>
        </w:rPr>
        <w:t>upper-case</w:t>
      </w:r>
      <w:r w:rsidRPr="00576177">
        <w:rPr>
          <w:lang w:val="en-GB"/>
        </w:rPr>
        <w:t xml:space="preserve"> parameter </w:t>
      </w:r>
      <w:r>
        <w:rPr>
          <w:lang w:val="en-GB"/>
        </w:rPr>
        <w:t xml:space="preserve">not enclosed in quotes </w:t>
      </w:r>
      <w:r w:rsidRPr="00576177">
        <w:rPr>
          <w:lang w:val="en-GB"/>
        </w:rPr>
        <w:t>denotes a non-string variable</w:t>
      </w:r>
      <w:r>
        <w:rPr>
          <w:lang w:val="en-GB"/>
        </w:rPr>
        <w:t>:</w:t>
      </w:r>
    </w:p>
    <w:p w14:paraId="75AAA5E4" w14:textId="42300A2B" w:rsidR="00576177" w:rsidRPr="00BE4E36" w:rsidRDefault="00576177" w:rsidP="00BE4E36">
      <w:pPr>
        <w:pStyle w:val="Paragrafoelenco"/>
        <w:spacing w:after="120"/>
        <w:contextualSpacing w:val="0"/>
        <w:jc w:val="center"/>
        <w:rPr>
          <w:rFonts w:ascii="Inconsolata" w:hAnsi="Inconsolata"/>
          <w:lang w:val="en-GB"/>
        </w:rPr>
      </w:pPr>
      <w:proofErr w:type="spellStart"/>
      <w:r w:rsidRPr="00BE4E36">
        <w:rPr>
          <w:rFonts w:ascii="Inconsolata" w:hAnsi="Inconsolata"/>
          <w:lang w:val="en-GB"/>
        </w:rPr>
        <w:t>jsim:print_ctr_tree</w:t>
      </w:r>
      <w:proofErr w:type="spellEnd"/>
      <w:r w:rsidRPr="00BE4E36">
        <w:rPr>
          <w:rFonts w:ascii="Inconsolata" w:hAnsi="Inconsolata"/>
          <w:lang w:val="en-GB"/>
        </w:rPr>
        <w:t>(</w:t>
      </w:r>
      <w:proofErr w:type="spellStart"/>
      <w:r w:rsidRPr="00BE4E36">
        <w:rPr>
          <w:rFonts w:ascii="Inconsolata" w:hAnsi="Inconsolata"/>
          <w:lang w:val="en-GB"/>
        </w:rPr>
        <w:t>Loc_id</w:t>
      </w:r>
      <w:proofErr w:type="spellEnd"/>
      <w:r w:rsidRPr="00BE4E36">
        <w:rPr>
          <w:rFonts w:ascii="Inconsolata" w:hAnsi="Inconsolata"/>
          <w:lang w:val="en-GB"/>
        </w:rPr>
        <w:t xml:space="preserve">) </w:t>
      </w:r>
      <w:r w:rsidRPr="00BE4E36">
        <w:rPr>
          <w:rFonts w:ascii="Courier New" w:hAnsi="Courier New" w:cs="Courier New"/>
          <w:color w:val="202124"/>
          <w:shd w:val="clear" w:color="auto" w:fill="FFFFFF"/>
          <w:lang w:val="en-GB"/>
        </w:rPr>
        <w:t>→</w:t>
      </w:r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 xml:space="preserve"> </w:t>
      </w:r>
      <w:proofErr w:type="spellStart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jsim:print_ctr_tree</w:t>
      </w:r>
      <w:proofErr w:type="spellEnd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(5)</w:t>
      </w:r>
    </w:p>
    <w:p w14:paraId="3274B427" w14:textId="0C991DAD" w:rsidR="00BE4E36" w:rsidRPr="00BE4E36" w:rsidRDefault="00576177" w:rsidP="00BE4E36">
      <w:pPr>
        <w:pStyle w:val="Paragrafoelenco"/>
        <w:numPr>
          <w:ilvl w:val="0"/>
          <w:numId w:val="49"/>
        </w:numPr>
        <w:spacing w:after="120"/>
        <w:contextualSpacing w:val="0"/>
        <w:jc w:val="both"/>
        <w:rPr>
          <w:lang w:val="en-GB"/>
        </w:rPr>
      </w:pPr>
      <w:r>
        <w:rPr>
          <w:rFonts w:cs="Arial"/>
          <w:color w:val="202124"/>
          <w:shd w:val="clear" w:color="auto" w:fill="FFFFFF"/>
          <w:lang w:val="en-GB"/>
        </w:rPr>
        <w:t xml:space="preserve">An </w:t>
      </w:r>
      <w:r w:rsidR="00BE4E36">
        <w:rPr>
          <w:rFonts w:cs="Arial"/>
          <w:color w:val="202124"/>
          <w:shd w:val="clear" w:color="auto" w:fill="FFFFFF"/>
          <w:lang w:val="en-GB"/>
        </w:rPr>
        <w:t>upper-case</w:t>
      </w:r>
      <w:r>
        <w:rPr>
          <w:rFonts w:cs="Arial"/>
          <w:color w:val="202124"/>
          <w:shd w:val="clear" w:color="auto" w:fill="FFFFFF"/>
          <w:lang w:val="en-GB"/>
        </w:rPr>
        <w:t xml:space="preserve"> parameter within quotes denotes a string variable</w:t>
      </w:r>
      <w:r w:rsidR="00BE4E36">
        <w:rPr>
          <w:rFonts w:cs="Arial"/>
          <w:color w:val="202124"/>
          <w:shd w:val="clear" w:color="auto" w:fill="FFFFFF"/>
          <w:lang w:val="en-GB"/>
        </w:rPr>
        <w:t>:</w:t>
      </w:r>
    </w:p>
    <w:p w14:paraId="4E1A8A51" w14:textId="2323E0D3" w:rsidR="00576177" w:rsidRPr="00BE4E36" w:rsidRDefault="00576177" w:rsidP="00BE4E36">
      <w:pPr>
        <w:pStyle w:val="Paragrafoelenco"/>
        <w:spacing w:after="240"/>
        <w:contextualSpacing w:val="0"/>
        <w:jc w:val="center"/>
        <w:rPr>
          <w:rFonts w:ascii="Inconsolata" w:hAnsi="Inconsolata"/>
          <w:lang w:val="en-GB"/>
        </w:rPr>
      </w:pPr>
      <w:proofErr w:type="spellStart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jsim:print_tree</w:t>
      </w:r>
      <w:proofErr w:type="spellEnd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(</w:t>
      </w:r>
      <w:proofErr w:type="spellStart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user,”User</w:t>
      </w:r>
      <w:proofErr w:type="spellEnd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 xml:space="preserve">”) </w:t>
      </w:r>
      <w:r w:rsidRPr="00BE4E36">
        <w:rPr>
          <w:rFonts w:ascii="Courier New" w:hAnsi="Courier New" w:cs="Courier New"/>
          <w:color w:val="202124"/>
          <w:shd w:val="clear" w:color="auto" w:fill="FFFFFF"/>
          <w:lang w:val="en-GB"/>
        </w:rPr>
        <w:t>→</w:t>
      </w:r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 xml:space="preserve"> </w:t>
      </w:r>
      <w:proofErr w:type="spellStart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jsim:print_tree</w:t>
      </w:r>
      <w:proofErr w:type="spellEnd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(</w:t>
      </w:r>
      <w:proofErr w:type="spellStart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user,”Gianni</w:t>
      </w:r>
      <w:proofErr w:type="spellEnd"/>
      <w:r w:rsidRPr="00BE4E36">
        <w:rPr>
          <w:rFonts w:ascii="Inconsolata" w:hAnsi="Inconsolata" w:cs="Arial"/>
          <w:color w:val="202124"/>
          <w:shd w:val="clear" w:color="auto" w:fill="FFFFFF"/>
          <w:lang w:val="en-GB"/>
        </w:rPr>
        <w:t>”)</w:t>
      </w:r>
    </w:p>
    <w:p w14:paraId="77F5DFEB" w14:textId="5A8D3486" w:rsidR="002D06A7" w:rsidRDefault="00BE4E36" w:rsidP="00BE4E36">
      <w:pPr>
        <w:spacing w:after="120"/>
        <w:jc w:val="both"/>
        <w:rPr>
          <w:lang w:val="en-GB"/>
        </w:rPr>
      </w:pPr>
      <w:r>
        <w:rPr>
          <w:lang w:val="en-GB"/>
        </w:rPr>
        <w:t xml:space="preserve">Some commands require the JANET Simulator application to be either running or stopped, and an in-depth description of each command along with its arguments and return values </w:t>
      </w:r>
      <w:r w:rsidR="002D06A7">
        <w:rPr>
          <w:lang w:val="en-GB"/>
        </w:rPr>
        <w:t xml:space="preserve">can be found in </w:t>
      </w:r>
      <w:r w:rsidR="004F7D68">
        <w:rPr>
          <w:lang w:val="en-GB"/>
        </w:rPr>
        <w:t xml:space="preserve">the </w:t>
      </w:r>
      <w:proofErr w:type="spellStart"/>
      <w:r w:rsidR="004F7D68">
        <w:rPr>
          <w:i/>
          <w:iCs/>
          <w:lang w:val="en-GB"/>
        </w:rPr>
        <w:t>jsim</w:t>
      </w:r>
      <w:proofErr w:type="spellEnd"/>
      <w:r w:rsidR="004F7D68">
        <w:rPr>
          <w:lang w:val="en-GB"/>
        </w:rPr>
        <w:t xml:space="preserve"> module (“apps/</w:t>
      </w:r>
      <w:proofErr w:type="spellStart"/>
      <w:r w:rsidR="004F7D68">
        <w:rPr>
          <w:lang w:val="en-GB"/>
        </w:rPr>
        <w:t>janet_simulator</w:t>
      </w:r>
      <w:proofErr w:type="spellEnd"/>
      <w:r w:rsidR="004F7D68">
        <w:rPr>
          <w:lang w:val="en-GB"/>
        </w:rPr>
        <w:t>/</w:t>
      </w:r>
      <w:proofErr w:type="spellStart"/>
      <w:r w:rsidR="004F7D68">
        <w:rPr>
          <w:lang w:val="en-GB"/>
        </w:rPr>
        <w:t>src</w:t>
      </w:r>
      <w:proofErr w:type="spellEnd"/>
      <w:r w:rsidR="004F7D68">
        <w:rPr>
          <w:lang w:val="en-GB"/>
        </w:rPr>
        <w:t>/</w:t>
      </w:r>
      <w:proofErr w:type="spellStart"/>
      <w:r w:rsidR="004F7D68">
        <w:rPr>
          <w:lang w:val="en-GB"/>
        </w:rPr>
        <w:t>jsim.erl</w:t>
      </w:r>
      <w:proofErr w:type="spellEnd"/>
      <w:r w:rsidR="004F7D68">
        <w:rPr>
          <w:lang w:val="en-GB"/>
        </w:rPr>
        <w:t>”).</w:t>
      </w:r>
    </w:p>
    <w:p w14:paraId="40AA003B" w14:textId="7F3C94AE" w:rsidR="002D06A7" w:rsidRPr="00BE4E36" w:rsidRDefault="00BE4E36" w:rsidP="00BE4E36">
      <w:pPr>
        <w:spacing w:after="0"/>
        <w:jc w:val="both"/>
        <w:rPr>
          <w:spacing w:val="-2"/>
          <w:lang w:val="en-GB"/>
        </w:rPr>
      </w:pPr>
      <w:r w:rsidRPr="00BE4E36">
        <w:rPr>
          <w:spacing w:val="-2"/>
          <w:lang w:val="en-GB"/>
        </w:rPr>
        <w:t xml:space="preserve">The complete set of commands can also be printed directly in the </w:t>
      </w:r>
      <w:proofErr w:type="spellStart"/>
      <w:r w:rsidRPr="00BE4E36">
        <w:rPr>
          <w:i/>
          <w:iCs/>
          <w:spacing w:val="-2"/>
          <w:lang w:val="en-GB"/>
        </w:rPr>
        <w:t>erl</w:t>
      </w:r>
      <w:proofErr w:type="spellEnd"/>
      <w:r w:rsidRPr="00BE4E36">
        <w:rPr>
          <w:spacing w:val="-2"/>
          <w:lang w:val="en-GB"/>
        </w:rPr>
        <w:t xml:space="preserve"> shell via the </w:t>
      </w:r>
      <w:proofErr w:type="spellStart"/>
      <w:r w:rsidRPr="00BE4E36">
        <w:rPr>
          <w:rFonts w:ascii="Inconsolata" w:hAnsi="Inconsolata"/>
          <w:spacing w:val="-2"/>
          <w:lang w:val="en-GB"/>
        </w:rPr>
        <w:t>jsim:help</w:t>
      </w:r>
      <w:proofErr w:type="spellEnd"/>
      <w:r w:rsidRPr="00BE4E36">
        <w:rPr>
          <w:rFonts w:ascii="Inconsolata" w:hAnsi="Inconsolata"/>
          <w:spacing w:val="-2"/>
          <w:lang w:val="en-GB"/>
        </w:rPr>
        <w:t>()</w:t>
      </w:r>
      <w:r w:rsidRPr="00BE4E36">
        <w:rPr>
          <w:spacing w:val="-2"/>
          <w:lang w:val="en-GB"/>
        </w:rPr>
        <w:t xml:space="preserve"> command.</w:t>
      </w:r>
    </w:p>
    <w:p w14:paraId="2412BA6C" w14:textId="7D867CE0" w:rsidR="00265DE6" w:rsidRDefault="00265DE6" w:rsidP="00454C3E">
      <w:pPr>
        <w:spacing w:after="0"/>
        <w:jc w:val="both"/>
        <w:rPr>
          <w:lang w:val="en-GB"/>
        </w:rPr>
      </w:pPr>
    </w:p>
    <w:tbl>
      <w:tblPr>
        <w:tblStyle w:val="Tabellagriglia4-colore1"/>
        <w:tblW w:w="9634" w:type="dxa"/>
        <w:tblLook w:val="0420" w:firstRow="1" w:lastRow="0" w:firstColumn="0" w:lastColumn="0" w:noHBand="0" w:noVBand="1"/>
      </w:tblPr>
      <w:tblGrid>
        <w:gridCol w:w="2061"/>
        <w:gridCol w:w="6298"/>
        <w:gridCol w:w="1275"/>
      </w:tblGrid>
      <w:tr w:rsidR="004F7D68" w14:paraId="1C454F2C" w14:textId="77777777" w:rsidTr="00963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vAlign w:val="center"/>
          </w:tcPr>
          <w:p w14:paraId="59333356" w14:textId="12E8A2B9" w:rsidR="004F7D68" w:rsidRPr="00497179" w:rsidRDefault="004F7D68" w:rsidP="00497179">
            <w:pPr>
              <w:pStyle w:val="Sommario10"/>
              <w:rPr>
                <w:b/>
                <w:bCs/>
              </w:rPr>
            </w:pPr>
            <w:bookmarkStart w:id="10" w:name="_Toc85753513"/>
            <w:r w:rsidRPr="00497179">
              <w:rPr>
                <w:b/>
                <w:bCs/>
              </w:rPr>
              <w:t>SIMULATION START AND STOP</w:t>
            </w:r>
            <w:bookmarkEnd w:id="10"/>
          </w:p>
        </w:tc>
      </w:tr>
      <w:tr w:rsidR="00FC73E4" w:rsidRPr="004F7D68" w14:paraId="6D61D974" w14:textId="77777777" w:rsidTr="00FC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061" w:type="dxa"/>
            <w:shd w:val="clear" w:color="auto" w:fill="38A5B7"/>
            <w:vAlign w:val="center"/>
          </w:tcPr>
          <w:p w14:paraId="29FB182A" w14:textId="1BA1CB11" w:rsidR="004F7D68" w:rsidRDefault="00284E5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6298" w:type="dxa"/>
            <w:shd w:val="clear" w:color="auto" w:fill="38A5B7"/>
            <w:vAlign w:val="center"/>
          </w:tcPr>
          <w:p w14:paraId="20DABA2F" w14:textId="162773CD" w:rsidR="004F7D68" w:rsidRPr="00AB29E3" w:rsidRDefault="004F7D68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02255606" w14:textId="42A1F59A" w:rsidR="004F7D68" w:rsidRPr="004F7D68" w:rsidRDefault="00784DAA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FC73E4" w:rsidRPr="004F7D68" w14:paraId="1FC58E09" w14:textId="77777777" w:rsidTr="00FC73E4">
        <w:trPr>
          <w:trHeight w:val="510"/>
        </w:trPr>
        <w:tc>
          <w:tcPr>
            <w:tcW w:w="2061" w:type="dxa"/>
            <w:vAlign w:val="center"/>
          </w:tcPr>
          <w:p w14:paraId="5DE0169A" w14:textId="4256EB31" w:rsidR="004F7D68" w:rsidRPr="005B20B7" w:rsidRDefault="00FC73E4" w:rsidP="008233C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</w:t>
            </w:r>
            <w:r w:rsidR="004F7D68" w:rsidRPr="005B20B7">
              <w:rPr>
                <w:rFonts w:ascii="Inconsolata" w:hAnsi="Inconsolata"/>
                <w:sz w:val="23"/>
                <w:szCs w:val="23"/>
                <w:lang w:val="en-GB"/>
              </w:rPr>
              <w:t>sim:run</w:t>
            </w:r>
            <w:proofErr w:type="spellEnd"/>
            <w:r w:rsidR="004F7D68"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6298" w:type="dxa"/>
            <w:vAlign w:val="center"/>
          </w:tcPr>
          <w:p w14:paraId="78CFEC3B" w14:textId="5A0BF8AE" w:rsidR="004F7D68" w:rsidRPr="00365A3F" w:rsidRDefault="004F7D68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Starts the JANET Simulator application</w:t>
            </w:r>
          </w:p>
        </w:tc>
        <w:tc>
          <w:tcPr>
            <w:tcW w:w="1275" w:type="dxa"/>
            <w:vAlign w:val="center"/>
          </w:tcPr>
          <w:p w14:paraId="5BA68EEA" w14:textId="19A9A00F" w:rsidR="004F7D68" w:rsidRPr="00FC73E4" w:rsidRDefault="00FC73E4" w:rsidP="00FC73E4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 w:cs="Segoe UI Emoji"/>
                <w:b/>
                <w:bCs/>
                <w:color w:val="FF0000"/>
                <w:sz w:val="21"/>
                <w:szCs w:val="21"/>
              </w:rPr>
              <w:t>❌</w:t>
            </w:r>
          </w:p>
        </w:tc>
      </w:tr>
      <w:tr w:rsidR="00FC73E4" w:rsidRPr="004F7D68" w14:paraId="75A0BFAB" w14:textId="77777777" w:rsidTr="00FC7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061" w:type="dxa"/>
            <w:vAlign w:val="center"/>
          </w:tcPr>
          <w:p w14:paraId="78E6BFBD" w14:textId="4CABD001" w:rsidR="00FC73E4" w:rsidRPr="005B20B7" w:rsidRDefault="00FC73E4" w:rsidP="008233C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jsim:stop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6298" w:type="dxa"/>
            <w:vAlign w:val="center"/>
          </w:tcPr>
          <w:p w14:paraId="4756B902" w14:textId="43087A9E" w:rsidR="00FC73E4" w:rsidRPr="00365A3F" w:rsidRDefault="00FC73E4" w:rsidP="00FC73E4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Stops the JANET Simulator application</w:t>
            </w:r>
          </w:p>
        </w:tc>
        <w:tc>
          <w:tcPr>
            <w:tcW w:w="1275" w:type="dxa"/>
            <w:vAlign w:val="center"/>
          </w:tcPr>
          <w:p w14:paraId="65046B99" w14:textId="6CC9D260" w:rsidR="00FC73E4" w:rsidRPr="00FC73E4" w:rsidRDefault="00FC73E4" w:rsidP="00FC73E4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AA2C55" w:rsidRPr="004F7D68" w14:paraId="16F38E1D" w14:textId="77777777" w:rsidTr="00FC73E4">
        <w:trPr>
          <w:trHeight w:val="510"/>
        </w:trPr>
        <w:tc>
          <w:tcPr>
            <w:tcW w:w="2061" w:type="dxa"/>
            <w:vAlign w:val="center"/>
          </w:tcPr>
          <w:p w14:paraId="32E60353" w14:textId="5BA5BE18" w:rsidR="00AA2C55" w:rsidRPr="005B20B7" w:rsidRDefault="00AA2C55" w:rsidP="008233C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jsim:shutdown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6298" w:type="dxa"/>
            <w:vAlign w:val="center"/>
          </w:tcPr>
          <w:p w14:paraId="3D1A58E6" w14:textId="2BEFA4EF" w:rsidR="00AA2C55" w:rsidRPr="00365A3F" w:rsidRDefault="00AA2C55" w:rsidP="00AA2C55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Stops the JANET Simulator application and its ERTS</w:t>
            </w:r>
          </w:p>
        </w:tc>
        <w:tc>
          <w:tcPr>
            <w:tcW w:w="1275" w:type="dxa"/>
            <w:vAlign w:val="center"/>
          </w:tcPr>
          <w:p w14:paraId="36D14FEA" w14:textId="48EC0E3B" w:rsidR="00AA2C55" w:rsidRPr="00AA2C55" w:rsidRDefault="002D06A7" w:rsidP="00AA2C55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</w:tbl>
    <w:p w14:paraId="2B718DB2" w14:textId="77777777" w:rsidR="00265DE6" w:rsidRDefault="00265DE6" w:rsidP="00DE3069">
      <w:pPr>
        <w:spacing w:after="240"/>
        <w:jc w:val="both"/>
        <w:rPr>
          <w:lang w:val="en-GB"/>
        </w:rPr>
      </w:pPr>
    </w:p>
    <w:tbl>
      <w:tblPr>
        <w:tblStyle w:val="Tabellagriglia4-colore1"/>
        <w:tblW w:w="9634" w:type="dxa"/>
        <w:tblLook w:val="0420" w:firstRow="1" w:lastRow="0" w:firstColumn="0" w:lastColumn="0" w:noHBand="0" w:noVBand="1"/>
      </w:tblPr>
      <w:tblGrid>
        <w:gridCol w:w="3666"/>
        <w:gridCol w:w="4693"/>
        <w:gridCol w:w="1275"/>
      </w:tblGrid>
      <w:tr w:rsidR="00672336" w14:paraId="7849B5DA" w14:textId="77777777" w:rsidTr="00367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634" w:type="dxa"/>
            <w:gridSpan w:val="3"/>
            <w:tcBorders>
              <w:bottom w:val="nil"/>
            </w:tcBorders>
            <w:vAlign w:val="center"/>
          </w:tcPr>
          <w:p w14:paraId="51F67DEC" w14:textId="2DBB301D" w:rsidR="00672336" w:rsidRPr="00497179" w:rsidRDefault="00672336" w:rsidP="00497179">
            <w:pPr>
              <w:pStyle w:val="Sommario10"/>
              <w:rPr>
                <w:b/>
                <w:bCs/>
              </w:rPr>
            </w:pPr>
            <w:bookmarkStart w:id="11" w:name="_Toc85753514"/>
            <w:r w:rsidRPr="00497179">
              <w:rPr>
                <w:b/>
                <w:bCs/>
              </w:rPr>
              <w:t>SIMULATION MONITORING</w:t>
            </w:r>
            <w:bookmarkEnd w:id="11"/>
          </w:p>
        </w:tc>
      </w:tr>
      <w:tr w:rsidR="008233C7" w14:paraId="2AF4CBDA" w14:textId="77777777" w:rsidTr="00367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BB428D" w14:textId="77777777" w:rsidR="008233C7" w:rsidRPr="008233C7" w:rsidRDefault="008233C7" w:rsidP="00672336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8233C7" w14:paraId="345F718A" w14:textId="77777777" w:rsidTr="00367B63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24BE5213" w14:textId="115A1DBB" w:rsidR="008233C7" w:rsidRPr="00497179" w:rsidRDefault="008233C7" w:rsidP="00497179">
            <w:pPr>
              <w:pStyle w:val="Sommario2"/>
            </w:pPr>
            <w:bookmarkStart w:id="12" w:name="_Toc85753515"/>
            <w:r w:rsidRPr="00497179">
              <w:t xml:space="preserve">Print Database </w:t>
            </w:r>
            <w:proofErr w:type="spellStart"/>
            <w:r w:rsidRPr="00497179">
              <w:t>Tree</w:t>
            </w:r>
            <w:bookmarkEnd w:id="12"/>
            <w:proofErr w:type="spellEnd"/>
          </w:p>
        </w:tc>
      </w:tr>
      <w:tr w:rsidR="00784DAA" w:rsidRPr="004F7D68" w14:paraId="040BC5E5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666" w:type="dxa"/>
            <w:shd w:val="clear" w:color="auto" w:fill="38A5B7"/>
            <w:vAlign w:val="center"/>
          </w:tcPr>
          <w:p w14:paraId="6EA517D7" w14:textId="4543A3F4" w:rsidR="00784DAA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693" w:type="dxa"/>
            <w:shd w:val="clear" w:color="auto" w:fill="38A5B7"/>
            <w:vAlign w:val="center"/>
          </w:tcPr>
          <w:p w14:paraId="4E908A51" w14:textId="77777777" w:rsidR="00784DAA" w:rsidRPr="00AB29E3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1A171EF8" w14:textId="2CFF61BD" w:rsidR="00784DAA" w:rsidRPr="004F7D68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5E1414" w:rsidRPr="004F7D68" w14:paraId="6258CB55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52B3A5B3" w14:textId="7D545EDA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jsim:print_tree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693" w:type="dxa"/>
            <w:vAlign w:val="center"/>
          </w:tcPr>
          <w:p w14:paraId="50E8B71E" w14:textId="5E83683C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database contents indented as a tree</w:t>
            </w:r>
          </w:p>
        </w:tc>
        <w:tc>
          <w:tcPr>
            <w:tcW w:w="1275" w:type="dxa"/>
            <w:vAlign w:val="center"/>
          </w:tcPr>
          <w:p w14:paraId="0AC5D3BE" w14:textId="15668DF5" w:rsidR="002D06A7" w:rsidRPr="00FC73E4" w:rsidRDefault="002D06A7" w:rsidP="002D06A7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E1414" w:rsidRPr="004F7D68" w14:paraId="0575C70E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vAlign w:val="center"/>
          </w:tcPr>
          <w:p w14:paraId="037D5546" w14:textId="3FAC87D6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jsim:print_tree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(user, “User”)</w:t>
            </w:r>
          </w:p>
        </w:tc>
        <w:tc>
          <w:tcPr>
            <w:tcW w:w="4693" w:type="dxa"/>
            <w:vAlign w:val="center"/>
          </w:tcPr>
          <w:p w14:paraId="7A3D064A" w14:textId="10DB92E4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database contents of a specific user indented as a tree</w:t>
            </w:r>
          </w:p>
        </w:tc>
        <w:tc>
          <w:tcPr>
            <w:tcW w:w="1275" w:type="dxa"/>
            <w:vAlign w:val="center"/>
          </w:tcPr>
          <w:p w14:paraId="12273700" w14:textId="095DEC7F" w:rsidR="002D06A7" w:rsidRPr="00FC73E4" w:rsidRDefault="002D06A7" w:rsidP="002D06A7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E1414" w:rsidRPr="004F7D68" w14:paraId="34C8E6F1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734E0038" w14:textId="23E6CBAA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jsim:print_tree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loc,Loc_id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693" w:type="dxa"/>
            <w:vAlign w:val="center"/>
          </w:tcPr>
          <w:p w14:paraId="126B53EA" w14:textId="0D085EF0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database contents of a specific location indented as a tree</w:t>
            </w:r>
          </w:p>
        </w:tc>
        <w:tc>
          <w:tcPr>
            <w:tcW w:w="1275" w:type="dxa"/>
            <w:vAlign w:val="center"/>
          </w:tcPr>
          <w:p w14:paraId="3A7EFD51" w14:textId="7133D608" w:rsidR="002D06A7" w:rsidRPr="00AA2C55" w:rsidRDefault="002D06A7" w:rsidP="002D06A7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E1414" w:rsidRPr="004F7D68" w14:paraId="13253A8A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tcBorders>
              <w:bottom w:val="single" w:sz="4" w:space="0" w:color="83CCD8" w:themeColor="accent1" w:themeTint="99"/>
            </w:tcBorders>
            <w:vAlign w:val="center"/>
          </w:tcPr>
          <w:p w14:paraId="1A506F37" w14:textId="437E1555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jsim:print_tree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sub,Subloc_id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693" w:type="dxa"/>
            <w:tcBorders>
              <w:bottom w:val="single" w:sz="4" w:space="0" w:color="83CCD8" w:themeColor="accent1" w:themeTint="99"/>
            </w:tcBorders>
            <w:vAlign w:val="center"/>
          </w:tcPr>
          <w:p w14:paraId="1AC74548" w14:textId="77967D58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database contents of a specific sublocation indented as a tree</w:t>
            </w:r>
          </w:p>
        </w:tc>
        <w:tc>
          <w:tcPr>
            <w:tcW w:w="1275" w:type="dxa"/>
            <w:tcBorders>
              <w:bottom w:val="single" w:sz="4" w:space="0" w:color="83CCD8" w:themeColor="accent1" w:themeTint="99"/>
            </w:tcBorders>
            <w:vAlign w:val="center"/>
          </w:tcPr>
          <w:p w14:paraId="69B9ACC0" w14:textId="5B099617" w:rsidR="002D06A7" w:rsidRPr="00672336" w:rsidRDefault="002D06A7" w:rsidP="002D06A7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E1414" w:rsidRPr="004F7D68" w14:paraId="4795095F" w14:textId="77777777" w:rsidTr="00784DAA">
        <w:trPr>
          <w:trHeight w:val="23"/>
        </w:trPr>
        <w:tc>
          <w:tcPr>
            <w:tcW w:w="3666" w:type="dxa"/>
            <w:tcBorders>
              <w:left w:val="nil"/>
              <w:right w:val="nil"/>
            </w:tcBorders>
            <w:vAlign w:val="center"/>
          </w:tcPr>
          <w:p w14:paraId="16436C1E" w14:textId="3ABA81D4" w:rsidR="008233C7" w:rsidRPr="00365A3F" w:rsidRDefault="008233C7" w:rsidP="008233C7">
            <w:pPr>
              <w:pStyle w:val="Nessunaspaziatura"/>
              <w:rPr>
                <w:sz w:val="23"/>
                <w:szCs w:val="23"/>
                <w:lang w:val="en-GB"/>
              </w:rPr>
            </w:pPr>
          </w:p>
        </w:tc>
        <w:tc>
          <w:tcPr>
            <w:tcW w:w="4693" w:type="dxa"/>
            <w:tcBorders>
              <w:left w:val="nil"/>
              <w:right w:val="nil"/>
            </w:tcBorders>
            <w:vAlign w:val="center"/>
          </w:tcPr>
          <w:p w14:paraId="33978647" w14:textId="20136F6B" w:rsidR="008233C7" w:rsidRPr="009D671D" w:rsidRDefault="008233C7" w:rsidP="008233C7">
            <w:pPr>
              <w:pStyle w:val="Nessunaspaziatura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14:paraId="5707214A" w14:textId="24A627B3" w:rsidR="008233C7" w:rsidRPr="00AA2C55" w:rsidRDefault="008233C7" w:rsidP="008233C7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</w:p>
        </w:tc>
      </w:tr>
      <w:tr w:rsidR="009D671D" w14:paraId="7DD132CF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5A4E02E0" w14:textId="527C5CDB" w:rsidR="009D671D" w:rsidRPr="008233C7" w:rsidRDefault="009D671D" w:rsidP="00497179">
            <w:pPr>
              <w:pStyle w:val="Sommario2"/>
            </w:pPr>
            <w:bookmarkStart w:id="13" w:name="_Toc85753516"/>
            <w:r>
              <w:t>Monitor</w:t>
            </w:r>
            <w:r w:rsidRPr="008233C7">
              <w:t xml:space="preserve"> Database </w:t>
            </w:r>
            <w:proofErr w:type="spellStart"/>
            <w:r w:rsidRPr="008233C7">
              <w:t>Tree</w:t>
            </w:r>
            <w:bookmarkEnd w:id="13"/>
            <w:proofErr w:type="spellEnd"/>
          </w:p>
        </w:tc>
      </w:tr>
      <w:tr w:rsidR="00784DAA" w:rsidRPr="004F7D68" w14:paraId="39A87EF5" w14:textId="77777777" w:rsidTr="00784DAA">
        <w:trPr>
          <w:trHeight w:val="284"/>
        </w:trPr>
        <w:tc>
          <w:tcPr>
            <w:tcW w:w="3666" w:type="dxa"/>
            <w:shd w:val="clear" w:color="auto" w:fill="38A5B7"/>
            <w:vAlign w:val="center"/>
          </w:tcPr>
          <w:p w14:paraId="5D973937" w14:textId="77777777" w:rsidR="00784DAA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693" w:type="dxa"/>
            <w:shd w:val="clear" w:color="auto" w:fill="38A5B7"/>
            <w:vAlign w:val="center"/>
          </w:tcPr>
          <w:p w14:paraId="0D7AE34D" w14:textId="77777777" w:rsidR="00784DAA" w:rsidRPr="00AB29E3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3E6EBF2A" w14:textId="5618FB2D" w:rsidR="00784DAA" w:rsidRPr="004F7D68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06215E" w:rsidRPr="004F7D68" w14:paraId="40A6D718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vAlign w:val="center"/>
          </w:tcPr>
          <w:p w14:paraId="101B4889" w14:textId="0783053B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jsim:monitor_tree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693" w:type="dxa"/>
            <w:vAlign w:val="center"/>
          </w:tcPr>
          <w:p w14:paraId="01BA66D9" w14:textId="1369A55D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database contents indented as a tree every 10 seconds</w:t>
            </w:r>
          </w:p>
        </w:tc>
        <w:tc>
          <w:tcPr>
            <w:tcW w:w="1275" w:type="dxa"/>
            <w:vAlign w:val="center"/>
          </w:tcPr>
          <w:p w14:paraId="67083359" w14:textId="5B1196D7" w:rsidR="002D06A7" w:rsidRPr="00FC73E4" w:rsidRDefault="002D06A7" w:rsidP="002D06A7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06215E" w:rsidRPr="004F7D68" w14:paraId="13CD1F10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5B968491" w14:textId="39E213E8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jsim:monitor_tree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PeriodSecs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693" w:type="dxa"/>
            <w:vAlign w:val="center"/>
          </w:tcPr>
          <w:p w14:paraId="38688824" w14:textId="0F777E56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Prints the database contents indented as a tree every </w:t>
            </w:r>
            <w:r w:rsidRPr="009D671D">
              <w:rPr>
                <w:i/>
                <w:iCs/>
                <w:sz w:val="23"/>
                <w:szCs w:val="23"/>
                <w:lang w:val="en-GB"/>
              </w:rPr>
              <w:t>PeriodSecs</w:t>
            </w:r>
            <w:r>
              <w:rPr>
                <w:sz w:val="23"/>
                <w:szCs w:val="23"/>
                <w:lang w:val="en-GB"/>
              </w:rPr>
              <w:t xml:space="preserve"> seconds</w:t>
            </w:r>
          </w:p>
        </w:tc>
        <w:tc>
          <w:tcPr>
            <w:tcW w:w="1275" w:type="dxa"/>
            <w:vAlign w:val="center"/>
          </w:tcPr>
          <w:p w14:paraId="1D3BA246" w14:textId="11134F0E" w:rsidR="002D06A7" w:rsidRPr="00FC73E4" w:rsidRDefault="002D06A7" w:rsidP="002D06A7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06215E" w:rsidRPr="004F7D68" w14:paraId="521FDC5D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vAlign w:val="center"/>
          </w:tcPr>
          <w:p w14:paraId="3F2D752A" w14:textId="67E5A7D6" w:rsidR="002D06A7" w:rsidRPr="005B20B7" w:rsidRDefault="002D06A7" w:rsidP="002D06A7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jsim:demonitor_tree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693" w:type="dxa"/>
            <w:vAlign w:val="center"/>
          </w:tcPr>
          <w:p w14:paraId="4DF4A99E" w14:textId="73495446" w:rsidR="002D06A7" w:rsidRPr="00365A3F" w:rsidRDefault="002D06A7" w:rsidP="002D06A7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Stops the periodic printing of the database contents indented as a tree</w:t>
            </w:r>
          </w:p>
        </w:tc>
        <w:tc>
          <w:tcPr>
            <w:tcW w:w="1275" w:type="dxa"/>
            <w:vAlign w:val="center"/>
          </w:tcPr>
          <w:p w14:paraId="3E1BF8AD" w14:textId="3E577130" w:rsidR="002D06A7" w:rsidRPr="00AA2C55" w:rsidRDefault="002D06A7" w:rsidP="002D06A7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784DAA" w14:paraId="4982DB5B" w14:textId="77777777" w:rsidTr="00466239">
        <w:trPr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A151B5" w14:textId="77777777" w:rsidR="00784DAA" w:rsidRDefault="00784DAA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  <w:p w14:paraId="14A2EDA0" w14:textId="1D3F6F66" w:rsidR="00497179" w:rsidRPr="008233C7" w:rsidRDefault="00497179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5B20B7" w:rsidRPr="00AD34FB" w14:paraId="4A06F86B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5443D9CA" w14:textId="33A52B0D" w:rsidR="005B20B7" w:rsidRPr="005B20B7" w:rsidRDefault="005B20B7" w:rsidP="00497179">
            <w:pPr>
              <w:pStyle w:val="Sommario2"/>
              <w:rPr>
                <w:lang w:val="en-GB"/>
              </w:rPr>
            </w:pPr>
            <w:bookmarkStart w:id="14" w:name="_Toc85753517"/>
            <w:r w:rsidRPr="005B20B7">
              <w:rPr>
                <w:lang w:val="en-GB"/>
              </w:rPr>
              <w:lastRenderedPageBreak/>
              <w:t xml:space="preserve">Print </w:t>
            </w:r>
            <w:r>
              <w:rPr>
                <w:lang w:val="en-GB"/>
              </w:rPr>
              <w:t>R</w:t>
            </w:r>
            <w:r w:rsidRPr="005B20B7">
              <w:rPr>
                <w:lang w:val="en-GB"/>
              </w:rPr>
              <w:t xml:space="preserve">unning and </w:t>
            </w:r>
            <w:r>
              <w:rPr>
                <w:lang w:val="en-GB"/>
              </w:rPr>
              <w:t>S</w:t>
            </w:r>
            <w:r w:rsidRPr="005B20B7">
              <w:rPr>
                <w:lang w:val="en-GB"/>
              </w:rPr>
              <w:t xml:space="preserve">topped </w:t>
            </w:r>
            <w:r>
              <w:rPr>
                <w:lang w:val="en-GB"/>
              </w:rPr>
              <w:t>Nodes</w:t>
            </w:r>
            <w:bookmarkEnd w:id="14"/>
          </w:p>
        </w:tc>
      </w:tr>
      <w:tr w:rsidR="00784DAA" w:rsidRPr="004F7D68" w14:paraId="4B13BCE5" w14:textId="77777777" w:rsidTr="00784DAA">
        <w:trPr>
          <w:trHeight w:val="284"/>
        </w:trPr>
        <w:tc>
          <w:tcPr>
            <w:tcW w:w="3666" w:type="dxa"/>
            <w:shd w:val="clear" w:color="auto" w:fill="38A5B7"/>
            <w:vAlign w:val="center"/>
          </w:tcPr>
          <w:p w14:paraId="0874F924" w14:textId="77777777" w:rsidR="00784DAA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693" w:type="dxa"/>
            <w:shd w:val="clear" w:color="auto" w:fill="38A5B7"/>
            <w:vAlign w:val="center"/>
          </w:tcPr>
          <w:p w14:paraId="0A868C82" w14:textId="77777777" w:rsidR="00784DAA" w:rsidRPr="00AB29E3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66C91411" w14:textId="050B47FC" w:rsidR="00784DAA" w:rsidRPr="004F7D68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5E1414" w:rsidRPr="004F7D68" w14:paraId="7D9DB8F2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vAlign w:val="center"/>
          </w:tcPr>
          <w:p w14:paraId="4F428C89" w14:textId="3A0A38E7" w:rsidR="005B20B7" w:rsidRPr="005B20B7" w:rsidRDefault="005B20B7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print_nodes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693" w:type="dxa"/>
            <w:vAlign w:val="center"/>
          </w:tcPr>
          <w:p w14:paraId="47163A76" w14:textId="56AE241D" w:rsidR="005B20B7" w:rsidRPr="00365A3F" w:rsidRDefault="005B20B7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Prints a summary of running </w:t>
            </w:r>
            <w:r w:rsidRPr="004069E8">
              <w:rPr>
                <w:sz w:val="23"/>
                <w:szCs w:val="23"/>
                <w:lang w:val="en-GB"/>
              </w:rPr>
              <w:t>and</w:t>
            </w:r>
            <w:r>
              <w:rPr>
                <w:sz w:val="23"/>
                <w:szCs w:val="23"/>
                <w:lang w:val="en-GB"/>
              </w:rPr>
              <w:t xml:space="preserve"> stopped nodes</w:t>
            </w:r>
          </w:p>
        </w:tc>
        <w:tc>
          <w:tcPr>
            <w:tcW w:w="1275" w:type="dxa"/>
            <w:vAlign w:val="center"/>
          </w:tcPr>
          <w:p w14:paraId="3ACDA0C7" w14:textId="1997A4A1" w:rsidR="005B20B7" w:rsidRPr="00FC73E4" w:rsidRDefault="003C7556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5E1414" w:rsidRPr="004F7D68" w14:paraId="2C3F19C7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26CD2722" w14:textId="5B502D04" w:rsidR="005B20B7" w:rsidRPr="005B20B7" w:rsidRDefault="005B20B7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print_nodes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State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br/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- State = running | stopped</w:t>
            </w:r>
          </w:p>
        </w:tc>
        <w:tc>
          <w:tcPr>
            <w:tcW w:w="4693" w:type="dxa"/>
            <w:vAlign w:val="center"/>
          </w:tcPr>
          <w:p w14:paraId="276309B6" w14:textId="77F926CE" w:rsidR="005B20B7" w:rsidRPr="00365A3F" w:rsidRDefault="005B20B7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a summary of running OR stopped nodes</w:t>
            </w:r>
          </w:p>
        </w:tc>
        <w:tc>
          <w:tcPr>
            <w:tcW w:w="1275" w:type="dxa"/>
            <w:vAlign w:val="center"/>
          </w:tcPr>
          <w:p w14:paraId="1D78541A" w14:textId="5B3E2FE7" w:rsidR="005B20B7" w:rsidRPr="00FC73E4" w:rsidRDefault="003C7556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3C7556" w14:paraId="212745A3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95493B" w14:textId="77777777" w:rsidR="003C7556" w:rsidRPr="008233C7" w:rsidRDefault="003C7556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3C7556" w:rsidRPr="00AD34FB" w14:paraId="7B4CA36B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7AA73296" w14:textId="3CE73847" w:rsidR="003C7556" w:rsidRPr="003C7556" w:rsidRDefault="003C7556" w:rsidP="00497179">
            <w:pPr>
              <w:pStyle w:val="Sommario2"/>
              <w:rPr>
                <w:lang w:val="en-GB"/>
              </w:rPr>
            </w:pPr>
            <w:bookmarkStart w:id="15" w:name="_Toc85753518"/>
            <w:r w:rsidRPr="003C7556">
              <w:rPr>
                <w:lang w:val="en-GB"/>
              </w:rPr>
              <w:t xml:space="preserve">Print JANET Simulator </w:t>
            </w:r>
            <w:proofErr w:type="spellStart"/>
            <w:r w:rsidRPr="003C7556">
              <w:rPr>
                <w:lang w:val="en-GB"/>
              </w:rPr>
              <w:t>Mnesia</w:t>
            </w:r>
            <w:proofErr w:type="spellEnd"/>
            <w:r w:rsidRPr="003C7556">
              <w:rPr>
                <w:lang w:val="en-GB"/>
              </w:rPr>
              <w:t xml:space="preserve"> T</w:t>
            </w:r>
            <w:r>
              <w:rPr>
                <w:lang w:val="en-GB"/>
              </w:rPr>
              <w:t>ables</w:t>
            </w:r>
            <w:bookmarkEnd w:id="15"/>
          </w:p>
        </w:tc>
      </w:tr>
      <w:tr w:rsidR="00784DAA" w:rsidRPr="004F7D68" w14:paraId="439B1F0B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666" w:type="dxa"/>
            <w:shd w:val="clear" w:color="auto" w:fill="38A5B7"/>
            <w:vAlign w:val="center"/>
          </w:tcPr>
          <w:p w14:paraId="462634AF" w14:textId="77777777" w:rsidR="00784DAA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693" w:type="dxa"/>
            <w:shd w:val="clear" w:color="auto" w:fill="38A5B7"/>
            <w:vAlign w:val="center"/>
          </w:tcPr>
          <w:p w14:paraId="42BFFE4F" w14:textId="77777777" w:rsidR="00784DAA" w:rsidRPr="00AB29E3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5A8BE348" w14:textId="275B2E07" w:rsidR="00784DAA" w:rsidRPr="004F7D68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5E1414" w:rsidRPr="004F7D68" w14:paraId="671F5FCE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3102B354" w14:textId="5B903D12" w:rsidR="003C7556" w:rsidRPr="005B20B7" w:rsidRDefault="003C7556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print_table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693" w:type="dxa"/>
            <w:vAlign w:val="center"/>
          </w:tcPr>
          <w:p w14:paraId="4FA6582F" w14:textId="43E8C80E" w:rsidR="003C7556" w:rsidRPr="00365A3F" w:rsidRDefault="003C7556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contents of all database tables</w:t>
            </w:r>
          </w:p>
        </w:tc>
        <w:tc>
          <w:tcPr>
            <w:tcW w:w="1275" w:type="dxa"/>
            <w:vAlign w:val="center"/>
          </w:tcPr>
          <w:p w14:paraId="3B91E588" w14:textId="77777777" w:rsidR="003C7556" w:rsidRPr="00FC73E4" w:rsidRDefault="003C7556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06215E" w:rsidRPr="004F7D68" w14:paraId="389D6007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vAlign w:val="center"/>
          </w:tcPr>
          <w:p w14:paraId="6BB46DC2" w14:textId="4CAECD07" w:rsidR="0006215E" w:rsidRDefault="003C7556" w:rsidP="0006215E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print_table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SimTable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39AB5407" w14:textId="03E393EE" w:rsidR="003C7556" w:rsidRPr="005B20B7" w:rsidRDefault="0006215E" w:rsidP="003C7556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>- S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imTable</w:t>
            </w:r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loc</w:t>
            </w:r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 xml:space="preserve">sub | dev | 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br/>
              <w:t xml:space="preserve">              sup | </w:t>
            </w:r>
            <w:proofErr w:type="spellStart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ctrmgr</w:t>
            </w:r>
            <w:proofErr w:type="spellEnd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 xml:space="preserve"> | devmgr</w:t>
            </w:r>
          </w:p>
        </w:tc>
        <w:tc>
          <w:tcPr>
            <w:tcW w:w="4693" w:type="dxa"/>
            <w:vAlign w:val="center"/>
          </w:tcPr>
          <w:p w14:paraId="7CC3637C" w14:textId="39D703B5" w:rsidR="003C7556" w:rsidRPr="00365A3F" w:rsidRDefault="003C7556" w:rsidP="003C7556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contents of a specific database table</w:t>
            </w:r>
          </w:p>
        </w:tc>
        <w:tc>
          <w:tcPr>
            <w:tcW w:w="1275" w:type="dxa"/>
            <w:vAlign w:val="center"/>
          </w:tcPr>
          <w:p w14:paraId="6ECC8F2B" w14:textId="77777777" w:rsidR="003C7556" w:rsidRPr="00FC73E4" w:rsidRDefault="003C7556" w:rsidP="003C7556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06215E" w:rsidRPr="004F7D68" w14:paraId="535AFC8C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0C88C380" w14:textId="77777777" w:rsidR="0006215E" w:rsidRDefault="003C7556" w:rsidP="0006215E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print_record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SimTable,ID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0C01D4D9" w14:textId="77777777" w:rsidR="0006215E" w:rsidRDefault="0006215E" w:rsidP="0006215E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>- S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imTable</w:t>
            </w:r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loc</w:t>
            </w:r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 xml:space="preserve">sub | dev | 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br/>
              <w:t xml:space="preserve">              sup | </w:t>
            </w:r>
            <w:proofErr w:type="spellStart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ctrmgr</w:t>
            </w:r>
            <w:proofErr w:type="spellEnd"/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 xml:space="preserve"> | devmgr</w:t>
            </w:r>
          </w:p>
          <w:p w14:paraId="0879CCAE" w14:textId="3D4F40CE" w:rsidR="003C7556" w:rsidRPr="0006215E" w:rsidRDefault="0006215E" w:rsidP="003C7556">
            <w:pPr>
              <w:pStyle w:val="Nessunaspaziatura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="003C7556"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r w:rsidR="003C7556">
              <w:rPr>
                <w:rFonts w:ascii="Inconsolata" w:hAnsi="Inconsolata"/>
                <w:sz w:val="18"/>
                <w:szCs w:val="18"/>
                <w:lang w:val="en-GB"/>
              </w:rPr>
              <w:t>ID = Loc_id | Sub_id | Dev_id</w:t>
            </w:r>
          </w:p>
        </w:tc>
        <w:tc>
          <w:tcPr>
            <w:tcW w:w="4693" w:type="dxa"/>
            <w:vAlign w:val="center"/>
          </w:tcPr>
          <w:p w14:paraId="43ADE469" w14:textId="58DCE4AB" w:rsidR="003C7556" w:rsidRPr="00365A3F" w:rsidRDefault="0006215E" w:rsidP="003C7556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a specific table record</w:t>
            </w:r>
          </w:p>
        </w:tc>
        <w:tc>
          <w:tcPr>
            <w:tcW w:w="1275" w:type="dxa"/>
            <w:vAlign w:val="center"/>
          </w:tcPr>
          <w:p w14:paraId="012068A4" w14:textId="77777777" w:rsidR="003C7556" w:rsidRPr="00AA2C55" w:rsidRDefault="003C7556" w:rsidP="003C7556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06215E" w14:paraId="1CBBE8B4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721F4DE" w14:textId="77777777" w:rsidR="0006215E" w:rsidRPr="008233C7" w:rsidRDefault="0006215E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06215E" w:rsidRPr="00AD34FB" w14:paraId="40607E42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6FDB0520" w14:textId="62F2B389" w:rsidR="0006215E" w:rsidRPr="003C7556" w:rsidRDefault="0006215E" w:rsidP="00497179">
            <w:pPr>
              <w:pStyle w:val="Sommario2"/>
              <w:rPr>
                <w:lang w:val="en-GB"/>
              </w:rPr>
            </w:pPr>
            <w:bookmarkStart w:id="16" w:name="_Toc85753519"/>
            <w:r w:rsidRPr="003C7556">
              <w:rPr>
                <w:lang w:val="en-GB"/>
              </w:rPr>
              <w:t xml:space="preserve">Print JANET </w:t>
            </w:r>
            <w:r>
              <w:rPr>
                <w:lang w:val="en-GB"/>
              </w:rPr>
              <w:t>Controller</w:t>
            </w:r>
            <w:r w:rsidRPr="003C7556">
              <w:rPr>
                <w:lang w:val="en-GB"/>
              </w:rPr>
              <w:t xml:space="preserve"> </w:t>
            </w:r>
            <w:proofErr w:type="spellStart"/>
            <w:r w:rsidRPr="003C7556">
              <w:rPr>
                <w:lang w:val="en-GB"/>
              </w:rPr>
              <w:t>Mnesia</w:t>
            </w:r>
            <w:proofErr w:type="spellEnd"/>
            <w:r w:rsidRPr="003C7556">
              <w:rPr>
                <w:lang w:val="en-GB"/>
              </w:rPr>
              <w:t xml:space="preserve"> T</w:t>
            </w:r>
            <w:r>
              <w:rPr>
                <w:lang w:val="en-GB"/>
              </w:rPr>
              <w:t>ables</w:t>
            </w:r>
            <w:bookmarkEnd w:id="16"/>
          </w:p>
        </w:tc>
      </w:tr>
      <w:tr w:rsidR="00784DAA" w:rsidRPr="004F7D68" w14:paraId="65C2B56D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666" w:type="dxa"/>
            <w:shd w:val="clear" w:color="auto" w:fill="38A5B7"/>
            <w:vAlign w:val="center"/>
          </w:tcPr>
          <w:p w14:paraId="50D87787" w14:textId="77777777" w:rsidR="00784DAA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693" w:type="dxa"/>
            <w:shd w:val="clear" w:color="auto" w:fill="38A5B7"/>
            <w:vAlign w:val="center"/>
          </w:tcPr>
          <w:p w14:paraId="1B6E4FCF" w14:textId="77777777" w:rsidR="00784DAA" w:rsidRPr="00AB29E3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71F882E6" w14:textId="2937E9D6" w:rsidR="00784DAA" w:rsidRPr="004F7D68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784DAA" w:rsidRPr="004F7D68" w14:paraId="17DB74FB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79B70ACF" w14:textId="6F9F20FD" w:rsidR="0006215E" w:rsidRPr="005B20B7" w:rsidRDefault="0006215E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print_ctr_tree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693" w:type="dxa"/>
            <w:vAlign w:val="center"/>
          </w:tcPr>
          <w:p w14:paraId="7E269CD5" w14:textId="2323BE5F" w:rsidR="0006215E" w:rsidRPr="00365A3F" w:rsidRDefault="0006215E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the contents of a controller’s database indented as a tree</w:t>
            </w:r>
          </w:p>
        </w:tc>
        <w:tc>
          <w:tcPr>
            <w:tcW w:w="1275" w:type="dxa"/>
            <w:vAlign w:val="center"/>
          </w:tcPr>
          <w:p w14:paraId="2A5B9E7A" w14:textId="31A39C18" w:rsidR="0006215E" w:rsidRPr="00FC73E4" w:rsidRDefault="005E141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784DAA" w:rsidRPr="004F7D68" w14:paraId="3A3236EA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666" w:type="dxa"/>
            <w:vAlign w:val="center"/>
          </w:tcPr>
          <w:p w14:paraId="41E5D60E" w14:textId="2AE23BF6" w:rsidR="0006215E" w:rsidRPr="0006215E" w:rsidRDefault="0006215E" w:rsidP="0006215E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print_ctr_table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Loc_id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693" w:type="dxa"/>
            <w:vAlign w:val="center"/>
          </w:tcPr>
          <w:p w14:paraId="2951B87F" w14:textId="5C99A23E" w:rsidR="0006215E" w:rsidRPr="00365A3F" w:rsidRDefault="0006215E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all tables of a controller’s database</w:t>
            </w:r>
          </w:p>
        </w:tc>
        <w:tc>
          <w:tcPr>
            <w:tcW w:w="1275" w:type="dxa"/>
            <w:vAlign w:val="center"/>
          </w:tcPr>
          <w:p w14:paraId="3F1F98B5" w14:textId="045F1707" w:rsidR="0006215E" w:rsidRPr="00FC73E4" w:rsidRDefault="005E141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784DAA" w:rsidRPr="004F7D68" w14:paraId="29BEAB22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47F2ED67" w14:textId="00E67E66" w:rsidR="0006215E" w:rsidRDefault="0006215E" w:rsidP="0006215E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print_ctr_table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,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br/>
              <w:t xml:space="preserve">                     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CtrTable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1A5931F8" w14:textId="3BEFFB04" w:rsidR="0006215E" w:rsidRPr="0006215E" w:rsidRDefault="0006215E" w:rsidP="0006215E">
            <w:pPr>
              <w:pStyle w:val="Nessunaspaziatura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CtrTable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sub | dev</w:t>
            </w:r>
          </w:p>
        </w:tc>
        <w:tc>
          <w:tcPr>
            <w:tcW w:w="4693" w:type="dxa"/>
            <w:vAlign w:val="center"/>
          </w:tcPr>
          <w:p w14:paraId="6ADEAEFD" w14:textId="74708E6D" w:rsidR="0006215E" w:rsidRPr="00365A3F" w:rsidRDefault="0006215E" w:rsidP="0006215E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Prints a specific table </w:t>
            </w:r>
            <w:r w:rsidR="005E1414">
              <w:rPr>
                <w:sz w:val="23"/>
                <w:szCs w:val="23"/>
                <w:lang w:val="en-GB"/>
              </w:rPr>
              <w:t>of a controller’s database</w:t>
            </w:r>
          </w:p>
        </w:tc>
        <w:tc>
          <w:tcPr>
            <w:tcW w:w="1275" w:type="dxa"/>
            <w:vAlign w:val="center"/>
          </w:tcPr>
          <w:p w14:paraId="7BEC0D14" w14:textId="4552DEF0" w:rsidR="0006215E" w:rsidRPr="00AA2C55" w:rsidRDefault="005E1414" w:rsidP="0006215E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5E1414" w14:paraId="700C5091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BF898B" w14:textId="77777777" w:rsidR="005E1414" w:rsidRPr="008233C7" w:rsidRDefault="005E1414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5E1414" w:rsidRPr="003C7556" w14:paraId="5C4BAC47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237BB7EC" w14:textId="74A6A912" w:rsidR="005E1414" w:rsidRPr="003C7556" w:rsidRDefault="005E1414" w:rsidP="00497179">
            <w:pPr>
              <w:pStyle w:val="Sommario2"/>
              <w:rPr>
                <w:lang w:val="en-GB"/>
              </w:rPr>
            </w:pPr>
            <w:bookmarkStart w:id="17" w:name="_Toc85753520"/>
            <w:r>
              <w:rPr>
                <w:lang w:val="en-GB"/>
              </w:rPr>
              <w:t>Remote Hosts Connectivity States</w:t>
            </w:r>
            <w:bookmarkEnd w:id="17"/>
          </w:p>
        </w:tc>
      </w:tr>
      <w:tr w:rsidR="00784DAA" w:rsidRPr="004F7D68" w14:paraId="261392B7" w14:textId="77777777" w:rsidTr="0078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666" w:type="dxa"/>
            <w:shd w:val="clear" w:color="auto" w:fill="38A5B7"/>
            <w:vAlign w:val="center"/>
          </w:tcPr>
          <w:p w14:paraId="5E1D0DF0" w14:textId="77777777" w:rsidR="00784DAA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693" w:type="dxa"/>
            <w:shd w:val="clear" w:color="auto" w:fill="38A5B7"/>
            <w:vAlign w:val="center"/>
          </w:tcPr>
          <w:p w14:paraId="1BAC8A7B" w14:textId="77777777" w:rsidR="00784DAA" w:rsidRPr="00AB29E3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45493F70" w14:textId="61B6C727" w:rsidR="00784DAA" w:rsidRPr="004F7D68" w:rsidRDefault="00784DAA" w:rsidP="00784DAA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5E1414" w:rsidRPr="004F7D68" w14:paraId="3BF1B3DB" w14:textId="77777777" w:rsidTr="00784DAA">
        <w:trPr>
          <w:trHeight w:val="510"/>
        </w:trPr>
        <w:tc>
          <w:tcPr>
            <w:tcW w:w="3666" w:type="dxa"/>
            <w:vAlign w:val="center"/>
          </w:tcPr>
          <w:p w14:paraId="57F046F4" w14:textId="4C5E0E14" w:rsidR="005E1414" w:rsidRPr="005B20B7" w:rsidRDefault="005E1414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print_rem_hosts_states()</w:t>
            </w:r>
          </w:p>
        </w:tc>
        <w:tc>
          <w:tcPr>
            <w:tcW w:w="4693" w:type="dxa"/>
            <w:vAlign w:val="center"/>
          </w:tcPr>
          <w:p w14:paraId="37DEDBA1" w14:textId="22E322FC" w:rsidR="005E1414" w:rsidRPr="00365A3F" w:rsidRDefault="005E1414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Prints a summary of the connectivity states of the remote hosts used in the application</w:t>
            </w:r>
          </w:p>
        </w:tc>
        <w:tc>
          <w:tcPr>
            <w:tcW w:w="1275" w:type="dxa"/>
            <w:vAlign w:val="center"/>
          </w:tcPr>
          <w:p w14:paraId="7B9C72EC" w14:textId="73912D5A" w:rsidR="005E1414" w:rsidRPr="00FC73E4" w:rsidRDefault="00784DAA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</w:tbl>
    <w:p w14:paraId="7F120936" w14:textId="77777777" w:rsidR="0096359D" w:rsidRDefault="0096359D" w:rsidP="00DE3069">
      <w:pPr>
        <w:spacing w:after="240"/>
        <w:jc w:val="both"/>
        <w:rPr>
          <w:lang w:val="en-GB"/>
        </w:rPr>
      </w:pPr>
    </w:p>
    <w:tbl>
      <w:tblPr>
        <w:tblStyle w:val="Tabellagriglia4-colore1"/>
        <w:tblW w:w="9634" w:type="dxa"/>
        <w:tblLook w:val="0420" w:firstRow="1" w:lastRow="0" w:firstColumn="0" w:lastColumn="0" w:noHBand="0" w:noVBand="1"/>
      </w:tblPr>
      <w:tblGrid>
        <w:gridCol w:w="4126"/>
        <w:gridCol w:w="4233"/>
        <w:gridCol w:w="1275"/>
      </w:tblGrid>
      <w:tr w:rsidR="0096359D" w:rsidRPr="00AD34FB" w14:paraId="5B6A48C3" w14:textId="77777777" w:rsidTr="0046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634" w:type="dxa"/>
            <w:gridSpan w:val="3"/>
            <w:tcBorders>
              <w:bottom w:val="nil"/>
            </w:tcBorders>
            <w:vAlign w:val="center"/>
          </w:tcPr>
          <w:p w14:paraId="543A4B5E" w14:textId="62F6B644" w:rsidR="0096359D" w:rsidRPr="00497179" w:rsidRDefault="0096359D" w:rsidP="00497179">
            <w:pPr>
              <w:pStyle w:val="Sommario10"/>
              <w:rPr>
                <w:b/>
                <w:bCs/>
                <w:lang w:val="en-GB"/>
              </w:rPr>
            </w:pPr>
            <w:bookmarkStart w:id="18" w:name="_Toc85753521"/>
            <w:r w:rsidRPr="00497179">
              <w:rPr>
                <w:b/>
                <w:bCs/>
                <w:lang w:val="en-GB"/>
              </w:rPr>
              <w:t>JANET NODES START AND STOP</w:t>
            </w:r>
            <w:bookmarkEnd w:id="18"/>
          </w:p>
        </w:tc>
      </w:tr>
      <w:tr w:rsidR="0096359D" w:rsidRPr="00AD34FB" w14:paraId="2F4584E8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764519" w14:textId="77777777" w:rsidR="0096359D" w:rsidRPr="0096359D" w:rsidRDefault="0096359D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  <w:lang w:val="en-GB"/>
              </w:rPr>
            </w:pPr>
          </w:p>
        </w:tc>
      </w:tr>
      <w:tr w:rsidR="0096359D" w:rsidRPr="00AD34FB" w14:paraId="792DDD2E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1908944C" w14:textId="47A0B6B3" w:rsidR="0096359D" w:rsidRPr="0096359D" w:rsidRDefault="0096359D" w:rsidP="00497179">
            <w:pPr>
              <w:pStyle w:val="Sommario2"/>
              <w:rPr>
                <w:lang w:val="en-GB"/>
              </w:rPr>
            </w:pPr>
            <w:bookmarkStart w:id="19" w:name="_Toc85753522"/>
            <w:r w:rsidRPr="0096359D">
              <w:rPr>
                <w:lang w:val="en-GB"/>
              </w:rPr>
              <w:t>Per-Node Start and S</w:t>
            </w:r>
            <w:r>
              <w:rPr>
                <w:lang w:val="en-GB"/>
              </w:rPr>
              <w:t>top</w:t>
            </w:r>
            <w:bookmarkEnd w:id="19"/>
          </w:p>
        </w:tc>
      </w:tr>
      <w:tr w:rsidR="0096359D" w:rsidRPr="004F7D68" w14:paraId="15D147A5" w14:textId="77777777" w:rsidTr="0088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126" w:type="dxa"/>
            <w:shd w:val="clear" w:color="auto" w:fill="38A5B7"/>
            <w:vAlign w:val="center"/>
          </w:tcPr>
          <w:p w14:paraId="6F8B290A" w14:textId="77777777" w:rsidR="0096359D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233" w:type="dxa"/>
            <w:shd w:val="clear" w:color="auto" w:fill="38A5B7"/>
            <w:vAlign w:val="center"/>
          </w:tcPr>
          <w:p w14:paraId="48B2643C" w14:textId="77777777" w:rsidR="0096359D" w:rsidRPr="00AB29E3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7EBC3885" w14:textId="77777777" w:rsidR="0096359D" w:rsidRPr="004F7D68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96359D" w:rsidRPr="004F7D68" w14:paraId="18B3A339" w14:textId="77777777" w:rsidTr="00880190">
        <w:trPr>
          <w:trHeight w:val="510"/>
        </w:trPr>
        <w:tc>
          <w:tcPr>
            <w:tcW w:w="4126" w:type="dxa"/>
            <w:vAlign w:val="center"/>
          </w:tcPr>
          <w:p w14:paraId="7549E2F6" w14:textId="3C532C2E" w:rsidR="0096359D" w:rsidRDefault="0096359D" w:rsidP="0096359D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stop_node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NodeType,NodeID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2E94F6BF" w14:textId="01FE85A2" w:rsidR="0096359D" w:rsidRDefault="0096359D" w:rsidP="0096359D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NodeType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ctr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dev</w:t>
            </w:r>
          </w:p>
          <w:p w14:paraId="18B64C33" w14:textId="2538A105" w:rsidR="0096359D" w:rsidRPr="005B20B7" w:rsidRDefault="0096359D" w:rsidP="0096359D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NodeID = Loc_id | Dev_id</w:t>
            </w:r>
          </w:p>
        </w:tc>
        <w:tc>
          <w:tcPr>
            <w:tcW w:w="4233" w:type="dxa"/>
            <w:vAlign w:val="center"/>
          </w:tcPr>
          <w:p w14:paraId="24961067" w14:textId="7D5053F9" w:rsidR="0096359D" w:rsidRPr="00365A3F" w:rsidRDefault="00880190" w:rsidP="0096359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Stops the controller or device node of the given NodeID</w:t>
            </w:r>
          </w:p>
        </w:tc>
        <w:tc>
          <w:tcPr>
            <w:tcW w:w="1275" w:type="dxa"/>
            <w:vAlign w:val="center"/>
          </w:tcPr>
          <w:p w14:paraId="2C000B06" w14:textId="59CBF783" w:rsidR="0096359D" w:rsidRPr="00FC73E4" w:rsidRDefault="00880190" w:rsidP="0096359D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880190" w:rsidRPr="004F7D68" w14:paraId="5CF626E2" w14:textId="77777777" w:rsidTr="0088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126" w:type="dxa"/>
            <w:vAlign w:val="center"/>
          </w:tcPr>
          <w:p w14:paraId="347E0C9E" w14:textId="6A9137FD" w:rsidR="00880190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restart_node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NodeType,NodeID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62B6EC01" w14:textId="77777777" w:rsidR="00880190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NodeType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ctr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|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dev</w:t>
            </w:r>
          </w:p>
          <w:p w14:paraId="3E898478" w14:textId="1E88BDB4" w:rsidR="00880190" w:rsidRPr="005B20B7" w:rsidRDefault="00880190" w:rsidP="00880190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NodeID = Loc_id | Dev_id</w:t>
            </w:r>
          </w:p>
        </w:tc>
        <w:tc>
          <w:tcPr>
            <w:tcW w:w="4233" w:type="dxa"/>
            <w:vAlign w:val="center"/>
          </w:tcPr>
          <w:p w14:paraId="3CABC35D" w14:textId="34FE3D5B" w:rsidR="00880190" w:rsidRPr="00365A3F" w:rsidRDefault="00880190" w:rsidP="0088019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Restarts the controller or device node of the given NodeID</w:t>
            </w:r>
          </w:p>
        </w:tc>
        <w:tc>
          <w:tcPr>
            <w:tcW w:w="1275" w:type="dxa"/>
            <w:vAlign w:val="center"/>
          </w:tcPr>
          <w:p w14:paraId="2472A379" w14:textId="274A3008" w:rsidR="00880190" w:rsidRPr="00FC73E4" w:rsidRDefault="00880190" w:rsidP="0088019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96359D" w:rsidRPr="004F7D68" w14:paraId="6C7C889F" w14:textId="77777777" w:rsidTr="00880190">
        <w:trPr>
          <w:trHeight w:val="23"/>
        </w:trPr>
        <w:tc>
          <w:tcPr>
            <w:tcW w:w="4126" w:type="dxa"/>
            <w:tcBorders>
              <w:left w:val="nil"/>
              <w:right w:val="nil"/>
            </w:tcBorders>
            <w:vAlign w:val="center"/>
          </w:tcPr>
          <w:p w14:paraId="77248599" w14:textId="77777777" w:rsidR="0096359D" w:rsidRPr="00365A3F" w:rsidRDefault="0096359D" w:rsidP="00466239">
            <w:pPr>
              <w:pStyle w:val="Nessunaspaziatura"/>
              <w:rPr>
                <w:sz w:val="23"/>
                <w:szCs w:val="23"/>
                <w:lang w:val="en-GB"/>
              </w:rPr>
            </w:pPr>
          </w:p>
        </w:tc>
        <w:tc>
          <w:tcPr>
            <w:tcW w:w="4233" w:type="dxa"/>
            <w:tcBorders>
              <w:left w:val="nil"/>
              <w:right w:val="nil"/>
            </w:tcBorders>
            <w:vAlign w:val="center"/>
          </w:tcPr>
          <w:p w14:paraId="4F263CB0" w14:textId="77777777" w:rsidR="0096359D" w:rsidRPr="009D671D" w:rsidRDefault="0096359D" w:rsidP="00466239">
            <w:pPr>
              <w:pStyle w:val="Nessunaspaziatura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14:paraId="08F2FA64" w14:textId="77777777" w:rsidR="0096359D" w:rsidRPr="00AA2C55" w:rsidRDefault="0096359D" w:rsidP="00466239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</w:p>
        </w:tc>
      </w:tr>
      <w:tr w:rsidR="0096359D" w:rsidRPr="00AD34FB" w14:paraId="012531BF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009221BE" w14:textId="69048F55" w:rsidR="0096359D" w:rsidRPr="00880190" w:rsidRDefault="00880190" w:rsidP="00497179">
            <w:pPr>
              <w:pStyle w:val="Sommario2"/>
              <w:rPr>
                <w:lang w:val="en-GB"/>
              </w:rPr>
            </w:pPr>
            <w:bookmarkStart w:id="20" w:name="_Toc85753523"/>
            <w:r w:rsidRPr="00880190">
              <w:rPr>
                <w:lang w:val="en-GB"/>
              </w:rPr>
              <w:t>Per-</w:t>
            </w:r>
            <w:r>
              <w:rPr>
                <w:lang w:val="en-GB"/>
              </w:rPr>
              <w:t>Subl</w:t>
            </w:r>
            <w:r w:rsidRPr="00880190">
              <w:rPr>
                <w:lang w:val="en-GB"/>
              </w:rPr>
              <w:t>ocation Start and S</w:t>
            </w:r>
            <w:r>
              <w:rPr>
                <w:lang w:val="en-GB"/>
              </w:rPr>
              <w:t>top</w:t>
            </w:r>
            <w:bookmarkEnd w:id="20"/>
          </w:p>
        </w:tc>
      </w:tr>
      <w:tr w:rsidR="0096359D" w:rsidRPr="004F7D68" w14:paraId="68409CB0" w14:textId="77777777" w:rsidTr="00880190">
        <w:trPr>
          <w:trHeight w:val="284"/>
        </w:trPr>
        <w:tc>
          <w:tcPr>
            <w:tcW w:w="4126" w:type="dxa"/>
            <w:shd w:val="clear" w:color="auto" w:fill="38A5B7"/>
            <w:vAlign w:val="center"/>
          </w:tcPr>
          <w:p w14:paraId="0AF216F3" w14:textId="77777777" w:rsidR="0096359D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233" w:type="dxa"/>
            <w:shd w:val="clear" w:color="auto" w:fill="38A5B7"/>
            <w:vAlign w:val="center"/>
          </w:tcPr>
          <w:p w14:paraId="04672DDA" w14:textId="77777777" w:rsidR="0096359D" w:rsidRPr="00AB29E3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0556A690" w14:textId="77777777" w:rsidR="0096359D" w:rsidRPr="004F7D68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880190" w:rsidRPr="004F7D68" w14:paraId="7C6B923E" w14:textId="77777777" w:rsidTr="0088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126" w:type="dxa"/>
            <w:vAlign w:val="center"/>
          </w:tcPr>
          <w:p w14:paraId="5455479E" w14:textId="68A63B17" w:rsidR="00880190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stop_subloc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11C80825" w14:textId="7419DD76" w:rsidR="00880190" w:rsidRPr="00880190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</w:tc>
        <w:tc>
          <w:tcPr>
            <w:tcW w:w="4233" w:type="dxa"/>
            <w:vAlign w:val="center"/>
          </w:tcPr>
          <w:p w14:paraId="41ED25A5" w14:textId="1A4131D8" w:rsidR="00880190" w:rsidRPr="00365A3F" w:rsidRDefault="00880190" w:rsidP="0088019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Stops all device nodes in the given sublocation</w:t>
            </w:r>
          </w:p>
        </w:tc>
        <w:tc>
          <w:tcPr>
            <w:tcW w:w="1275" w:type="dxa"/>
            <w:vAlign w:val="center"/>
          </w:tcPr>
          <w:p w14:paraId="41C9F93E" w14:textId="71AAA05A" w:rsidR="00880190" w:rsidRPr="00FC73E4" w:rsidRDefault="00880190" w:rsidP="0088019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880190" w:rsidRPr="004F7D68" w14:paraId="09976C77" w14:textId="77777777" w:rsidTr="00880190">
        <w:trPr>
          <w:trHeight w:val="510"/>
        </w:trPr>
        <w:tc>
          <w:tcPr>
            <w:tcW w:w="4126" w:type="dxa"/>
            <w:vAlign w:val="center"/>
          </w:tcPr>
          <w:p w14:paraId="3697ADEF" w14:textId="493EC6E2" w:rsidR="00880190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restart_subloc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45D642BE" w14:textId="73F88529" w:rsidR="00880190" w:rsidRPr="005B20B7" w:rsidRDefault="00880190" w:rsidP="00880190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</w:tc>
        <w:tc>
          <w:tcPr>
            <w:tcW w:w="4233" w:type="dxa"/>
            <w:vAlign w:val="center"/>
          </w:tcPr>
          <w:p w14:paraId="47CB545B" w14:textId="07882CEE" w:rsidR="00880190" w:rsidRPr="00365A3F" w:rsidRDefault="00880190" w:rsidP="0088019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Restarts all device nodes in the given sublocation</w:t>
            </w:r>
          </w:p>
        </w:tc>
        <w:tc>
          <w:tcPr>
            <w:tcW w:w="1275" w:type="dxa"/>
            <w:vAlign w:val="center"/>
          </w:tcPr>
          <w:p w14:paraId="5E6FFF06" w14:textId="7A144C4D" w:rsidR="00880190" w:rsidRPr="00FC73E4" w:rsidRDefault="00880190" w:rsidP="0088019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96359D" w14:paraId="1DDF5733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FF53AD9" w14:textId="77777777" w:rsidR="0096359D" w:rsidRPr="008233C7" w:rsidRDefault="0096359D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96359D" w14:paraId="37425D19" w14:textId="77777777" w:rsidTr="00466239">
        <w:trPr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20F421" w14:textId="77777777" w:rsidR="0096359D" w:rsidRPr="008233C7" w:rsidRDefault="0096359D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96359D" w:rsidRPr="00AD34FB" w14:paraId="27F675AA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07FA4A06" w14:textId="1B45895B" w:rsidR="0096359D" w:rsidRPr="005B20B7" w:rsidRDefault="00880190" w:rsidP="00497179">
            <w:pPr>
              <w:pStyle w:val="Sommario2"/>
              <w:rPr>
                <w:lang w:val="en-GB"/>
              </w:rPr>
            </w:pPr>
            <w:bookmarkStart w:id="21" w:name="_Toc85753524"/>
            <w:r>
              <w:rPr>
                <w:lang w:val="en-GB"/>
              </w:rPr>
              <w:lastRenderedPageBreak/>
              <w:t>Per-Location Start and Stop</w:t>
            </w:r>
            <w:bookmarkEnd w:id="21"/>
          </w:p>
        </w:tc>
      </w:tr>
      <w:tr w:rsidR="0096359D" w:rsidRPr="004F7D68" w14:paraId="630C8D55" w14:textId="77777777" w:rsidTr="00880190">
        <w:trPr>
          <w:trHeight w:val="284"/>
        </w:trPr>
        <w:tc>
          <w:tcPr>
            <w:tcW w:w="4126" w:type="dxa"/>
            <w:shd w:val="clear" w:color="auto" w:fill="38A5B7"/>
            <w:vAlign w:val="center"/>
          </w:tcPr>
          <w:p w14:paraId="350CB80D" w14:textId="77777777" w:rsidR="0096359D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233" w:type="dxa"/>
            <w:shd w:val="clear" w:color="auto" w:fill="38A5B7"/>
            <w:vAlign w:val="center"/>
          </w:tcPr>
          <w:p w14:paraId="43FD9487" w14:textId="77777777" w:rsidR="0096359D" w:rsidRPr="00AB29E3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7237D5A8" w14:textId="77777777" w:rsidR="0096359D" w:rsidRPr="004F7D68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880190" w:rsidRPr="004F7D68" w14:paraId="44168946" w14:textId="77777777" w:rsidTr="0088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126" w:type="dxa"/>
            <w:vAlign w:val="center"/>
          </w:tcPr>
          <w:p w14:paraId="7396E718" w14:textId="1E428FD5" w:rsidR="00880190" w:rsidRPr="005B20B7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stop_loc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Loc_id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233" w:type="dxa"/>
            <w:vAlign w:val="center"/>
          </w:tcPr>
          <w:p w14:paraId="7F2C6F2A" w14:textId="54420B2C" w:rsidR="00880190" w:rsidRPr="00365A3F" w:rsidRDefault="00880190" w:rsidP="0088019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Stops the controller and all device nodes in the given location</w:t>
            </w:r>
          </w:p>
        </w:tc>
        <w:tc>
          <w:tcPr>
            <w:tcW w:w="1275" w:type="dxa"/>
            <w:vAlign w:val="center"/>
          </w:tcPr>
          <w:p w14:paraId="66B18A61" w14:textId="77777777" w:rsidR="00880190" w:rsidRPr="00FC73E4" w:rsidRDefault="00880190" w:rsidP="0088019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880190" w:rsidRPr="004F7D68" w14:paraId="45F11CB1" w14:textId="77777777" w:rsidTr="00880190">
        <w:trPr>
          <w:trHeight w:val="510"/>
        </w:trPr>
        <w:tc>
          <w:tcPr>
            <w:tcW w:w="4126" w:type="dxa"/>
            <w:vAlign w:val="center"/>
          </w:tcPr>
          <w:p w14:paraId="2F9D1AB2" w14:textId="7B77B0AB" w:rsidR="00880190" w:rsidRPr="005B20B7" w:rsidRDefault="00880190" w:rsidP="0088019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restart_loc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4233" w:type="dxa"/>
            <w:vAlign w:val="center"/>
          </w:tcPr>
          <w:p w14:paraId="3915F774" w14:textId="30B194B8" w:rsidR="00880190" w:rsidRPr="00365A3F" w:rsidRDefault="00880190" w:rsidP="0088019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Restarts the controller and all device nodes in the given location</w:t>
            </w:r>
          </w:p>
        </w:tc>
        <w:tc>
          <w:tcPr>
            <w:tcW w:w="1275" w:type="dxa"/>
            <w:vAlign w:val="center"/>
          </w:tcPr>
          <w:p w14:paraId="1AC30059" w14:textId="77777777" w:rsidR="00880190" w:rsidRPr="00FC73E4" w:rsidRDefault="00880190" w:rsidP="0088019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96359D" w14:paraId="1E144FDA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E67B48" w14:textId="77777777" w:rsidR="0096359D" w:rsidRPr="008233C7" w:rsidRDefault="0096359D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96359D" w:rsidRPr="00AD34FB" w14:paraId="44C39AAE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0C4817BE" w14:textId="111C85FE" w:rsidR="0096359D" w:rsidRPr="003C7556" w:rsidRDefault="00880190" w:rsidP="00497179">
            <w:pPr>
              <w:pStyle w:val="Sommario2"/>
              <w:rPr>
                <w:lang w:val="en-GB"/>
              </w:rPr>
            </w:pPr>
            <w:bookmarkStart w:id="22" w:name="_Toc85753525"/>
            <w:r>
              <w:rPr>
                <w:lang w:val="en-GB"/>
              </w:rPr>
              <w:t>All-Nodes Start and Stop</w:t>
            </w:r>
            <w:bookmarkEnd w:id="22"/>
          </w:p>
        </w:tc>
      </w:tr>
      <w:tr w:rsidR="0096359D" w:rsidRPr="004F7D68" w14:paraId="4051CCA9" w14:textId="77777777" w:rsidTr="0088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126" w:type="dxa"/>
            <w:shd w:val="clear" w:color="auto" w:fill="38A5B7"/>
            <w:vAlign w:val="center"/>
          </w:tcPr>
          <w:p w14:paraId="1F11EA11" w14:textId="77777777" w:rsidR="0096359D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233" w:type="dxa"/>
            <w:shd w:val="clear" w:color="auto" w:fill="38A5B7"/>
            <w:vAlign w:val="center"/>
          </w:tcPr>
          <w:p w14:paraId="0D4D5463" w14:textId="77777777" w:rsidR="0096359D" w:rsidRPr="00AB29E3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75" w:type="dxa"/>
            <w:shd w:val="clear" w:color="auto" w:fill="38A5B7"/>
            <w:vAlign w:val="center"/>
          </w:tcPr>
          <w:p w14:paraId="6AAB1502" w14:textId="77777777" w:rsidR="0096359D" w:rsidRPr="004F7D68" w:rsidRDefault="0096359D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DE3069" w:rsidRPr="004F7D68" w14:paraId="2A1847A9" w14:textId="77777777" w:rsidTr="00466239">
        <w:trPr>
          <w:trHeight w:val="510"/>
        </w:trPr>
        <w:tc>
          <w:tcPr>
            <w:tcW w:w="4126" w:type="dxa"/>
            <w:vAlign w:val="center"/>
          </w:tcPr>
          <w:p w14:paraId="2DCE3871" w14:textId="2512F973" w:rsidR="00DE3069" w:rsidRPr="005B20B7" w:rsidRDefault="00DE3069" w:rsidP="00466239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stop_all_nodes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233" w:type="dxa"/>
            <w:vAlign w:val="center"/>
          </w:tcPr>
          <w:p w14:paraId="5B582529" w14:textId="7C2AB9EF" w:rsidR="00DE3069" w:rsidRPr="00365A3F" w:rsidRDefault="00DE3069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Stops all controller and device nodes in the application</w:t>
            </w:r>
          </w:p>
        </w:tc>
        <w:tc>
          <w:tcPr>
            <w:tcW w:w="1275" w:type="dxa"/>
            <w:vAlign w:val="center"/>
          </w:tcPr>
          <w:p w14:paraId="5F967520" w14:textId="77777777" w:rsidR="00DE3069" w:rsidRPr="00FC73E4" w:rsidRDefault="00DE3069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DE3069" w:rsidRPr="004F7D68" w14:paraId="603A52D1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126" w:type="dxa"/>
            <w:vAlign w:val="center"/>
          </w:tcPr>
          <w:p w14:paraId="0081DB9D" w14:textId="58223AE7" w:rsidR="00DE3069" w:rsidRPr="005B20B7" w:rsidRDefault="00DE3069" w:rsidP="00DE3069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restart_all_nodes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4233" w:type="dxa"/>
            <w:vAlign w:val="center"/>
          </w:tcPr>
          <w:p w14:paraId="10D2D8E0" w14:textId="45F7F844" w:rsidR="00DE3069" w:rsidRPr="00365A3F" w:rsidRDefault="00DE3069" w:rsidP="00DE306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Restarts all controller and device nodes in the application</w:t>
            </w:r>
          </w:p>
        </w:tc>
        <w:tc>
          <w:tcPr>
            <w:tcW w:w="1275" w:type="dxa"/>
            <w:vAlign w:val="center"/>
          </w:tcPr>
          <w:p w14:paraId="03D6BDC1" w14:textId="77777777" w:rsidR="00DE3069" w:rsidRPr="00FC73E4" w:rsidRDefault="00DE3069" w:rsidP="00DE306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</w:tbl>
    <w:p w14:paraId="7309A636" w14:textId="54FC2A2F" w:rsidR="0096359D" w:rsidRDefault="0096359D" w:rsidP="00DE3069">
      <w:pPr>
        <w:spacing w:after="240"/>
        <w:jc w:val="both"/>
        <w:rPr>
          <w:lang w:val="en-GB"/>
        </w:rPr>
      </w:pPr>
    </w:p>
    <w:tbl>
      <w:tblPr>
        <w:tblStyle w:val="Tabellagriglia4-colore1"/>
        <w:tblW w:w="9634" w:type="dxa"/>
        <w:tblLook w:val="0420" w:firstRow="1" w:lastRow="0" w:firstColumn="0" w:lastColumn="0" w:noHBand="0" w:noVBand="1"/>
      </w:tblPr>
      <w:tblGrid>
        <w:gridCol w:w="4586"/>
        <w:gridCol w:w="3830"/>
        <w:gridCol w:w="1218"/>
      </w:tblGrid>
      <w:tr w:rsidR="00DE3069" w14:paraId="4C02C399" w14:textId="77777777" w:rsidTr="0046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634" w:type="dxa"/>
            <w:gridSpan w:val="3"/>
            <w:tcBorders>
              <w:bottom w:val="nil"/>
            </w:tcBorders>
            <w:vAlign w:val="center"/>
          </w:tcPr>
          <w:p w14:paraId="7F8FD59C" w14:textId="4D33C18D" w:rsidR="00DE3069" w:rsidRPr="00497179" w:rsidRDefault="002E1694" w:rsidP="00497179">
            <w:pPr>
              <w:pStyle w:val="Sommario10"/>
              <w:rPr>
                <w:b/>
                <w:bCs/>
              </w:rPr>
            </w:pPr>
            <w:bookmarkStart w:id="23" w:name="_Toc85753526"/>
            <w:r w:rsidRPr="00497179">
              <w:rPr>
                <w:b/>
                <w:bCs/>
              </w:rPr>
              <w:t>DATABASE MANIPULATION</w:t>
            </w:r>
            <w:bookmarkEnd w:id="23"/>
          </w:p>
        </w:tc>
      </w:tr>
      <w:tr w:rsidR="00DE3069" w:rsidRPr="00AD34FB" w14:paraId="7B9A68F9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1169D39" w14:textId="50B03EE8" w:rsidR="00DE3069" w:rsidRPr="00DE3069" w:rsidRDefault="00D16B20" w:rsidP="00DE3069">
            <w:pPr>
              <w:pStyle w:val="Nessunaspaziatura"/>
              <w:spacing w:before="40" w:after="40"/>
              <w:jc w:val="center"/>
              <w:rPr>
                <w:rFonts w:asciiTheme="majorHAnsi" w:hAnsiTheme="majorHAnsi"/>
                <w:color w:val="FFFFFF" w:themeColor="background1"/>
                <w:sz w:val="23"/>
                <w:szCs w:val="23"/>
                <w:lang w:val="en-GB"/>
              </w:rPr>
            </w:pPr>
            <w:r w:rsidRPr="00D16B20">
              <w:rPr>
                <w:rFonts w:asciiTheme="majorHAnsi" w:hAnsiTheme="majorHAnsi"/>
                <w:sz w:val="23"/>
                <w:szCs w:val="23"/>
                <w:lang w:val="en-GB"/>
              </w:rPr>
              <w:t>--</w:t>
            </w:r>
            <w:r>
              <w:rPr>
                <w:rFonts w:asciiTheme="majorHAnsi" w:hAnsiTheme="majorHAnsi"/>
                <w:sz w:val="23"/>
                <w:szCs w:val="23"/>
                <w:lang w:val="en-GB"/>
              </w:rPr>
              <w:t xml:space="preserve">- </w:t>
            </w:r>
            <w:r w:rsidR="00DE3069" w:rsidRPr="00DE3069">
              <w:rPr>
                <w:rFonts w:asciiTheme="majorHAnsi" w:hAnsiTheme="majorHAnsi"/>
                <w:sz w:val="23"/>
                <w:szCs w:val="23"/>
                <w:u w:val="single"/>
                <w:lang w:val="en-GB"/>
              </w:rPr>
              <w:t>WARNING</w:t>
            </w:r>
            <w:r w:rsidR="00DE3069" w:rsidRPr="00DE3069">
              <w:rPr>
                <w:rFonts w:asciiTheme="majorHAnsi" w:hAnsiTheme="majorHAnsi"/>
                <w:sz w:val="23"/>
                <w:szCs w:val="23"/>
                <w:lang w:val="en-GB"/>
              </w:rPr>
              <w:t>: Using these commands WILL lead to inconsistencies with the remote database</w:t>
            </w:r>
            <w:r>
              <w:rPr>
                <w:rFonts w:asciiTheme="majorHAnsi" w:hAnsiTheme="majorHAnsi"/>
                <w:sz w:val="23"/>
                <w:szCs w:val="23"/>
                <w:lang w:val="en-GB"/>
              </w:rPr>
              <w:t xml:space="preserve"> ---</w:t>
            </w:r>
          </w:p>
        </w:tc>
      </w:tr>
      <w:tr w:rsidR="00DE3069" w14:paraId="15A1B08B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6DBA0D6B" w14:textId="12871BEA" w:rsidR="00DE3069" w:rsidRPr="008233C7" w:rsidRDefault="00DE3069" w:rsidP="00497179">
            <w:pPr>
              <w:pStyle w:val="Sommario2"/>
            </w:pPr>
            <w:bookmarkStart w:id="24" w:name="_Toc85753527"/>
            <w:r>
              <w:t>Create</w:t>
            </w:r>
            <w:bookmarkEnd w:id="24"/>
          </w:p>
        </w:tc>
      </w:tr>
      <w:tr w:rsidR="00D16B20" w:rsidRPr="004F7D68" w14:paraId="66A0D911" w14:textId="77777777" w:rsidTr="0058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586" w:type="dxa"/>
            <w:shd w:val="clear" w:color="auto" w:fill="38A5B7"/>
            <w:vAlign w:val="center"/>
          </w:tcPr>
          <w:p w14:paraId="76FE82E9" w14:textId="77777777" w:rsidR="00DE3069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3830" w:type="dxa"/>
            <w:shd w:val="clear" w:color="auto" w:fill="38A5B7"/>
            <w:vAlign w:val="center"/>
          </w:tcPr>
          <w:p w14:paraId="1CF10A40" w14:textId="77777777" w:rsidR="00DE3069" w:rsidRPr="00AB29E3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18" w:type="dxa"/>
            <w:shd w:val="clear" w:color="auto" w:fill="38A5B7"/>
            <w:vAlign w:val="center"/>
          </w:tcPr>
          <w:p w14:paraId="6622F86A" w14:textId="77777777" w:rsidR="00DE3069" w:rsidRPr="004F7D68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D16B20" w:rsidRPr="004F7D68" w14:paraId="50467AAE" w14:textId="77777777" w:rsidTr="0058493D">
        <w:trPr>
          <w:trHeight w:val="510"/>
        </w:trPr>
        <w:tc>
          <w:tcPr>
            <w:tcW w:w="4586" w:type="dxa"/>
            <w:vAlign w:val="center"/>
          </w:tcPr>
          <w:p w14:paraId="43B443DB" w14:textId="0753FAE0" w:rsidR="00DE3069" w:rsidRPr="005B20B7" w:rsidRDefault="00DE3069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jsim:add_location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,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br/>
              <w:t>”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Name”,User,Port,”Hostname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”)</w:t>
            </w:r>
          </w:p>
        </w:tc>
        <w:tc>
          <w:tcPr>
            <w:tcW w:w="3830" w:type="dxa"/>
            <w:vAlign w:val="center"/>
          </w:tcPr>
          <w:p w14:paraId="759C0ADD" w14:textId="2B14AF4F" w:rsidR="00DE3069" w:rsidRPr="00365A3F" w:rsidRDefault="00B4229A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Adds a new location, </w:t>
            </w:r>
            <w:r w:rsidRPr="00582D88">
              <w:rPr>
                <w:sz w:val="23"/>
                <w:szCs w:val="23"/>
                <w:lang w:val="en-GB"/>
              </w:rPr>
              <w:t>also starting</w:t>
            </w:r>
            <w:r>
              <w:rPr>
                <w:sz w:val="23"/>
                <w:szCs w:val="23"/>
                <w:lang w:val="en-GB"/>
              </w:rPr>
              <w:t xml:space="preserve"> its controller node if the application is running</w:t>
            </w:r>
          </w:p>
        </w:tc>
        <w:tc>
          <w:tcPr>
            <w:tcW w:w="1218" w:type="dxa"/>
            <w:vAlign w:val="center"/>
          </w:tcPr>
          <w:p w14:paraId="7E59A61C" w14:textId="77777777" w:rsidR="00DE3069" w:rsidRPr="00FC73E4" w:rsidRDefault="00DE3069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8493D" w:rsidRPr="004F7D68" w14:paraId="4F161D3B" w14:textId="77777777" w:rsidTr="0058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86" w:type="dxa"/>
            <w:vAlign w:val="center"/>
          </w:tcPr>
          <w:p w14:paraId="4E93A97C" w14:textId="7C80D064" w:rsidR="00B4229A" w:rsidRDefault="00B4229A" w:rsidP="00B4229A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add_sublocation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Sub_id,”Name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3ADD3E74" w14:textId="11D9D2FE" w:rsidR="00B4229A" w:rsidRPr="005B20B7" w:rsidRDefault="00B4229A" w:rsidP="00B4229A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</w:tc>
        <w:tc>
          <w:tcPr>
            <w:tcW w:w="3830" w:type="dxa"/>
            <w:vAlign w:val="center"/>
          </w:tcPr>
          <w:p w14:paraId="54B1A86E" w14:textId="79B35811" w:rsidR="00B4229A" w:rsidRPr="00365A3F" w:rsidRDefault="00B4229A" w:rsidP="00B4229A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Adds a new sublocation in a location</w:t>
            </w:r>
          </w:p>
        </w:tc>
        <w:tc>
          <w:tcPr>
            <w:tcW w:w="1218" w:type="dxa"/>
            <w:vAlign w:val="center"/>
          </w:tcPr>
          <w:p w14:paraId="3E9757F5" w14:textId="77777777" w:rsidR="00B4229A" w:rsidRPr="00FC73E4" w:rsidRDefault="00B4229A" w:rsidP="00B4229A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D16B20" w:rsidRPr="004F7D68" w14:paraId="378DF517" w14:textId="77777777" w:rsidTr="0058493D">
        <w:trPr>
          <w:trHeight w:val="510"/>
        </w:trPr>
        <w:tc>
          <w:tcPr>
            <w:tcW w:w="4586" w:type="dxa"/>
            <w:vAlign w:val="center"/>
          </w:tcPr>
          <w:p w14:paraId="702F456E" w14:textId="1262E7FC" w:rsidR="00B4229A" w:rsidRDefault="00B4229A" w:rsidP="00B4229A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add_device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Dev_id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,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br/>
              <w:t>”Name”,Sub_id,Type,”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HostName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”)</w:t>
            </w:r>
          </w:p>
          <w:p w14:paraId="6AC62F14" w14:textId="77777777" w:rsidR="00B4229A" w:rsidRDefault="00B4229A" w:rsidP="00B4229A">
            <w:pPr>
              <w:pStyle w:val="Nessunaspaziatura"/>
              <w:spacing w:after="20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  <w:p w14:paraId="1E6C485D" w14:textId="5008F638" w:rsidR="00B4229A" w:rsidRPr="00B4229A" w:rsidRDefault="00B4229A" w:rsidP="00B4229A">
            <w:pPr>
              <w:pStyle w:val="Nessunaspaziatura"/>
              <w:rPr>
                <w:rFonts w:ascii="Inconsolata" w:hAnsi="Inconsolata"/>
                <w:sz w:val="18"/>
                <w:szCs w:val="18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Type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fan | light | door |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br/>
              <w:t xml:space="preserve">          thermostat | conditioner</w:t>
            </w:r>
          </w:p>
        </w:tc>
        <w:tc>
          <w:tcPr>
            <w:tcW w:w="3830" w:type="dxa"/>
            <w:vAlign w:val="center"/>
          </w:tcPr>
          <w:p w14:paraId="3B20C8CA" w14:textId="00BA7D65" w:rsidR="00B4229A" w:rsidRPr="00365A3F" w:rsidRDefault="00B4229A" w:rsidP="00B4229A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Adds a new device in a sublocation, </w:t>
            </w:r>
            <w:r w:rsidRPr="00582D88">
              <w:rPr>
                <w:sz w:val="23"/>
                <w:szCs w:val="23"/>
                <w:lang w:val="en-GB"/>
              </w:rPr>
              <w:t>also starting</w:t>
            </w:r>
            <w:r>
              <w:rPr>
                <w:sz w:val="23"/>
                <w:szCs w:val="23"/>
                <w:lang w:val="en-GB"/>
              </w:rPr>
              <w:t xml:space="preserve"> its node if the application is running</w:t>
            </w:r>
          </w:p>
        </w:tc>
        <w:tc>
          <w:tcPr>
            <w:tcW w:w="1218" w:type="dxa"/>
            <w:vAlign w:val="center"/>
          </w:tcPr>
          <w:p w14:paraId="73C3BF47" w14:textId="77777777" w:rsidR="00B4229A" w:rsidRPr="00AA2C55" w:rsidRDefault="00B4229A" w:rsidP="00B4229A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8493D" w14:paraId="2B21C3E3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789C399" w14:textId="77777777" w:rsidR="0058493D" w:rsidRPr="008233C7" w:rsidRDefault="0058493D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DE3069" w14:paraId="0C73FA44" w14:textId="77777777" w:rsidTr="00466239">
        <w:trPr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7F12B9EF" w14:textId="164D448C" w:rsidR="00DE3069" w:rsidRPr="008233C7" w:rsidRDefault="00D16B20" w:rsidP="00497179">
            <w:pPr>
              <w:pStyle w:val="Sommario2"/>
            </w:pPr>
            <w:bookmarkStart w:id="25" w:name="_Toc85753528"/>
            <w:r>
              <w:t>Update</w:t>
            </w:r>
            <w:bookmarkEnd w:id="25"/>
          </w:p>
        </w:tc>
      </w:tr>
      <w:tr w:rsidR="00D16B20" w:rsidRPr="004F7D68" w14:paraId="5BCE96E2" w14:textId="77777777" w:rsidTr="0058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586" w:type="dxa"/>
            <w:shd w:val="clear" w:color="auto" w:fill="38A5B7"/>
            <w:vAlign w:val="center"/>
          </w:tcPr>
          <w:p w14:paraId="5854C0AB" w14:textId="77777777" w:rsidR="00DE3069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3830" w:type="dxa"/>
            <w:shd w:val="clear" w:color="auto" w:fill="38A5B7"/>
            <w:vAlign w:val="center"/>
          </w:tcPr>
          <w:p w14:paraId="46704247" w14:textId="77777777" w:rsidR="00DE3069" w:rsidRPr="00AB29E3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18" w:type="dxa"/>
            <w:shd w:val="clear" w:color="auto" w:fill="38A5B7"/>
            <w:vAlign w:val="center"/>
          </w:tcPr>
          <w:p w14:paraId="5BAB75AF" w14:textId="77777777" w:rsidR="00DE3069" w:rsidRPr="004F7D68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D16B20" w:rsidRPr="004F7D68" w14:paraId="3EADE27D" w14:textId="77777777" w:rsidTr="0058493D">
        <w:trPr>
          <w:trHeight w:val="510"/>
        </w:trPr>
        <w:tc>
          <w:tcPr>
            <w:tcW w:w="4586" w:type="dxa"/>
            <w:vAlign w:val="center"/>
          </w:tcPr>
          <w:p w14:paraId="5A94CD2E" w14:textId="5E7756FB" w:rsidR="00D16B20" w:rsidRDefault="00D16B20" w:rsidP="00D16B2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dev_config_change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Dev_id,Config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1F7F53EA" w14:textId="299CD600" w:rsidR="00D16B20" w:rsidRPr="005B20B7" w:rsidRDefault="00D16B20" w:rsidP="00D16B20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DevConfig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#devcfg record</w:t>
            </w:r>
          </w:p>
        </w:tc>
        <w:tc>
          <w:tcPr>
            <w:tcW w:w="3830" w:type="dxa"/>
            <w:vAlign w:val="center"/>
          </w:tcPr>
          <w:p w14:paraId="72C2FC7D" w14:textId="23AA1ECB" w:rsidR="00D16B20" w:rsidRPr="00365A3F" w:rsidRDefault="00D16B20" w:rsidP="00D16B2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Changes a device’s configuration</w:t>
            </w:r>
          </w:p>
        </w:tc>
        <w:tc>
          <w:tcPr>
            <w:tcW w:w="1218" w:type="dxa"/>
            <w:vAlign w:val="center"/>
          </w:tcPr>
          <w:p w14:paraId="3D5D485D" w14:textId="77C90D0A" w:rsidR="00D16B20" w:rsidRPr="00FC73E4" w:rsidRDefault="00D16B20" w:rsidP="00D16B2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/>
                <w:b/>
                <w:bCs/>
                <w:color w:val="92D050"/>
              </w:rPr>
              <w:t>✔️</w:t>
            </w:r>
          </w:p>
        </w:tc>
      </w:tr>
      <w:tr w:rsidR="00D16B20" w:rsidRPr="004F7D68" w14:paraId="11A401CA" w14:textId="77777777" w:rsidTr="0058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86" w:type="dxa"/>
            <w:vAlign w:val="center"/>
          </w:tcPr>
          <w:p w14:paraId="07A9EAEA" w14:textId="12746B8C" w:rsidR="00D16B20" w:rsidRDefault="00D16B20" w:rsidP="00D16B2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update_dev_subloc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Dev_id,Sub_id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2FD6B2EC" w14:textId="1CA5D6F8" w:rsidR="00D16B20" w:rsidRPr="005B20B7" w:rsidRDefault="00D16B20" w:rsidP="00D16B20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</w:tc>
        <w:tc>
          <w:tcPr>
            <w:tcW w:w="3830" w:type="dxa"/>
            <w:vAlign w:val="center"/>
          </w:tcPr>
          <w:p w14:paraId="5A9AD595" w14:textId="4934A3CA" w:rsidR="00D16B20" w:rsidRPr="00365A3F" w:rsidRDefault="00D16B20" w:rsidP="00D16B2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Changes a device’s sublocation within its location</w:t>
            </w:r>
          </w:p>
        </w:tc>
        <w:tc>
          <w:tcPr>
            <w:tcW w:w="1218" w:type="dxa"/>
            <w:vAlign w:val="center"/>
          </w:tcPr>
          <w:p w14:paraId="0100AAC5" w14:textId="77777777" w:rsidR="00D16B20" w:rsidRPr="00FC73E4" w:rsidRDefault="00D16B20" w:rsidP="00D16B20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D16B20" w:rsidRPr="004F7D68" w14:paraId="23654126" w14:textId="77777777" w:rsidTr="0058493D">
        <w:trPr>
          <w:trHeight w:val="510"/>
        </w:trPr>
        <w:tc>
          <w:tcPr>
            <w:tcW w:w="4586" w:type="dxa"/>
            <w:vAlign w:val="center"/>
          </w:tcPr>
          <w:p w14:paraId="35DFA051" w14:textId="77777777" w:rsidR="00D16B20" w:rsidRPr="005B20B7" w:rsidRDefault="00D16B20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update_loc_name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Loc_id,”Name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3830" w:type="dxa"/>
            <w:vAlign w:val="center"/>
          </w:tcPr>
          <w:p w14:paraId="5F160A28" w14:textId="77777777" w:rsidR="00D16B20" w:rsidRPr="00365A3F" w:rsidRDefault="00D16B20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Updates a location’s name</w:t>
            </w:r>
          </w:p>
        </w:tc>
        <w:tc>
          <w:tcPr>
            <w:tcW w:w="1218" w:type="dxa"/>
            <w:vAlign w:val="center"/>
          </w:tcPr>
          <w:p w14:paraId="6B908C5A" w14:textId="77777777" w:rsidR="00D16B20" w:rsidRPr="00AA2C55" w:rsidRDefault="00D16B20" w:rsidP="00466239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D16B20" w:rsidRPr="004F7D68" w14:paraId="3E0A1CA6" w14:textId="77777777" w:rsidTr="0058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86" w:type="dxa"/>
            <w:vAlign w:val="center"/>
          </w:tcPr>
          <w:p w14:paraId="398A9B80" w14:textId="711C3476" w:rsidR="00D16B20" w:rsidRDefault="00D16B20" w:rsidP="00D16B20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update_subloc_name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Sub_id,”Name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”)</w:t>
            </w:r>
          </w:p>
          <w:p w14:paraId="7E810A5F" w14:textId="157C5A57" w:rsidR="00D16B20" w:rsidRPr="005B20B7" w:rsidRDefault="00D16B20" w:rsidP="00D16B20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</w:tc>
        <w:tc>
          <w:tcPr>
            <w:tcW w:w="3830" w:type="dxa"/>
            <w:vAlign w:val="center"/>
          </w:tcPr>
          <w:p w14:paraId="3777C7DD" w14:textId="109283BE" w:rsidR="00D16B20" w:rsidRPr="00365A3F" w:rsidRDefault="00D16B20" w:rsidP="00D16B2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Updates a sublocation’s name</w:t>
            </w:r>
          </w:p>
        </w:tc>
        <w:tc>
          <w:tcPr>
            <w:tcW w:w="1218" w:type="dxa"/>
            <w:vAlign w:val="center"/>
          </w:tcPr>
          <w:p w14:paraId="093B2BC0" w14:textId="77777777" w:rsidR="00D16B20" w:rsidRPr="00AA2C55" w:rsidRDefault="00D16B20" w:rsidP="00D16B20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D16B20" w:rsidRPr="004F7D68" w14:paraId="63DB550A" w14:textId="77777777" w:rsidTr="0058493D">
        <w:trPr>
          <w:trHeight w:val="510"/>
        </w:trPr>
        <w:tc>
          <w:tcPr>
            <w:tcW w:w="4586" w:type="dxa"/>
            <w:vAlign w:val="center"/>
          </w:tcPr>
          <w:p w14:paraId="5BE55B07" w14:textId="1B2D4989" w:rsidR="00D16B20" w:rsidRPr="005B20B7" w:rsidRDefault="00D16B20" w:rsidP="00D16B20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update_</w:t>
            </w:r>
            <w:r w:rsidR="0058493D">
              <w:rPr>
                <w:rFonts w:ascii="Inconsolata" w:hAnsi="Inconsolata"/>
                <w:sz w:val="23"/>
                <w:szCs w:val="23"/>
                <w:lang w:val="en-GB"/>
              </w:rPr>
              <w:t>dev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_name</w:t>
            </w:r>
            <w:proofErr w:type="spellEnd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 w:rsidR="0058493D">
              <w:rPr>
                <w:rFonts w:ascii="Inconsolata" w:hAnsi="Inconsolata"/>
                <w:sz w:val="23"/>
                <w:szCs w:val="23"/>
                <w:lang w:val="en-GB"/>
              </w:rPr>
              <w:t>Dev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_id,”Name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</w:t>
            </w:r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3830" w:type="dxa"/>
            <w:vAlign w:val="center"/>
          </w:tcPr>
          <w:p w14:paraId="08E20D2D" w14:textId="5AEF83A6" w:rsidR="00D16B20" w:rsidRPr="00365A3F" w:rsidRDefault="00D16B20" w:rsidP="00D16B2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Updates a </w:t>
            </w:r>
            <w:r w:rsidR="0058493D">
              <w:rPr>
                <w:sz w:val="23"/>
                <w:szCs w:val="23"/>
                <w:lang w:val="en-GB"/>
              </w:rPr>
              <w:t>device</w:t>
            </w:r>
            <w:r>
              <w:rPr>
                <w:sz w:val="23"/>
                <w:szCs w:val="23"/>
                <w:lang w:val="en-GB"/>
              </w:rPr>
              <w:t>’s name</w:t>
            </w:r>
          </w:p>
        </w:tc>
        <w:tc>
          <w:tcPr>
            <w:tcW w:w="1218" w:type="dxa"/>
            <w:vAlign w:val="center"/>
          </w:tcPr>
          <w:p w14:paraId="63202940" w14:textId="77777777" w:rsidR="00D16B20" w:rsidRPr="00AA2C55" w:rsidRDefault="00D16B20" w:rsidP="00D16B20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DE3069" w14:paraId="51E95576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5A43D6" w14:textId="77777777" w:rsidR="00DE3069" w:rsidRPr="008233C7" w:rsidRDefault="00DE3069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DE3069" w:rsidRPr="005B20B7" w14:paraId="7853AE58" w14:textId="77777777" w:rsidTr="00466239">
        <w:trPr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35F44DA6" w14:textId="5D6A1748" w:rsidR="00DE3069" w:rsidRPr="005B20B7" w:rsidRDefault="0058493D" w:rsidP="00497179">
            <w:pPr>
              <w:pStyle w:val="Sommario2"/>
              <w:rPr>
                <w:lang w:val="en-GB"/>
              </w:rPr>
            </w:pPr>
            <w:bookmarkStart w:id="26" w:name="_Toc85753529"/>
            <w:r>
              <w:rPr>
                <w:lang w:val="en-GB"/>
              </w:rPr>
              <w:t>Delete</w:t>
            </w:r>
            <w:bookmarkEnd w:id="26"/>
          </w:p>
        </w:tc>
      </w:tr>
      <w:tr w:rsidR="00D16B20" w:rsidRPr="004F7D68" w14:paraId="2D346F39" w14:textId="77777777" w:rsidTr="0058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586" w:type="dxa"/>
            <w:shd w:val="clear" w:color="auto" w:fill="38A5B7"/>
            <w:vAlign w:val="center"/>
          </w:tcPr>
          <w:p w14:paraId="3D546C64" w14:textId="77777777" w:rsidR="00DE3069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3830" w:type="dxa"/>
            <w:shd w:val="clear" w:color="auto" w:fill="38A5B7"/>
            <w:vAlign w:val="center"/>
          </w:tcPr>
          <w:p w14:paraId="6ACF0D12" w14:textId="77777777" w:rsidR="00DE3069" w:rsidRPr="00AB29E3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18" w:type="dxa"/>
            <w:shd w:val="clear" w:color="auto" w:fill="38A5B7"/>
            <w:vAlign w:val="center"/>
          </w:tcPr>
          <w:p w14:paraId="24355617" w14:textId="77777777" w:rsidR="00DE3069" w:rsidRPr="004F7D68" w:rsidRDefault="00DE3069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D16B20" w:rsidRPr="004F7D68" w14:paraId="68E462AD" w14:textId="77777777" w:rsidTr="0058493D">
        <w:trPr>
          <w:trHeight w:val="510"/>
        </w:trPr>
        <w:tc>
          <w:tcPr>
            <w:tcW w:w="4586" w:type="dxa"/>
            <w:vAlign w:val="center"/>
          </w:tcPr>
          <w:p w14:paraId="4F9BA065" w14:textId="42200431" w:rsidR="00DE3069" w:rsidRPr="005B20B7" w:rsidRDefault="00DE3069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 w:rsidR="0058493D">
              <w:rPr>
                <w:rFonts w:ascii="Inconsolata" w:hAnsi="Inconsolata"/>
                <w:sz w:val="23"/>
                <w:szCs w:val="23"/>
                <w:lang w:val="en-GB"/>
              </w:rPr>
              <w:t>delete_location</w:t>
            </w:r>
            <w:proofErr w:type="spellEnd"/>
            <w:r w:rsidR="0058493D"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 w:rsidR="0058493D">
              <w:rPr>
                <w:rFonts w:ascii="Inconsolata" w:hAnsi="Inconsolata"/>
                <w:sz w:val="23"/>
                <w:szCs w:val="23"/>
                <w:lang w:val="en-GB"/>
              </w:rPr>
              <w:t>Loc_id</w:t>
            </w:r>
            <w:proofErr w:type="spellEnd"/>
            <w:r w:rsidR="0058493D"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</w:tc>
        <w:tc>
          <w:tcPr>
            <w:tcW w:w="3830" w:type="dxa"/>
            <w:vAlign w:val="center"/>
          </w:tcPr>
          <w:p w14:paraId="20650F7F" w14:textId="6C8003AA" w:rsidR="00DE3069" w:rsidRPr="00365A3F" w:rsidRDefault="0058493D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Deletes a location</w:t>
            </w:r>
            <w:r w:rsidR="00AD34FB">
              <w:rPr>
                <w:sz w:val="23"/>
                <w:szCs w:val="23"/>
                <w:lang w:val="en-GB"/>
              </w:rPr>
              <w:t xml:space="preserve"> </w:t>
            </w:r>
            <w:r>
              <w:rPr>
                <w:sz w:val="23"/>
                <w:szCs w:val="23"/>
                <w:lang w:val="en-GB"/>
              </w:rPr>
              <w:t>along with all its sublocations and devices</w:t>
            </w:r>
          </w:p>
        </w:tc>
        <w:tc>
          <w:tcPr>
            <w:tcW w:w="1218" w:type="dxa"/>
            <w:vAlign w:val="center"/>
          </w:tcPr>
          <w:p w14:paraId="60103594" w14:textId="6D4C0E05" w:rsidR="00DE3069" w:rsidRPr="00FC73E4" w:rsidRDefault="0058493D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8493D" w:rsidRPr="004F7D68" w14:paraId="146D5748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86" w:type="dxa"/>
            <w:vAlign w:val="center"/>
          </w:tcPr>
          <w:p w14:paraId="2D918BA7" w14:textId="00CAA7C2" w:rsidR="0058493D" w:rsidRDefault="0058493D" w:rsidP="00466239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delete_sublocation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Sub_id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)</w:t>
            </w:r>
          </w:p>
          <w:p w14:paraId="43A752FE" w14:textId="77777777" w:rsidR="0058493D" w:rsidRPr="005B20B7" w:rsidRDefault="0058493D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r>
              <w:rPr>
                <w:rFonts w:ascii="Inconsolata" w:hAnsi="Inconsolata"/>
                <w:sz w:val="18"/>
                <w:szCs w:val="18"/>
                <w:lang w:val="en-GB"/>
              </w:rPr>
              <w:t xml:space="preserve"> </w:t>
            </w:r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- 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Sub_id</w:t>
            </w:r>
            <w:proofErr w:type="spellEnd"/>
            <w:r w:rsidRPr="005B20B7">
              <w:rPr>
                <w:rFonts w:ascii="Inconsolata" w:hAnsi="Inconsolata"/>
                <w:sz w:val="18"/>
                <w:szCs w:val="18"/>
                <w:lang w:val="en-GB"/>
              </w:rPr>
              <w:t xml:space="preserve"> = </w:t>
            </w:r>
            <w:r>
              <w:rPr>
                <w:rFonts w:ascii="Inconsolata" w:hAnsi="Inconsolata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Inconsolata" w:hAnsi="Inconsolata"/>
                <w:sz w:val="18"/>
                <w:szCs w:val="18"/>
                <w:lang w:val="en-GB"/>
              </w:rPr>
              <w:t>Loc_id,Subloc_id</w:t>
            </w:r>
            <w:proofErr w:type="spellEnd"/>
            <w:r>
              <w:rPr>
                <w:rFonts w:ascii="Inconsolata" w:hAnsi="Inconsolata"/>
                <w:sz w:val="18"/>
                <w:szCs w:val="18"/>
                <w:lang w:val="en-GB"/>
              </w:rPr>
              <w:t>}</w:t>
            </w:r>
          </w:p>
        </w:tc>
        <w:tc>
          <w:tcPr>
            <w:tcW w:w="3830" w:type="dxa"/>
            <w:vAlign w:val="center"/>
          </w:tcPr>
          <w:p w14:paraId="0527C580" w14:textId="2CC611F8" w:rsidR="0058493D" w:rsidRPr="00365A3F" w:rsidRDefault="0058493D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 xml:space="preserve">Deletes a sublocation, moving its devices </w:t>
            </w:r>
            <w:r w:rsidR="00AD34FB">
              <w:rPr>
                <w:sz w:val="23"/>
                <w:szCs w:val="23"/>
                <w:lang w:val="en-GB"/>
              </w:rPr>
              <w:t xml:space="preserve">to </w:t>
            </w:r>
            <w:r>
              <w:rPr>
                <w:sz w:val="23"/>
                <w:szCs w:val="23"/>
                <w:lang w:val="en-GB"/>
              </w:rPr>
              <w:t>the default sublocation</w:t>
            </w:r>
          </w:p>
        </w:tc>
        <w:tc>
          <w:tcPr>
            <w:tcW w:w="1218" w:type="dxa"/>
            <w:vAlign w:val="center"/>
          </w:tcPr>
          <w:p w14:paraId="61D07034" w14:textId="77777777" w:rsidR="0058493D" w:rsidRPr="00AA2C55" w:rsidRDefault="0058493D" w:rsidP="00466239">
            <w:pPr>
              <w:pStyle w:val="Nessunaspaziatura"/>
              <w:jc w:val="center"/>
              <w:rPr>
                <w:b/>
                <w:bCs/>
                <w:i/>
                <w:i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58493D" w:rsidRPr="004F7D68" w14:paraId="276A4848" w14:textId="77777777" w:rsidTr="00466239">
        <w:trPr>
          <w:trHeight w:val="510"/>
        </w:trPr>
        <w:tc>
          <w:tcPr>
            <w:tcW w:w="4586" w:type="dxa"/>
            <w:vAlign w:val="center"/>
          </w:tcPr>
          <w:p w14:paraId="641EC6F8" w14:textId="767DD741" w:rsidR="0058493D" w:rsidRPr="0058493D" w:rsidRDefault="0058493D" w:rsidP="00466239">
            <w:pPr>
              <w:pStyle w:val="Nessunaspaziatura"/>
              <w:rPr>
                <w:rFonts w:ascii="Inconsolata" w:hAnsi="Inconsolata"/>
                <w:sz w:val="23"/>
                <w:szCs w:val="23"/>
              </w:rPr>
            </w:pPr>
            <w:proofErr w:type="spellStart"/>
            <w:r w:rsidRPr="0058493D">
              <w:rPr>
                <w:rFonts w:ascii="Inconsolata" w:hAnsi="Inconsolata"/>
                <w:sz w:val="23"/>
                <w:szCs w:val="23"/>
              </w:rPr>
              <w:t>jsim:delete_device</w:t>
            </w:r>
            <w:proofErr w:type="spellEnd"/>
            <w:r w:rsidRPr="0058493D">
              <w:rPr>
                <w:rFonts w:ascii="Inconsolata" w:hAnsi="Inconsolata"/>
                <w:sz w:val="23"/>
                <w:szCs w:val="23"/>
              </w:rPr>
              <w:t>(</w:t>
            </w:r>
            <w:proofErr w:type="spellStart"/>
            <w:r>
              <w:rPr>
                <w:rFonts w:ascii="Inconsolata" w:hAnsi="Inconsolata"/>
                <w:sz w:val="23"/>
                <w:szCs w:val="23"/>
              </w:rPr>
              <w:t>Dev</w:t>
            </w:r>
            <w:r w:rsidRPr="0058493D">
              <w:rPr>
                <w:rFonts w:ascii="Inconsolata" w:hAnsi="Inconsolata"/>
                <w:sz w:val="23"/>
                <w:szCs w:val="23"/>
              </w:rPr>
              <w:t>_id</w:t>
            </w:r>
            <w:proofErr w:type="spellEnd"/>
            <w:r w:rsidRPr="0058493D">
              <w:rPr>
                <w:rFonts w:ascii="Inconsolata" w:hAnsi="Inconsolata"/>
                <w:sz w:val="23"/>
                <w:szCs w:val="23"/>
              </w:rPr>
              <w:t>)</w:t>
            </w:r>
          </w:p>
        </w:tc>
        <w:tc>
          <w:tcPr>
            <w:tcW w:w="3830" w:type="dxa"/>
            <w:vAlign w:val="center"/>
          </w:tcPr>
          <w:p w14:paraId="0BC3FA54" w14:textId="527CE9F6" w:rsidR="0058493D" w:rsidRPr="00365A3F" w:rsidRDefault="0058493D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Deletes a device</w:t>
            </w:r>
          </w:p>
        </w:tc>
        <w:tc>
          <w:tcPr>
            <w:tcW w:w="1218" w:type="dxa"/>
            <w:vAlign w:val="center"/>
          </w:tcPr>
          <w:p w14:paraId="78672102" w14:textId="77777777" w:rsidR="0058493D" w:rsidRPr="00FC73E4" w:rsidRDefault="0058493D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</w:tbl>
    <w:p w14:paraId="0FE8B8A1" w14:textId="7488A089" w:rsidR="00DE3069" w:rsidRDefault="00DE3069" w:rsidP="00497179">
      <w:pPr>
        <w:rPr>
          <w:lang w:val="en-GB"/>
        </w:rPr>
      </w:pPr>
    </w:p>
    <w:tbl>
      <w:tblPr>
        <w:tblStyle w:val="Tabellagriglia4-colore1"/>
        <w:tblW w:w="9634" w:type="dxa"/>
        <w:tblLook w:val="0420" w:firstRow="1" w:lastRow="0" w:firstColumn="0" w:lastColumn="0" w:noHBand="0" w:noVBand="1"/>
      </w:tblPr>
      <w:tblGrid>
        <w:gridCol w:w="3397"/>
        <w:gridCol w:w="5019"/>
        <w:gridCol w:w="1218"/>
      </w:tblGrid>
      <w:tr w:rsidR="002E1694" w14:paraId="2A30D796" w14:textId="77777777" w:rsidTr="0046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634" w:type="dxa"/>
            <w:gridSpan w:val="3"/>
            <w:tcBorders>
              <w:bottom w:val="nil"/>
            </w:tcBorders>
            <w:vAlign w:val="center"/>
          </w:tcPr>
          <w:p w14:paraId="10EB33D9" w14:textId="3B99447E" w:rsidR="002E1694" w:rsidRPr="00497179" w:rsidRDefault="002E1694" w:rsidP="00497179">
            <w:pPr>
              <w:pStyle w:val="Sommario10"/>
              <w:rPr>
                <w:b/>
                <w:bCs/>
              </w:rPr>
            </w:pPr>
            <w:bookmarkStart w:id="27" w:name="_Toc85753530"/>
            <w:r w:rsidRPr="00497179">
              <w:rPr>
                <w:b/>
                <w:bCs/>
              </w:rPr>
              <w:lastRenderedPageBreak/>
              <w:t>DATABASE BACKUP AND RESTORE</w:t>
            </w:r>
            <w:bookmarkEnd w:id="27"/>
          </w:p>
        </w:tc>
      </w:tr>
      <w:tr w:rsidR="002E1694" w:rsidRPr="00AD34FB" w14:paraId="4B67197A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CB6179" w14:textId="77777777" w:rsidR="002E1694" w:rsidRPr="00DE3069" w:rsidRDefault="002E1694" w:rsidP="00466239">
            <w:pPr>
              <w:pStyle w:val="Nessunaspaziatura"/>
              <w:spacing w:before="40" w:after="40"/>
              <w:jc w:val="center"/>
              <w:rPr>
                <w:rFonts w:asciiTheme="majorHAnsi" w:hAnsiTheme="majorHAnsi"/>
                <w:color w:val="FFFFFF" w:themeColor="background1"/>
                <w:sz w:val="23"/>
                <w:szCs w:val="23"/>
                <w:lang w:val="en-GB"/>
              </w:rPr>
            </w:pPr>
            <w:r w:rsidRPr="00D16B20">
              <w:rPr>
                <w:rFonts w:asciiTheme="majorHAnsi" w:hAnsiTheme="majorHAnsi"/>
                <w:sz w:val="23"/>
                <w:szCs w:val="23"/>
                <w:lang w:val="en-GB"/>
              </w:rPr>
              <w:t>--</w:t>
            </w:r>
            <w:r>
              <w:rPr>
                <w:rFonts w:asciiTheme="majorHAnsi" w:hAnsiTheme="majorHAnsi"/>
                <w:sz w:val="23"/>
                <w:szCs w:val="23"/>
                <w:lang w:val="en-GB"/>
              </w:rPr>
              <w:t xml:space="preserve">- </w:t>
            </w:r>
            <w:r w:rsidRPr="00DE3069">
              <w:rPr>
                <w:rFonts w:asciiTheme="majorHAnsi" w:hAnsiTheme="majorHAnsi"/>
                <w:sz w:val="23"/>
                <w:szCs w:val="23"/>
                <w:u w:val="single"/>
                <w:lang w:val="en-GB"/>
              </w:rPr>
              <w:t>WARNING</w:t>
            </w:r>
            <w:r w:rsidRPr="00DE3069">
              <w:rPr>
                <w:rFonts w:asciiTheme="majorHAnsi" w:hAnsiTheme="majorHAnsi"/>
                <w:sz w:val="23"/>
                <w:szCs w:val="23"/>
                <w:lang w:val="en-GB"/>
              </w:rPr>
              <w:t>: Using these commands WILL lead to inconsistencies with the remote database</w:t>
            </w:r>
            <w:r>
              <w:rPr>
                <w:rFonts w:asciiTheme="majorHAnsi" w:hAnsiTheme="majorHAnsi"/>
                <w:sz w:val="23"/>
                <w:szCs w:val="23"/>
                <w:lang w:val="en-GB"/>
              </w:rPr>
              <w:t xml:space="preserve"> ---</w:t>
            </w:r>
          </w:p>
        </w:tc>
      </w:tr>
      <w:tr w:rsidR="002E1694" w14:paraId="0C09DAC1" w14:textId="77777777" w:rsidTr="00466239">
        <w:trPr>
          <w:trHeight w:val="340"/>
        </w:trPr>
        <w:tc>
          <w:tcPr>
            <w:tcW w:w="9634" w:type="dxa"/>
            <w:gridSpan w:val="3"/>
            <w:tcBorders>
              <w:top w:val="nil"/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4D4931D7" w14:textId="74924B9E" w:rsidR="002E1694" w:rsidRPr="008233C7" w:rsidRDefault="002E1694" w:rsidP="00497179">
            <w:pPr>
              <w:pStyle w:val="Sommario2"/>
            </w:pPr>
            <w:bookmarkStart w:id="28" w:name="_Toc85753531"/>
            <w:r>
              <w:t>Backup</w:t>
            </w:r>
            <w:bookmarkEnd w:id="28"/>
          </w:p>
        </w:tc>
      </w:tr>
      <w:tr w:rsidR="002E1694" w:rsidRPr="004F7D68" w14:paraId="012A737B" w14:textId="77777777" w:rsidTr="002E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397" w:type="dxa"/>
            <w:shd w:val="clear" w:color="auto" w:fill="38A5B7"/>
            <w:vAlign w:val="center"/>
          </w:tcPr>
          <w:p w14:paraId="7119C2D3" w14:textId="77777777" w:rsidR="002E1694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5019" w:type="dxa"/>
            <w:shd w:val="clear" w:color="auto" w:fill="38A5B7"/>
            <w:vAlign w:val="center"/>
          </w:tcPr>
          <w:p w14:paraId="04541902" w14:textId="77777777" w:rsidR="002E1694" w:rsidRPr="00AB29E3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18" w:type="dxa"/>
            <w:shd w:val="clear" w:color="auto" w:fill="38A5B7"/>
            <w:vAlign w:val="center"/>
          </w:tcPr>
          <w:p w14:paraId="29501B0C" w14:textId="77777777" w:rsidR="002E1694" w:rsidRPr="004F7D68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2E1694" w:rsidRPr="004F7D68" w14:paraId="1A49F510" w14:textId="77777777" w:rsidTr="002E1694">
        <w:trPr>
          <w:trHeight w:val="510"/>
        </w:trPr>
        <w:tc>
          <w:tcPr>
            <w:tcW w:w="3397" w:type="dxa"/>
            <w:vAlign w:val="center"/>
          </w:tcPr>
          <w:p w14:paraId="549CDA2C" w14:textId="156CF964" w:rsidR="002E1694" w:rsidRPr="005B20B7" w:rsidRDefault="002E1694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jsim:backup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5019" w:type="dxa"/>
            <w:vAlign w:val="center"/>
          </w:tcPr>
          <w:p w14:paraId="206AB56F" w14:textId="3FDCE6DA" w:rsidR="002E1694" w:rsidRPr="00365A3F" w:rsidRDefault="002E1694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Backs up the database contents to the “</w:t>
            </w:r>
            <w:proofErr w:type="spellStart"/>
            <w:r>
              <w:rPr>
                <w:sz w:val="23"/>
                <w:szCs w:val="23"/>
                <w:lang w:val="en-GB"/>
              </w:rPr>
              <w:t>db</w:t>
            </w:r>
            <w:proofErr w:type="spellEnd"/>
            <w:r>
              <w:rPr>
                <w:sz w:val="23"/>
                <w:szCs w:val="23"/>
                <w:lang w:val="en-GB"/>
              </w:rPr>
              <w:t>/</w:t>
            </w:r>
            <w:proofErr w:type="spellStart"/>
            <w:r>
              <w:rPr>
                <w:sz w:val="23"/>
                <w:szCs w:val="23"/>
                <w:lang w:val="en-GB"/>
              </w:rPr>
              <w:t>mnesia_backup.db</w:t>
            </w:r>
            <w:proofErr w:type="spellEnd"/>
            <w:r>
              <w:rPr>
                <w:sz w:val="23"/>
                <w:szCs w:val="23"/>
                <w:lang w:val="en-GB"/>
              </w:rPr>
              <w:t>” file</w:t>
            </w:r>
          </w:p>
        </w:tc>
        <w:tc>
          <w:tcPr>
            <w:tcW w:w="1218" w:type="dxa"/>
            <w:vAlign w:val="center"/>
          </w:tcPr>
          <w:p w14:paraId="38BF3466" w14:textId="77777777" w:rsidR="002E1694" w:rsidRPr="00FC73E4" w:rsidRDefault="002E169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2E1694" w:rsidRPr="004F7D68" w14:paraId="16884F47" w14:textId="77777777" w:rsidTr="002E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397" w:type="dxa"/>
            <w:vAlign w:val="center"/>
          </w:tcPr>
          <w:p w14:paraId="396F95B3" w14:textId="1726A197" w:rsidR="002E1694" w:rsidRPr="005B20B7" w:rsidRDefault="002E1694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jsim:backup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(“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FileName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”)</w:t>
            </w:r>
          </w:p>
        </w:tc>
        <w:tc>
          <w:tcPr>
            <w:tcW w:w="5019" w:type="dxa"/>
            <w:vAlign w:val="center"/>
          </w:tcPr>
          <w:p w14:paraId="08CEB5D1" w14:textId="11AC7C6C" w:rsidR="002E1694" w:rsidRPr="00365A3F" w:rsidRDefault="002E1694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Backs up the database contents to “Filename” under the “db” directory</w:t>
            </w:r>
          </w:p>
        </w:tc>
        <w:tc>
          <w:tcPr>
            <w:tcW w:w="1218" w:type="dxa"/>
            <w:vAlign w:val="center"/>
          </w:tcPr>
          <w:p w14:paraId="7D21D8D5" w14:textId="77777777" w:rsidR="002E1694" w:rsidRPr="00FC73E4" w:rsidRDefault="002E169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2D06A7">
              <w:rPr>
                <w:b/>
                <w:bCs/>
                <w:color w:val="F0BB44" w:themeColor="accent3"/>
                <w:sz w:val="44"/>
                <w:szCs w:val="44"/>
                <w:lang w:val="en-GB"/>
              </w:rPr>
              <w:t>–</w:t>
            </w:r>
          </w:p>
        </w:tc>
      </w:tr>
      <w:tr w:rsidR="002E1694" w14:paraId="0D4CD9EC" w14:textId="77777777" w:rsidTr="00466239">
        <w:trPr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BC34577" w14:textId="77777777" w:rsidR="002E1694" w:rsidRPr="008233C7" w:rsidRDefault="002E1694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2E1694" w14:paraId="35375949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5850F798" w14:textId="69573939" w:rsidR="002E1694" w:rsidRPr="008233C7" w:rsidRDefault="002E1694" w:rsidP="00497179">
            <w:pPr>
              <w:pStyle w:val="Sommario2"/>
            </w:pPr>
            <w:bookmarkStart w:id="29" w:name="_Toc85753532"/>
            <w:r>
              <w:t>Restore</w:t>
            </w:r>
            <w:bookmarkEnd w:id="29"/>
          </w:p>
        </w:tc>
      </w:tr>
      <w:tr w:rsidR="002E1694" w:rsidRPr="004F7D68" w14:paraId="54B15F4A" w14:textId="77777777" w:rsidTr="002E1694">
        <w:trPr>
          <w:trHeight w:val="284"/>
        </w:trPr>
        <w:tc>
          <w:tcPr>
            <w:tcW w:w="3397" w:type="dxa"/>
            <w:shd w:val="clear" w:color="auto" w:fill="38A5B7"/>
            <w:vAlign w:val="center"/>
          </w:tcPr>
          <w:p w14:paraId="276921E8" w14:textId="77777777" w:rsidR="002E1694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5019" w:type="dxa"/>
            <w:shd w:val="clear" w:color="auto" w:fill="38A5B7"/>
            <w:vAlign w:val="center"/>
          </w:tcPr>
          <w:p w14:paraId="074699B3" w14:textId="77777777" w:rsidR="002E1694" w:rsidRPr="00AB29E3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18" w:type="dxa"/>
            <w:shd w:val="clear" w:color="auto" w:fill="38A5B7"/>
            <w:vAlign w:val="center"/>
          </w:tcPr>
          <w:p w14:paraId="3A832864" w14:textId="77777777" w:rsidR="002E1694" w:rsidRPr="004F7D68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2E1694" w:rsidRPr="004F7D68" w14:paraId="30EFA269" w14:textId="77777777" w:rsidTr="002E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3397" w:type="dxa"/>
            <w:vAlign w:val="center"/>
          </w:tcPr>
          <w:p w14:paraId="56D26FFF" w14:textId="1972DF93" w:rsidR="002E1694" w:rsidRPr="005B20B7" w:rsidRDefault="002E1694" w:rsidP="002E1694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restore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5019" w:type="dxa"/>
            <w:vAlign w:val="center"/>
          </w:tcPr>
          <w:p w14:paraId="621F5D7B" w14:textId="2682B02A" w:rsidR="002E1694" w:rsidRPr="00365A3F" w:rsidRDefault="002E1694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Restores the database to the contents of the “</w:t>
            </w:r>
            <w:proofErr w:type="spellStart"/>
            <w:r>
              <w:rPr>
                <w:sz w:val="23"/>
                <w:szCs w:val="23"/>
                <w:lang w:val="en-GB"/>
              </w:rPr>
              <w:t>db</w:t>
            </w:r>
            <w:proofErr w:type="spellEnd"/>
            <w:r>
              <w:rPr>
                <w:sz w:val="23"/>
                <w:szCs w:val="23"/>
                <w:lang w:val="en-GB"/>
              </w:rPr>
              <w:t>/</w:t>
            </w:r>
            <w:proofErr w:type="spellStart"/>
            <w:r>
              <w:rPr>
                <w:sz w:val="23"/>
                <w:szCs w:val="23"/>
                <w:lang w:val="en-GB"/>
              </w:rPr>
              <w:t>mnesia_backup.db</w:t>
            </w:r>
            <w:proofErr w:type="spellEnd"/>
            <w:r>
              <w:rPr>
                <w:sz w:val="23"/>
                <w:szCs w:val="23"/>
                <w:lang w:val="en-GB"/>
              </w:rPr>
              <w:t>” file</w:t>
            </w:r>
          </w:p>
        </w:tc>
        <w:tc>
          <w:tcPr>
            <w:tcW w:w="1218" w:type="dxa"/>
            <w:vAlign w:val="center"/>
          </w:tcPr>
          <w:p w14:paraId="68521B56" w14:textId="26759D77" w:rsidR="002E1694" w:rsidRPr="00FC73E4" w:rsidRDefault="002E169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 w:cs="Segoe UI Emoji"/>
                <w:b/>
                <w:bCs/>
                <w:color w:val="FF0000"/>
                <w:sz w:val="21"/>
                <w:szCs w:val="21"/>
              </w:rPr>
              <w:t>❌</w:t>
            </w:r>
          </w:p>
        </w:tc>
      </w:tr>
      <w:tr w:rsidR="002E1694" w:rsidRPr="004F7D68" w14:paraId="56965C74" w14:textId="77777777" w:rsidTr="002E1694">
        <w:trPr>
          <w:trHeight w:val="510"/>
        </w:trPr>
        <w:tc>
          <w:tcPr>
            <w:tcW w:w="3397" w:type="dxa"/>
            <w:vAlign w:val="center"/>
          </w:tcPr>
          <w:p w14:paraId="66F74DC7" w14:textId="31091FDE" w:rsidR="002E1694" w:rsidRPr="005B20B7" w:rsidRDefault="002E1694" w:rsidP="002E1694">
            <w:pPr>
              <w:pStyle w:val="Nessunaspaziatura"/>
              <w:spacing w:after="20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restore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(“</w:t>
            </w:r>
            <w:proofErr w:type="spellStart"/>
            <w:r>
              <w:rPr>
                <w:rFonts w:ascii="Inconsolata" w:hAnsi="Inconsolata"/>
                <w:sz w:val="23"/>
                <w:szCs w:val="23"/>
                <w:lang w:val="en-GB"/>
              </w:rPr>
              <w:t>FileName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”)</w:t>
            </w:r>
          </w:p>
        </w:tc>
        <w:tc>
          <w:tcPr>
            <w:tcW w:w="5019" w:type="dxa"/>
            <w:vAlign w:val="center"/>
          </w:tcPr>
          <w:p w14:paraId="386FBC83" w14:textId="692C826A" w:rsidR="002E1694" w:rsidRPr="00365A3F" w:rsidRDefault="002E1694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Restores the database to the contents of “FileName” under the “db” directory</w:t>
            </w:r>
          </w:p>
        </w:tc>
        <w:tc>
          <w:tcPr>
            <w:tcW w:w="1218" w:type="dxa"/>
            <w:vAlign w:val="center"/>
          </w:tcPr>
          <w:p w14:paraId="319FB2AD" w14:textId="2D4DDDC4" w:rsidR="002E1694" w:rsidRPr="00FC73E4" w:rsidRDefault="002E169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 w:cs="Segoe UI Emoji"/>
                <w:b/>
                <w:bCs/>
                <w:color w:val="FF0000"/>
                <w:sz w:val="21"/>
                <w:szCs w:val="21"/>
              </w:rPr>
              <w:t>❌</w:t>
            </w:r>
          </w:p>
        </w:tc>
      </w:tr>
      <w:tr w:rsidR="002E1694" w14:paraId="54EA00C8" w14:textId="77777777" w:rsidTr="0046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BF6DF5" w14:textId="77777777" w:rsidR="002E1694" w:rsidRPr="008233C7" w:rsidRDefault="002E1694" w:rsidP="0046623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</w:tr>
      <w:tr w:rsidR="002E1694" w:rsidRPr="005B20B7" w14:paraId="44013362" w14:textId="77777777" w:rsidTr="00466239">
        <w:trPr>
          <w:trHeight w:val="340"/>
        </w:trPr>
        <w:tc>
          <w:tcPr>
            <w:tcW w:w="9634" w:type="dxa"/>
            <w:gridSpan w:val="3"/>
            <w:tcBorders>
              <w:bottom w:val="single" w:sz="4" w:space="0" w:color="83CCD8" w:themeColor="accent1" w:themeTint="99"/>
            </w:tcBorders>
            <w:shd w:val="clear" w:color="auto" w:fill="39A5B7" w:themeFill="accent1"/>
            <w:vAlign w:val="center"/>
          </w:tcPr>
          <w:p w14:paraId="302CDC03" w14:textId="7D3A8360" w:rsidR="002E1694" w:rsidRPr="005B20B7" w:rsidRDefault="002E1694" w:rsidP="00497179">
            <w:pPr>
              <w:pStyle w:val="Sommario2"/>
              <w:rPr>
                <w:lang w:val="en-GB"/>
              </w:rPr>
            </w:pPr>
            <w:bookmarkStart w:id="30" w:name="_Toc85753533"/>
            <w:r>
              <w:rPr>
                <w:lang w:val="en-GB"/>
              </w:rPr>
              <w:t>Clear</w:t>
            </w:r>
            <w:bookmarkEnd w:id="30"/>
          </w:p>
        </w:tc>
      </w:tr>
      <w:tr w:rsidR="002E1694" w:rsidRPr="004F7D68" w14:paraId="1D802992" w14:textId="77777777" w:rsidTr="002E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397" w:type="dxa"/>
            <w:shd w:val="clear" w:color="auto" w:fill="38A5B7"/>
            <w:vAlign w:val="center"/>
          </w:tcPr>
          <w:p w14:paraId="7D1D1DB3" w14:textId="77777777" w:rsidR="002E1694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5019" w:type="dxa"/>
            <w:shd w:val="clear" w:color="auto" w:fill="38A5B7"/>
            <w:vAlign w:val="center"/>
          </w:tcPr>
          <w:p w14:paraId="610959D5" w14:textId="77777777" w:rsidR="002E1694" w:rsidRPr="00AB29E3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18" w:type="dxa"/>
            <w:shd w:val="clear" w:color="auto" w:fill="38A5B7"/>
            <w:vAlign w:val="center"/>
          </w:tcPr>
          <w:p w14:paraId="3EC81952" w14:textId="77777777" w:rsidR="002E1694" w:rsidRPr="004F7D68" w:rsidRDefault="002E1694" w:rsidP="00466239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Must run</w:t>
            </w:r>
          </w:p>
        </w:tc>
      </w:tr>
      <w:tr w:rsidR="002E1694" w:rsidRPr="004F7D68" w14:paraId="1522380D" w14:textId="77777777" w:rsidTr="002E1694">
        <w:trPr>
          <w:trHeight w:val="510"/>
        </w:trPr>
        <w:tc>
          <w:tcPr>
            <w:tcW w:w="3397" w:type="dxa"/>
            <w:vAlign w:val="center"/>
          </w:tcPr>
          <w:p w14:paraId="58C78427" w14:textId="01741BF7" w:rsidR="002E1694" w:rsidRPr="005B20B7" w:rsidRDefault="002E1694" w:rsidP="00466239">
            <w:pPr>
              <w:pStyle w:val="Nessunaspaziatura"/>
              <w:rPr>
                <w:rFonts w:ascii="Inconsolata" w:hAnsi="Inconsolata"/>
                <w:sz w:val="23"/>
                <w:szCs w:val="23"/>
                <w:lang w:val="en-GB"/>
              </w:rPr>
            </w:pPr>
            <w:proofErr w:type="spellStart"/>
            <w:r w:rsidRPr="005B20B7">
              <w:rPr>
                <w:rFonts w:ascii="Inconsolata" w:hAnsi="Inconsolata"/>
                <w:sz w:val="23"/>
                <w:szCs w:val="23"/>
                <w:lang w:val="en-GB"/>
              </w:rPr>
              <w:t>jsim:</w:t>
            </w:r>
            <w:r>
              <w:rPr>
                <w:rFonts w:ascii="Inconsolata" w:hAnsi="Inconsolata"/>
                <w:sz w:val="23"/>
                <w:szCs w:val="23"/>
                <w:lang w:val="en-GB"/>
              </w:rPr>
              <w:t>clear</w:t>
            </w:r>
            <w:proofErr w:type="spellEnd"/>
            <w:r>
              <w:rPr>
                <w:rFonts w:ascii="Inconsolata" w:hAnsi="Inconsolata"/>
                <w:sz w:val="23"/>
                <w:szCs w:val="23"/>
                <w:lang w:val="en-GB"/>
              </w:rPr>
              <w:t>()</w:t>
            </w:r>
          </w:p>
        </w:tc>
        <w:tc>
          <w:tcPr>
            <w:tcW w:w="5019" w:type="dxa"/>
            <w:vAlign w:val="center"/>
          </w:tcPr>
          <w:p w14:paraId="7925BC42" w14:textId="549B7A0D" w:rsidR="002E1694" w:rsidRPr="00365A3F" w:rsidRDefault="002E1694" w:rsidP="00466239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Clears all database contents</w:t>
            </w:r>
          </w:p>
        </w:tc>
        <w:tc>
          <w:tcPr>
            <w:tcW w:w="1218" w:type="dxa"/>
            <w:vAlign w:val="center"/>
          </w:tcPr>
          <w:p w14:paraId="37B425FD" w14:textId="475E106B" w:rsidR="002E1694" w:rsidRPr="00FC73E4" w:rsidRDefault="002E1694" w:rsidP="00466239">
            <w:pPr>
              <w:pStyle w:val="Nessunaspaziatura"/>
              <w:jc w:val="center"/>
              <w:rPr>
                <w:b/>
                <w:bCs/>
                <w:lang w:val="en-GB"/>
              </w:rPr>
            </w:pPr>
            <w:r w:rsidRPr="00FC73E4">
              <w:rPr>
                <w:rFonts w:ascii="Segoe UI Emoji" w:hAnsi="Segoe UI Emoji" w:cs="Segoe UI Emoji"/>
                <w:b/>
                <w:bCs/>
                <w:color w:val="FF0000"/>
                <w:sz w:val="21"/>
                <w:szCs w:val="21"/>
              </w:rPr>
              <w:t>❌</w:t>
            </w:r>
          </w:p>
        </w:tc>
      </w:tr>
    </w:tbl>
    <w:p w14:paraId="4375B2D7" w14:textId="77777777" w:rsidR="0058493D" w:rsidRPr="00454C3E" w:rsidRDefault="0058493D" w:rsidP="00454C3E">
      <w:pPr>
        <w:spacing w:after="0"/>
        <w:jc w:val="both"/>
        <w:rPr>
          <w:lang w:val="en-GB"/>
        </w:rPr>
      </w:pPr>
    </w:p>
    <w:sectPr w:rsidR="0058493D" w:rsidRPr="00454C3E" w:rsidSect="00306231">
      <w:footerReference w:type="default" r:id="rId9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46058" w14:textId="77777777" w:rsidR="00423600" w:rsidRDefault="00423600">
      <w:pPr>
        <w:spacing w:after="0"/>
      </w:pPr>
      <w:r>
        <w:separator/>
      </w:r>
    </w:p>
  </w:endnote>
  <w:endnote w:type="continuationSeparator" w:id="0">
    <w:p w14:paraId="1F396C4C" w14:textId="77777777" w:rsidR="00423600" w:rsidRDefault="00423600">
      <w:pPr>
        <w:spacing w:after="0"/>
      </w:pPr>
      <w:r>
        <w:continuationSeparator/>
      </w:r>
    </w:p>
  </w:endnote>
  <w:endnote w:type="continuationNotice" w:id="1">
    <w:p w14:paraId="06ACBAE5" w14:textId="77777777" w:rsidR="00423600" w:rsidRDefault="0042360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C439" w14:textId="1F643C97" w:rsidR="00FE28BA" w:rsidRPr="002972C8" w:rsidRDefault="002972C8" w:rsidP="00C527B7">
    <w:pPr>
      <w:pStyle w:val="Pidipagina"/>
      <w:rPr>
        <w:rFonts w:ascii="Arial Narrow" w:hAnsi="Arial Narrow"/>
        <w:smallCaps/>
        <w:sz w:val="20"/>
        <w:szCs w:val="20"/>
        <w:lang w:val="en-GB"/>
      </w:rPr>
    </w:pPr>
    <w:r w:rsidRPr="002972C8">
      <w:rPr>
        <w:rFonts w:ascii="Arial Narrow" w:hAnsi="Arial Narrow"/>
        <w:sz w:val="20"/>
        <w:szCs w:val="20"/>
        <w:lang w:val="en-GB"/>
      </w:rPr>
      <w:t>JANET Home Simulator</w:t>
    </w:r>
    <w:r w:rsidR="00454C3E">
      <w:rPr>
        <w:rFonts w:ascii="Arial Narrow" w:hAnsi="Arial Narrow"/>
        <w:sz w:val="20"/>
        <w:szCs w:val="20"/>
        <w:lang w:val="en-GB"/>
      </w:rPr>
      <w:t xml:space="preserve"> User</w:t>
    </w:r>
    <w:r>
      <w:rPr>
        <w:rFonts w:ascii="Arial Narrow" w:hAnsi="Arial Narrow"/>
        <w:sz w:val="20"/>
        <w:szCs w:val="20"/>
        <w:lang w:val="en-GB"/>
      </w:rPr>
      <w:t xml:space="preserve"> Guide v1.0</w:t>
    </w:r>
    <w:r w:rsidR="00FE28BA" w:rsidRPr="00C527B7">
      <w:rPr>
        <w:rFonts w:ascii="Arial Narrow" w:hAnsi="Arial Narrow"/>
        <w:sz w:val="20"/>
        <w:szCs w:val="20"/>
      </w:rPr>
      <w:ptab w:relativeTo="margin" w:alignment="right" w:leader="none"/>
    </w:r>
    <w:r w:rsidR="00FE28BA" w:rsidRPr="002972C8">
      <w:rPr>
        <w:rFonts w:ascii="Arial Narrow" w:hAnsi="Arial Narrow"/>
        <w:smallCaps/>
        <w:sz w:val="20"/>
        <w:szCs w:val="20"/>
        <w:lang w:val="en-GB"/>
      </w:rPr>
      <w:t>Riccardo Bertini</w:t>
    </w:r>
  </w:p>
  <w:p w14:paraId="6344A1F8" w14:textId="5A9EFAF1" w:rsidR="00FE28BA" w:rsidRPr="00C527B7" w:rsidRDefault="00FE28BA" w:rsidP="00C527B7">
    <w:pPr>
      <w:pStyle w:val="Pidipagina"/>
      <w:ind w:right="-603"/>
      <w:rPr>
        <w:rFonts w:ascii="Arial Narrow" w:hAnsi="Arial Narrow"/>
      </w:rPr>
    </w:pPr>
    <w:r w:rsidRPr="002972C8">
      <w:rPr>
        <w:rFonts w:ascii="Arial Narrow" w:hAnsi="Arial Narrow"/>
        <w:smallCaps/>
        <w:sz w:val="20"/>
        <w:szCs w:val="20"/>
        <w:lang w:val="en-GB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8D0A3" w14:textId="77777777" w:rsidR="00423600" w:rsidRDefault="00423600">
      <w:pPr>
        <w:spacing w:after="0"/>
      </w:pPr>
      <w:r>
        <w:separator/>
      </w:r>
    </w:p>
  </w:footnote>
  <w:footnote w:type="continuationSeparator" w:id="0">
    <w:p w14:paraId="19238647" w14:textId="77777777" w:rsidR="00423600" w:rsidRDefault="00423600">
      <w:pPr>
        <w:spacing w:after="0"/>
      </w:pPr>
      <w:r>
        <w:continuationSeparator/>
      </w:r>
    </w:p>
  </w:footnote>
  <w:footnote w:type="continuationNotice" w:id="1">
    <w:p w14:paraId="5CB51E10" w14:textId="77777777" w:rsidR="00423600" w:rsidRDefault="0042360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A423E1"/>
    <w:multiLevelType w:val="hybridMultilevel"/>
    <w:tmpl w:val="45425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85102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F43E1"/>
    <w:multiLevelType w:val="hybridMultilevel"/>
    <w:tmpl w:val="3830D6BA"/>
    <w:lvl w:ilvl="0" w:tplc="04100011"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036BD4"/>
    <w:multiLevelType w:val="hybridMultilevel"/>
    <w:tmpl w:val="CE08C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C6BE4"/>
    <w:multiLevelType w:val="hybridMultilevel"/>
    <w:tmpl w:val="AA12E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73AF2"/>
    <w:multiLevelType w:val="hybridMultilevel"/>
    <w:tmpl w:val="B2782F90"/>
    <w:lvl w:ilvl="0" w:tplc="704EC9F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65436A"/>
    <w:multiLevelType w:val="hybridMultilevel"/>
    <w:tmpl w:val="F8264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711153"/>
    <w:multiLevelType w:val="hybridMultilevel"/>
    <w:tmpl w:val="A9FA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2F7530"/>
    <w:multiLevelType w:val="hybridMultilevel"/>
    <w:tmpl w:val="EEF4A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4C11EE"/>
    <w:multiLevelType w:val="hybridMultilevel"/>
    <w:tmpl w:val="AB72C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6119A"/>
    <w:multiLevelType w:val="hybridMultilevel"/>
    <w:tmpl w:val="29BEA1AA"/>
    <w:lvl w:ilvl="0" w:tplc="0410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B1E6B"/>
    <w:multiLevelType w:val="hybridMultilevel"/>
    <w:tmpl w:val="4E547A84"/>
    <w:lvl w:ilvl="0" w:tplc="DBCCD2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6A0295"/>
    <w:multiLevelType w:val="hybridMultilevel"/>
    <w:tmpl w:val="78B64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61CFA"/>
    <w:multiLevelType w:val="hybridMultilevel"/>
    <w:tmpl w:val="AEA0D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A75B2A"/>
    <w:multiLevelType w:val="hybridMultilevel"/>
    <w:tmpl w:val="7C4E5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85AB6"/>
    <w:multiLevelType w:val="hybridMultilevel"/>
    <w:tmpl w:val="71FC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E0552"/>
    <w:multiLevelType w:val="hybridMultilevel"/>
    <w:tmpl w:val="91421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92C4B"/>
    <w:multiLevelType w:val="hybridMultilevel"/>
    <w:tmpl w:val="8E4206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0077A"/>
    <w:multiLevelType w:val="hybridMultilevel"/>
    <w:tmpl w:val="523EAA5C"/>
    <w:lvl w:ilvl="0" w:tplc="DF1E41F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DB4B56"/>
    <w:multiLevelType w:val="hybridMultilevel"/>
    <w:tmpl w:val="D2C8C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84115"/>
    <w:multiLevelType w:val="hybridMultilevel"/>
    <w:tmpl w:val="9FC01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737A1"/>
    <w:multiLevelType w:val="hybridMultilevel"/>
    <w:tmpl w:val="C08E9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76B27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C2317"/>
    <w:multiLevelType w:val="hybridMultilevel"/>
    <w:tmpl w:val="FD54469A"/>
    <w:lvl w:ilvl="0" w:tplc="AE92B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06997"/>
    <w:multiLevelType w:val="hybridMultilevel"/>
    <w:tmpl w:val="0BCCF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E03D4"/>
    <w:multiLevelType w:val="hybridMultilevel"/>
    <w:tmpl w:val="711CD7C0"/>
    <w:lvl w:ilvl="0" w:tplc="F25AFB6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404040" w:themeColor="text1" w:themeTint="BF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F6B32"/>
    <w:multiLevelType w:val="hybridMultilevel"/>
    <w:tmpl w:val="6F048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B5324"/>
    <w:multiLevelType w:val="hybridMultilevel"/>
    <w:tmpl w:val="925075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05F13"/>
    <w:multiLevelType w:val="hybridMultilevel"/>
    <w:tmpl w:val="F0022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78327ACD"/>
    <w:multiLevelType w:val="hybridMultilevel"/>
    <w:tmpl w:val="A8DA1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F2C45"/>
    <w:multiLevelType w:val="hybridMultilevel"/>
    <w:tmpl w:val="02C8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E833922"/>
    <w:multiLevelType w:val="hybridMultilevel"/>
    <w:tmpl w:val="701663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528EA"/>
    <w:multiLevelType w:val="hybridMultilevel"/>
    <w:tmpl w:val="7B26E6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44"/>
  </w:num>
  <w:num w:numId="15">
    <w:abstractNumId w:val="41"/>
  </w:num>
  <w:num w:numId="16">
    <w:abstractNumId w:val="10"/>
  </w:num>
  <w:num w:numId="17">
    <w:abstractNumId w:val="11"/>
  </w:num>
  <w:num w:numId="18">
    <w:abstractNumId w:val="43"/>
  </w:num>
  <w:num w:numId="19">
    <w:abstractNumId w:val="23"/>
  </w:num>
  <w:num w:numId="20">
    <w:abstractNumId w:val="19"/>
  </w:num>
  <w:num w:numId="21">
    <w:abstractNumId w:val="27"/>
  </w:num>
  <w:num w:numId="22">
    <w:abstractNumId w:val="36"/>
  </w:num>
  <w:num w:numId="23">
    <w:abstractNumId w:val="38"/>
  </w:num>
  <w:num w:numId="24">
    <w:abstractNumId w:val="29"/>
  </w:num>
  <w:num w:numId="25">
    <w:abstractNumId w:val="39"/>
  </w:num>
  <w:num w:numId="26">
    <w:abstractNumId w:val="16"/>
  </w:num>
  <w:num w:numId="27">
    <w:abstractNumId w:val="33"/>
  </w:num>
  <w:num w:numId="28">
    <w:abstractNumId w:val="46"/>
  </w:num>
  <w:num w:numId="29">
    <w:abstractNumId w:val="35"/>
  </w:num>
  <w:num w:numId="30">
    <w:abstractNumId w:val="14"/>
  </w:num>
  <w:num w:numId="31">
    <w:abstractNumId w:val="24"/>
  </w:num>
  <w:num w:numId="32">
    <w:abstractNumId w:val="18"/>
  </w:num>
  <w:num w:numId="33">
    <w:abstractNumId w:val="37"/>
  </w:num>
  <w:num w:numId="34">
    <w:abstractNumId w:val="32"/>
  </w:num>
  <w:num w:numId="35">
    <w:abstractNumId w:val="45"/>
  </w:num>
  <w:num w:numId="36">
    <w:abstractNumId w:val="28"/>
  </w:num>
  <w:num w:numId="37">
    <w:abstractNumId w:val="21"/>
  </w:num>
  <w:num w:numId="38">
    <w:abstractNumId w:val="30"/>
  </w:num>
  <w:num w:numId="39">
    <w:abstractNumId w:val="40"/>
  </w:num>
  <w:num w:numId="40">
    <w:abstractNumId w:val="31"/>
  </w:num>
  <w:num w:numId="41">
    <w:abstractNumId w:val="26"/>
  </w:num>
  <w:num w:numId="42">
    <w:abstractNumId w:val="15"/>
  </w:num>
  <w:num w:numId="43">
    <w:abstractNumId w:val="17"/>
  </w:num>
  <w:num w:numId="44">
    <w:abstractNumId w:val="20"/>
  </w:num>
  <w:num w:numId="45">
    <w:abstractNumId w:val="13"/>
  </w:num>
  <w:num w:numId="46">
    <w:abstractNumId w:val="22"/>
  </w:num>
  <w:num w:numId="47">
    <w:abstractNumId w:val="34"/>
  </w:num>
  <w:num w:numId="48">
    <w:abstractNumId w:val="1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063A"/>
    <w:rsid w:val="000079E3"/>
    <w:rsid w:val="000104AF"/>
    <w:rsid w:val="00011334"/>
    <w:rsid w:val="00013A57"/>
    <w:rsid w:val="00013E25"/>
    <w:rsid w:val="00014D2F"/>
    <w:rsid w:val="00016901"/>
    <w:rsid w:val="00020878"/>
    <w:rsid w:val="00022817"/>
    <w:rsid w:val="00022AF9"/>
    <w:rsid w:val="000243D8"/>
    <w:rsid w:val="0002643E"/>
    <w:rsid w:val="00032544"/>
    <w:rsid w:val="00032A20"/>
    <w:rsid w:val="00035419"/>
    <w:rsid w:val="000359C6"/>
    <w:rsid w:val="00044375"/>
    <w:rsid w:val="00044DA7"/>
    <w:rsid w:val="00054B27"/>
    <w:rsid w:val="00060928"/>
    <w:rsid w:val="0006215E"/>
    <w:rsid w:val="000638E8"/>
    <w:rsid w:val="0006496D"/>
    <w:rsid w:val="00064D77"/>
    <w:rsid w:val="000665A7"/>
    <w:rsid w:val="00067CA7"/>
    <w:rsid w:val="00067FBE"/>
    <w:rsid w:val="000712A3"/>
    <w:rsid w:val="00071C5A"/>
    <w:rsid w:val="000723F1"/>
    <w:rsid w:val="00072A01"/>
    <w:rsid w:val="0007381B"/>
    <w:rsid w:val="00073CA2"/>
    <w:rsid w:val="00074453"/>
    <w:rsid w:val="00075068"/>
    <w:rsid w:val="00075164"/>
    <w:rsid w:val="00075203"/>
    <w:rsid w:val="000764A1"/>
    <w:rsid w:val="00077B4E"/>
    <w:rsid w:val="000802A0"/>
    <w:rsid w:val="000809B0"/>
    <w:rsid w:val="00081075"/>
    <w:rsid w:val="00083EF9"/>
    <w:rsid w:val="0008433A"/>
    <w:rsid w:val="0008520E"/>
    <w:rsid w:val="0008681B"/>
    <w:rsid w:val="00090CDF"/>
    <w:rsid w:val="00090E1C"/>
    <w:rsid w:val="000A3671"/>
    <w:rsid w:val="000A36E8"/>
    <w:rsid w:val="000A416F"/>
    <w:rsid w:val="000A43ED"/>
    <w:rsid w:val="000A4C66"/>
    <w:rsid w:val="000A50FA"/>
    <w:rsid w:val="000B05C9"/>
    <w:rsid w:val="000B1274"/>
    <w:rsid w:val="000B1507"/>
    <w:rsid w:val="000B2BA9"/>
    <w:rsid w:val="000B6395"/>
    <w:rsid w:val="000C0E98"/>
    <w:rsid w:val="000C1190"/>
    <w:rsid w:val="000C14FF"/>
    <w:rsid w:val="000C1A83"/>
    <w:rsid w:val="000C2DF7"/>
    <w:rsid w:val="000C593D"/>
    <w:rsid w:val="000C5DE0"/>
    <w:rsid w:val="000C5E27"/>
    <w:rsid w:val="000C5E8A"/>
    <w:rsid w:val="000C6A6F"/>
    <w:rsid w:val="000C6EE7"/>
    <w:rsid w:val="000D0968"/>
    <w:rsid w:val="000D12FC"/>
    <w:rsid w:val="000D2F02"/>
    <w:rsid w:val="000D2FE4"/>
    <w:rsid w:val="000D444C"/>
    <w:rsid w:val="000D5AB1"/>
    <w:rsid w:val="000E03D8"/>
    <w:rsid w:val="000E09C3"/>
    <w:rsid w:val="000E3D5F"/>
    <w:rsid w:val="000E57DE"/>
    <w:rsid w:val="000E6B23"/>
    <w:rsid w:val="000F6606"/>
    <w:rsid w:val="000F7073"/>
    <w:rsid w:val="00105A4D"/>
    <w:rsid w:val="00105B1F"/>
    <w:rsid w:val="00106BC0"/>
    <w:rsid w:val="0011117C"/>
    <w:rsid w:val="00111255"/>
    <w:rsid w:val="00112F86"/>
    <w:rsid w:val="00113F08"/>
    <w:rsid w:val="00115B5A"/>
    <w:rsid w:val="00120CBD"/>
    <w:rsid w:val="00123A4E"/>
    <w:rsid w:val="00132E62"/>
    <w:rsid w:val="00133269"/>
    <w:rsid w:val="0013350D"/>
    <w:rsid w:val="0013360C"/>
    <w:rsid w:val="00133ED5"/>
    <w:rsid w:val="00135A78"/>
    <w:rsid w:val="0013704D"/>
    <w:rsid w:val="00137731"/>
    <w:rsid w:val="00140D66"/>
    <w:rsid w:val="00147072"/>
    <w:rsid w:val="00153C65"/>
    <w:rsid w:val="00153D9D"/>
    <w:rsid w:val="00154705"/>
    <w:rsid w:val="001571CE"/>
    <w:rsid w:val="00157490"/>
    <w:rsid w:val="0016164F"/>
    <w:rsid w:val="001633DF"/>
    <w:rsid w:val="00163E63"/>
    <w:rsid w:val="00165AFC"/>
    <w:rsid w:val="00166E8E"/>
    <w:rsid w:val="00170199"/>
    <w:rsid w:val="00175D92"/>
    <w:rsid w:val="00177F29"/>
    <w:rsid w:val="00184F08"/>
    <w:rsid w:val="00185B7D"/>
    <w:rsid w:val="00190F27"/>
    <w:rsid w:val="00191339"/>
    <w:rsid w:val="00195C15"/>
    <w:rsid w:val="00196EED"/>
    <w:rsid w:val="001A0347"/>
    <w:rsid w:val="001A0DED"/>
    <w:rsid w:val="001A14C7"/>
    <w:rsid w:val="001A1F58"/>
    <w:rsid w:val="001A3109"/>
    <w:rsid w:val="001A60B5"/>
    <w:rsid w:val="001A65A8"/>
    <w:rsid w:val="001B0769"/>
    <w:rsid w:val="001B0FFB"/>
    <w:rsid w:val="001B1EA7"/>
    <w:rsid w:val="001B58B0"/>
    <w:rsid w:val="001B7B36"/>
    <w:rsid w:val="001C35B0"/>
    <w:rsid w:val="001C6B0C"/>
    <w:rsid w:val="001D2294"/>
    <w:rsid w:val="001D3BEC"/>
    <w:rsid w:val="001D5736"/>
    <w:rsid w:val="001E07B2"/>
    <w:rsid w:val="001E0FB2"/>
    <w:rsid w:val="001E161F"/>
    <w:rsid w:val="001E5757"/>
    <w:rsid w:val="001E6B05"/>
    <w:rsid w:val="001F0209"/>
    <w:rsid w:val="001F1584"/>
    <w:rsid w:val="001F3E47"/>
    <w:rsid w:val="001F5059"/>
    <w:rsid w:val="001F5EDA"/>
    <w:rsid w:val="001F668C"/>
    <w:rsid w:val="002013D0"/>
    <w:rsid w:val="002022C9"/>
    <w:rsid w:val="00202551"/>
    <w:rsid w:val="002045EB"/>
    <w:rsid w:val="0020544B"/>
    <w:rsid w:val="00206F00"/>
    <w:rsid w:val="00207C60"/>
    <w:rsid w:val="00207EBA"/>
    <w:rsid w:val="0021102C"/>
    <w:rsid w:val="00211569"/>
    <w:rsid w:val="00211AD1"/>
    <w:rsid w:val="00212758"/>
    <w:rsid w:val="00213838"/>
    <w:rsid w:val="00220AE1"/>
    <w:rsid w:val="00223BE0"/>
    <w:rsid w:val="00225DA6"/>
    <w:rsid w:val="0022622D"/>
    <w:rsid w:val="00226358"/>
    <w:rsid w:val="00227B45"/>
    <w:rsid w:val="00230CEA"/>
    <w:rsid w:val="002325AB"/>
    <w:rsid w:val="00241161"/>
    <w:rsid w:val="00243D73"/>
    <w:rsid w:val="00243EFD"/>
    <w:rsid w:val="00245464"/>
    <w:rsid w:val="0025035C"/>
    <w:rsid w:val="002535DF"/>
    <w:rsid w:val="00254C25"/>
    <w:rsid w:val="00254DDC"/>
    <w:rsid w:val="00255B41"/>
    <w:rsid w:val="00255E5F"/>
    <w:rsid w:val="00256028"/>
    <w:rsid w:val="002603EC"/>
    <w:rsid w:val="00260F25"/>
    <w:rsid w:val="00263BA2"/>
    <w:rsid w:val="00265DE6"/>
    <w:rsid w:val="0026605C"/>
    <w:rsid w:val="00267B22"/>
    <w:rsid w:val="00267F3F"/>
    <w:rsid w:val="002725C6"/>
    <w:rsid w:val="002728A1"/>
    <w:rsid w:val="0027584C"/>
    <w:rsid w:val="00276D0C"/>
    <w:rsid w:val="002812F5"/>
    <w:rsid w:val="00284E59"/>
    <w:rsid w:val="00291ECB"/>
    <w:rsid w:val="00293B83"/>
    <w:rsid w:val="00293CAC"/>
    <w:rsid w:val="00294156"/>
    <w:rsid w:val="002972C8"/>
    <w:rsid w:val="002A242E"/>
    <w:rsid w:val="002A2BB5"/>
    <w:rsid w:val="002A3A7F"/>
    <w:rsid w:val="002A48E9"/>
    <w:rsid w:val="002A4ABE"/>
    <w:rsid w:val="002A6F9E"/>
    <w:rsid w:val="002B0F6F"/>
    <w:rsid w:val="002B34FA"/>
    <w:rsid w:val="002B360A"/>
    <w:rsid w:val="002B3AB9"/>
    <w:rsid w:val="002B413F"/>
    <w:rsid w:val="002B45EE"/>
    <w:rsid w:val="002B6196"/>
    <w:rsid w:val="002B7BA4"/>
    <w:rsid w:val="002C3A66"/>
    <w:rsid w:val="002C53CF"/>
    <w:rsid w:val="002C7029"/>
    <w:rsid w:val="002D06A7"/>
    <w:rsid w:val="002D0FD6"/>
    <w:rsid w:val="002D1031"/>
    <w:rsid w:val="002E0C9B"/>
    <w:rsid w:val="002E1694"/>
    <w:rsid w:val="002E3C15"/>
    <w:rsid w:val="002E56A9"/>
    <w:rsid w:val="002E5F74"/>
    <w:rsid w:val="002E7911"/>
    <w:rsid w:val="002E798F"/>
    <w:rsid w:val="002F0EDE"/>
    <w:rsid w:val="002F3458"/>
    <w:rsid w:val="002F701F"/>
    <w:rsid w:val="0030134E"/>
    <w:rsid w:val="00302A2C"/>
    <w:rsid w:val="00306231"/>
    <w:rsid w:val="003066AF"/>
    <w:rsid w:val="003072E6"/>
    <w:rsid w:val="003076D8"/>
    <w:rsid w:val="0030770D"/>
    <w:rsid w:val="00310769"/>
    <w:rsid w:val="00312923"/>
    <w:rsid w:val="00312F3C"/>
    <w:rsid w:val="003160E8"/>
    <w:rsid w:val="003167C4"/>
    <w:rsid w:val="00316D18"/>
    <w:rsid w:val="00316F67"/>
    <w:rsid w:val="00322B89"/>
    <w:rsid w:val="00330772"/>
    <w:rsid w:val="00337CDD"/>
    <w:rsid w:val="00341105"/>
    <w:rsid w:val="0034446B"/>
    <w:rsid w:val="00345827"/>
    <w:rsid w:val="0034723D"/>
    <w:rsid w:val="0035198C"/>
    <w:rsid w:val="00352D67"/>
    <w:rsid w:val="00356093"/>
    <w:rsid w:val="003564F8"/>
    <w:rsid w:val="00361E49"/>
    <w:rsid w:val="003659CF"/>
    <w:rsid w:val="00365A3F"/>
    <w:rsid w:val="00366B7A"/>
    <w:rsid w:val="00367B63"/>
    <w:rsid w:val="003706A6"/>
    <w:rsid w:val="00372A73"/>
    <w:rsid w:val="0037315F"/>
    <w:rsid w:val="00374932"/>
    <w:rsid w:val="00374B6D"/>
    <w:rsid w:val="003758D8"/>
    <w:rsid w:val="00381669"/>
    <w:rsid w:val="00381C0D"/>
    <w:rsid w:val="003852DC"/>
    <w:rsid w:val="0038579B"/>
    <w:rsid w:val="003859D6"/>
    <w:rsid w:val="0038758A"/>
    <w:rsid w:val="00390DCE"/>
    <w:rsid w:val="003916D9"/>
    <w:rsid w:val="003961F5"/>
    <w:rsid w:val="003A1775"/>
    <w:rsid w:val="003A193A"/>
    <w:rsid w:val="003A4D95"/>
    <w:rsid w:val="003A50C9"/>
    <w:rsid w:val="003B3075"/>
    <w:rsid w:val="003B3ADD"/>
    <w:rsid w:val="003B45E4"/>
    <w:rsid w:val="003B4A62"/>
    <w:rsid w:val="003C00B3"/>
    <w:rsid w:val="003C11C1"/>
    <w:rsid w:val="003C1F2F"/>
    <w:rsid w:val="003C3980"/>
    <w:rsid w:val="003C3F88"/>
    <w:rsid w:val="003C5B9E"/>
    <w:rsid w:val="003C5D97"/>
    <w:rsid w:val="003C72B3"/>
    <w:rsid w:val="003C7556"/>
    <w:rsid w:val="003D2259"/>
    <w:rsid w:val="003D67C4"/>
    <w:rsid w:val="003D75D8"/>
    <w:rsid w:val="003E054A"/>
    <w:rsid w:val="003E087E"/>
    <w:rsid w:val="003E0E20"/>
    <w:rsid w:val="003E3472"/>
    <w:rsid w:val="003E4859"/>
    <w:rsid w:val="003E7574"/>
    <w:rsid w:val="003F1505"/>
    <w:rsid w:val="003F4A3E"/>
    <w:rsid w:val="003F5278"/>
    <w:rsid w:val="003F56DB"/>
    <w:rsid w:val="00402C06"/>
    <w:rsid w:val="004069E8"/>
    <w:rsid w:val="00411A51"/>
    <w:rsid w:val="00412C42"/>
    <w:rsid w:val="004130A4"/>
    <w:rsid w:val="00413E25"/>
    <w:rsid w:val="00414AF1"/>
    <w:rsid w:val="00415411"/>
    <w:rsid w:val="004157FA"/>
    <w:rsid w:val="004201FC"/>
    <w:rsid w:val="00422797"/>
    <w:rsid w:val="00423600"/>
    <w:rsid w:val="004273DC"/>
    <w:rsid w:val="0042783A"/>
    <w:rsid w:val="00427DB3"/>
    <w:rsid w:val="00434748"/>
    <w:rsid w:val="0044076C"/>
    <w:rsid w:val="00441769"/>
    <w:rsid w:val="00442C75"/>
    <w:rsid w:val="0044531C"/>
    <w:rsid w:val="004510DD"/>
    <w:rsid w:val="00452D5F"/>
    <w:rsid w:val="00453495"/>
    <w:rsid w:val="00454C3E"/>
    <w:rsid w:val="00456487"/>
    <w:rsid w:val="00456862"/>
    <w:rsid w:val="004573D2"/>
    <w:rsid w:val="004575DE"/>
    <w:rsid w:val="00460DFD"/>
    <w:rsid w:val="004617A7"/>
    <w:rsid w:val="004648B8"/>
    <w:rsid w:val="00470355"/>
    <w:rsid w:val="0047177A"/>
    <w:rsid w:val="00474B73"/>
    <w:rsid w:val="004756A4"/>
    <w:rsid w:val="00476D86"/>
    <w:rsid w:val="004806BD"/>
    <w:rsid w:val="004837E8"/>
    <w:rsid w:val="00483C72"/>
    <w:rsid w:val="00484028"/>
    <w:rsid w:val="0049049D"/>
    <w:rsid w:val="00493011"/>
    <w:rsid w:val="00497179"/>
    <w:rsid w:val="0049753B"/>
    <w:rsid w:val="00497959"/>
    <w:rsid w:val="004A0451"/>
    <w:rsid w:val="004A4584"/>
    <w:rsid w:val="004A4BAA"/>
    <w:rsid w:val="004A64D2"/>
    <w:rsid w:val="004B17E3"/>
    <w:rsid w:val="004B37EE"/>
    <w:rsid w:val="004B458D"/>
    <w:rsid w:val="004B46CB"/>
    <w:rsid w:val="004B5838"/>
    <w:rsid w:val="004C0999"/>
    <w:rsid w:val="004C1682"/>
    <w:rsid w:val="004D1E73"/>
    <w:rsid w:val="004D3A50"/>
    <w:rsid w:val="004D5112"/>
    <w:rsid w:val="004D79CA"/>
    <w:rsid w:val="004E54EB"/>
    <w:rsid w:val="004F0F75"/>
    <w:rsid w:val="004F28E0"/>
    <w:rsid w:val="004F7D68"/>
    <w:rsid w:val="00501059"/>
    <w:rsid w:val="005029AD"/>
    <w:rsid w:val="0050349A"/>
    <w:rsid w:val="0050485F"/>
    <w:rsid w:val="00504E53"/>
    <w:rsid w:val="00504EC3"/>
    <w:rsid w:val="005057F7"/>
    <w:rsid w:val="00505946"/>
    <w:rsid w:val="0050778C"/>
    <w:rsid w:val="0051170E"/>
    <w:rsid w:val="00513B58"/>
    <w:rsid w:val="00515548"/>
    <w:rsid w:val="005156C4"/>
    <w:rsid w:val="00516211"/>
    <w:rsid w:val="00520FD4"/>
    <w:rsid w:val="0052105A"/>
    <w:rsid w:val="00521B02"/>
    <w:rsid w:val="00521DDD"/>
    <w:rsid w:val="00523C56"/>
    <w:rsid w:val="0052573A"/>
    <w:rsid w:val="00525CB1"/>
    <w:rsid w:val="00530998"/>
    <w:rsid w:val="00530BF2"/>
    <w:rsid w:val="00531183"/>
    <w:rsid w:val="00532DCC"/>
    <w:rsid w:val="005331BC"/>
    <w:rsid w:val="00534408"/>
    <w:rsid w:val="00535DA3"/>
    <w:rsid w:val="00535ECD"/>
    <w:rsid w:val="00536845"/>
    <w:rsid w:val="00536B7C"/>
    <w:rsid w:val="00541435"/>
    <w:rsid w:val="00541B29"/>
    <w:rsid w:val="005462EC"/>
    <w:rsid w:val="00546714"/>
    <w:rsid w:val="005476DA"/>
    <w:rsid w:val="00547A17"/>
    <w:rsid w:val="00550723"/>
    <w:rsid w:val="00551631"/>
    <w:rsid w:val="0055299A"/>
    <w:rsid w:val="005537EA"/>
    <w:rsid w:val="0055390B"/>
    <w:rsid w:val="00562813"/>
    <w:rsid w:val="00563FAA"/>
    <w:rsid w:val="00565BB5"/>
    <w:rsid w:val="00566D32"/>
    <w:rsid w:val="00566F78"/>
    <w:rsid w:val="00566F82"/>
    <w:rsid w:val="00567A85"/>
    <w:rsid w:val="00567D7E"/>
    <w:rsid w:val="00571267"/>
    <w:rsid w:val="00576177"/>
    <w:rsid w:val="00582D88"/>
    <w:rsid w:val="0058493D"/>
    <w:rsid w:val="005851CB"/>
    <w:rsid w:val="00586958"/>
    <w:rsid w:val="00587153"/>
    <w:rsid w:val="005917D2"/>
    <w:rsid w:val="005917FB"/>
    <w:rsid w:val="00591B9B"/>
    <w:rsid w:val="00591C09"/>
    <w:rsid w:val="00591F1D"/>
    <w:rsid w:val="00593D51"/>
    <w:rsid w:val="005943E5"/>
    <w:rsid w:val="005950A1"/>
    <w:rsid w:val="005973F8"/>
    <w:rsid w:val="00597F2D"/>
    <w:rsid w:val="005A1046"/>
    <w:rsid w:val="005B0E8A"/>
    <w:rsid w:val="005B0F92"/>
    <w:rsid w:val="005B1C56"/>
    <w:rsid w:val="005B20B7"/>
    <w:rsid w:val="005B29E3"/>
    <w:rsid w:val="005B3205"/>
    <w:rsid w:val="005B4620"/>
    <w:rsid w:val="005B56D3"/>
    <w:rsid w:val="005C0541"/>
    <w:rsid w:val="005C0BF5"/>
    <w:rsid w:val="005C19D3"/>
    <w:rsid w:val="005C44DB"/>
    <w:rsid w:val="005C5EBD"/>
    <w:rsid w:val="005C734A"/>
    <w:rsid w:val="005D2F6E"/>
    <w:rsid w:val="005D311B"/>
    <w:rsid w:val="005D328F"/>
    <w:rsid w:val="005D66F9"/>
    <w:rsid w:val="005D73CC"/>
    <w:rsid w:val="005E0C1A"/>
    <w:rsid w:val="005E1414"/>
    <w:rsid w:val="005E4084"/>
    <w:rsid w:val="005E5687"/>
    <w:rsid w:val="005E5734"/>
    <w:rsid w:val="005E6E89"/>
    <w:rsid w:val="005F07D1"/>
    <w:rsid w:val="005F1849"/>
    <w:rsid w:val="005F1DA8"/>
    <w:rsid w:val="005F4153"/>
    <w:rsid w:val="005F52E2"/>
    <w:rsid w:val="005F593C"/>
    <w:rsid w:val="00600B71"/>
    <w:rsid w:val="00602047"/>
    <w:rsid w:val="006029E2"/>
    <w:rsid w:val="006102BF"/>
    <w:rsid w:val="00610464"/>
    <w:rsid w:val="0061122F"/>
    <w:rsid w:val="006119FB"/>
    <w:rsid w:val="00612028"/>
    <w:rsid w:val="006120D6"/>
    <w:rsid w:val="006216D5"/>
    <w:rsid w:val="00626773"/>
    <w:rsid w:val="00626D55"/>
    <w:rsid w:val="00630188"/>
    <w:rsid w:val="00636C07"/>
    <w:rsid w:val="00636EC4"/>
    <w:rsid w:val="00637430"/>
    <w:rsid w:val="006405BA"/>
    <w:rsid w:val="006461F2"/>
    <w:rsid w:val="00646737"/>
    <w:rsid w:val="00646C9A"/>
    <w:rsid w:val="0065024E"/>
    <w:rsid w:val="006547DC"/>
    <w:rsid w:val="00657768"/>
    <w:rsid w:val="00665C76"/>
    <w:rsid w:val="006672F2"/>
    <w:rsid w:val="00671474"/>
    <w:rsid w:val="00671659"/>
    <w:rsid w:val="00672336"/>
    <w:rsid w:val="00673C35"/>
    <w:rsid w:val="00674BE1"/>
    <w:rsid w:val="006767F8"/>
    <w:rsid w:val="006828E2"/>
    <w:rsid w:val="00682B52"/>
    <w:rsid w:val="00683971"/>
    <w:rsid w:val="00690473"/>
    <w:rsid w:val="00690DED"/>
    <w:rsid w:val="006935B9"/>
    <w:rsid w:val="006963BD"/>
    <w:rsid w:val="006965D3"/>
    <w:rsid w:val="006A228B"/>
    <w:rsid w:val="006A3CE7"/>
    <w:rsid w:val="006A5F31"/>
    <w:rsid w:val="006B00AF"/>
    <w:rsid w:val="006B083A"/>
    <w:rsid w:val="006B1054"/>
    <w:rsid w:val="006B18FC"/>
    <w:rsid w:val="006B1A20"/>
    <w:rsid w:val="006B2D59"/>
    <w:rsid w:val="006B57A9"/>
    <w:rsid w:val="006B5C2D"/>
    <w:rsid w:val="006B6AC3"/>
    <w:rsid w:val="006B7517"/>
    <w:rsid w:val="006B7ADC"/>
    <w:rsid w:val="006C009C"/>
    <w:rsid w:val="006C2D9C"/>
    <w:rsid w:val="006C2E4D"/>
    <w:rsid w:val="006C35E1"/>
    <w:rsid w:val="006D0D65"/>
    <w:rsid w:val="006D2C11"/>
    <w:rsid w:val="006D2DAF"/>
    <w:rsid w:val="006D3796"/>
    <w:rsid w:val="006D3AC0"/>
    <w:rsid w:val="006D4BEC"/>
    <w:rsid w:val="006D5016"/>
    <w:rsid w:val="006D57E4"/>
    <w:rsid w:val="006D5D5B"/>
    <w:rsid w:val="006D6651"/>
    <w:rsid w:val="006D6D66"/>
    <w:rsid w:val="006D733E"/>
    <w:rsid w:val="006D766B"/>
    <w:rsid w:val="006D7A06"/>
    <w:rsid w:val="006E1097"/>
    <w:rsid w:val="006E195C"/>
    <w:rsid w:val="006E5A63"/>
    <w:rsid w:val="006F11AD"/>
    <w:rsid w:val="006F2D76"/>
    <w:rsid w:val="006F601D"/>
    <w:rsid w:val="006F71D5"/>
    <w:rsid w:val="006F71DE"/>
    <w:rsid w:val="0070255D"/>
    <w:rsid w:val="00705933"/>
    <w:rsid w:val="00707BC5"/>
    <w:rsid w:val="00710075"/>
    <w:rsid w:val="00710B4C"/>
    <w:rsid w:val="00712FEC"/>
    <w:rsid w:val="00713BAB"/>
    <w:rsid w:val="00714F11"/>
    <w:rsid w:val="007167B8"/>
    <w:rsid w:val="007178E1"/>
    <w:rsid w:val="007200D6"/>
    <w:rsid w:val="00720CA1"/>
    <w:rsid w:val="00721B64"/>
    <w:rsid w:val="00724307"/>
    <w:rsid w:val="00726963"/>
    <w:rsid w:val="00730662"/>
    <w:rsid w:val="007318F6"/>
    <w:rsid w:val="007322D7"/>
    <w:rsid w:val="00734F5A"/>
    <w:rsid w:val="007376A3"/>
    <w:rsid w:val="00737EE3"/>
    <w:rsid w:val="00741AED"/>
    <w:rsid w:val="00742BD3"/>
    <w:rsid w:val="00742CD3"/>
    <w:rsid w:val="007444A2"/>
    <w:rsid w:val="00746CE2"/>
    <w:rsid w:val="00751D7B"/>
    <w:rsid w:val="0075477B"/>
    <w:rsid w:val="0075497C"/>
    <w:rsid w:val="00754B6B"/>
    <w:rsid w:val="007560A1"/>
    <w:rsid w:val="007564E2"/>
    <w:rsid w:val="00757EE7"/>
    <w:rsid w:val="00762540"/>
    <w:rsid w:val="0076387D"/>
    <w:rsid w:val="00764D49"/>
    <w:rsid w:val="00767457"/>
    <w:rsid w:val="00770653"/>
    <w:rsid w:val="00770959"/>
    <w:rsid w:val="00771A9C"/>
    <w:rsid w:val="00772DE7"/>
    <w:rsid w:val="00775823"/>
    <w:rsid w:val="007762C6"/>
    <w:rsid w:val="00780DFB"/>
    <w:rsid w:val="00781571"/>
    <w:rsid w:val="00781FDA"/>
    <w:rsid w:val="00784DAA"/>
    <w:rsid w:val="0079133A"/>
    <w:rsid w:val="00791870"/>
    <w:rsid w:val="00796363"/>
    <w:rsid w:val="0079710A"/>
    <w:rsid w:val="007A24AA"/>
    <w:rsid w:val="007A2AE3"/>
    <w:rsid w:val="007A3A3B"/>
    <w:rsid w:val="007A6937"/>
    <w:rsid w:val="007A73ED"/>
    <w:rsid w:val="007A7CAA"/>
    <w:rsid w:val="007B1F87"/>
    <w:rsid w:val="007B499B"/>
    <w:rsid w:val="007B718C"/>
    <w:rsid w:val="007B7B38"/>
    <w:rsid w:val="007C1DF2"/>
    <w:rsid w:val="007C33D1"/>
    <w:rsid w:val="007C4010"/>
    <w:rsid w:val="007C767F"/>
    <w:rsid w:val="007D0342"/>
    <w:rsid w:val="007D13B3"/>
    <w:rsid w:val="007D195D"/>
    <w:rsid w:val="007D2316"/>
    <w:rsid w:val="007D3B08"/>
    <w:rsid w:val="007E23BE"/>
    <w:rsid w:val="007E244C"/>
    <w:rsid w:val="007E3537"/>
    <w:rsid w:val="007E4765"/>
    <w:rsid w:val="007E7651"/>
    <w:rsid w:val="007F2245"/>
    <w:rsid w:val="007F468C"/>
    <w:rsid w:val="00800769"/>
    <w:rsid w:val="00801FF3"/>
    <w:rsid w:val="00806090"/>
    <w:rsid w:val="00807216"/>
    <w:rsid w:val="00807E99"/>
    <w:rsid w:val="008121CC"/>
    <w:rsid w:val="00812C80"/>
    <w:rsid w:val="00816918"/>
    <w:rsid w:val="008179D6"/>
    <w:rsid w:val="00817A90"/>
    <w:rsid w:val="008210C0"/>
    <w:rsid w:val="0082162A"/>
    <w:rsid w:val="0082196C"/>
    <w:rsid w:val="00822CD7"/>
    <w:rsid w:val="00823197"/>
    <w:rsid w:val="008233C7"/>
    <w:rsid w:val="0082421B"/>
    <w:rsid w:val="00824CE0"/>
    <w:rsid w:val="0082778D"/>
    <w:rsid w:val="00834601"/>
    <w:rsid w:val="00835BE0"/>
    <w:rsid w:val="008368E3"/>
    <w:rsid w:val="00836978"/>
    <w:rsid w:val="00837C70"/>
    <w:rsid w:val="00841D0A"/>
    <w:rsid w:val="00842494"/>
    <w:rsid w:val="00844C02"/>
    <w:rsid w:val="00844C31"/>
    <w:rsid w:val="00846C5B"/>
    <w:rsid w:val="008477AA"/>
    <w:rsid w:val="00851D75"/>
    <w:rsid w:val="008524F7"/>
    <w:rsid w:val="00852982"/>
    <w:rsid w:val="0086079C"/>
    <w:rsid w:val="008612F7"/>
    <w:rsid w:val="008661DB"/>
    <w:rsid w:val="00873C18"/>
    <w:rsid w:val="00874B1C"/>
    <w:rsid w:val="00876784"/>
    <w:rsid w:val="0087779F"/>
    <w:rsid w:val="0088009E"/>
    <w:rsid w:val="00880190"/>
    <w:rsid w:val="00880218"/>
    <w:rsid w:val="008875D8"/>
    <w:rsid w:val="00887A09"/>
    <w:rsid w:val="00887CF3"/>
    <w:rsid w:val="00890DC5"/>
    <w:rsid w:val="0089345C"/>
    <w:rsid w:val="008A497A"/>
    <w:rsid w:val="008A5C54"/>
    <w:rsid w:val="008A61B5"/>
    <w:rsid w:val="008B0611"/>
    <w:rsid w:val="008B0874"/>
    <w:rsid w:val="008B0C1F"/>
    <w:rsid w:val="008B1B7D"/>
    <w:rsid w:val="008B2429"/>
    <w:rsid w:val="008B2F2F"/>
    <w:rsid w:val="008B4356"/>
    <w:rsid w:val="008B6678"/>
    <w:rsid w:val="008B7530"/>
    <w:rsid w:val="008C1C79"/>
    <w:rsid w:val="008C24EE"/>
    <w:rsid w:val="008C394C"/>
    <w:rsid w:val="008C643C"/>
    <w:rsid w:val="008D0A73"/>
    <w:rsid w:val="008D331C"/>
    <w:rsid w:val="008D3404"/>
    <w:rsid w:val="008D3E9B"/>
    <w:rsid w:val="008E0303"/>
    <w:rsid w:val="008E03C6"/>
    <w:rsid w:val="008E607F"/>
    <w:rsid w:val="008E6267"/>
    <w:rsid w:val="008F15C5"/>
    <w:rsid w:val="008F1E94"/>
    <w:rsid w:val="008F45D6"/>
    <w:rsid w:val="008F5201"/>
    <w:rsid w:val="008F564B"/>
    <w:rsid w:val="008F7BDE"/>
    <w:rsid w:val="009030FF"/>
    <w:rsid w:val="0090322A"/>
    <w:rsid w:val="009034B9"/>
    <w:rsid w:val="009040A8"/>
    <w:rsid w:val="00905504"/>
    <w:rsid w:val="00906974"/>
    <w:rsid w:val="00907032"/>
    <w:rsid w:val="00907701"/>
    <w:rsid w:val="00914195"/>
    <w:rsid w:val="00914D85"/>
    <w:rsid w:val="00916DC8"/>
    <w:rsid w:val="0092013F"/>
    <w:rsid w:val="00922681"/>
    <w:rsid w:val="0092356F"/>
    <w:rsid w:val="009254AD"/>
    <w:rsid w:val="009303A9"/>
    <w:rsid w:val="00931F21"/>
    <w:rsid w:val="0093408D"/>
    <w:rsid w:val="009361FF"/>
    <w:rsid w:val="00937EFA"/>
    <w:rsid w:val="009410C1"/>
    <w:rsid w:val="00941F74"/>
    <w:rsid w:val="009426A9"/>
    <w:rsid w:val="00944CB0"/>
    <w:rsid w:val="00947016"/>
    <w:rsid w:val="00947B91"/>
    <w:rsid w:val="00951944"/>
    <w:rsid w:val="00951D4F"/>
    <w:rsid w:val="00953417"/>
    <w:rsid w:val="0095347D"/>
    <w:rsid w:val="0095426A"/>
    <w:rsid w:val="00954ACA"/>
    <w:rsid w:val="00956304"/>
    <w:rsid w:val="009618F2"/>
    <w:rsid w:val="0096359D"/>
    <w:rsid w:val="009636FC"/>
    <w:rsid w:val="00963953"/>
    <w:rsid w:val="00964A8E"/>
    <w:rsid w:val="00965D17"/>
    <w:rsid w:val="00966AA3"/>
    <w:rsid w:val="00967219"/>
    <w:rsid w:val="009753B1"/>
    <w:rsid w:val="009828C2"/>
    <w:rsid w:val="0099157E"/>
    <w:rsid w:val="00991622"/>
    <w:rsid w:val="0099248E"/>
    <w:rsid w:val="00992BE3"/>
    <w:rsid w:val="00992C54"/>
    <w:rsid w:val="00996923"/>
    <w:rsid w:val="009A078F"/>
    <w:rsid w:val="009A19A8"/>
    <w:rsid w:val="009A2646"/>
    <w:rsid w:val="009A6875"/>
    <w:rsid w:val="009B102E"/>
    <w:rsid w:val="009B10CC"/>
    <w:rsid w:val="009B1338"/>
    <w:rsid w:val="009B242B"/>
    <w:rsid w:val="009C55BE"/>
    <w:rsid w:val="009C5954"/>
    <w:rsid w:val="009C69A1"/>
    <w:rsid w:val="009D00FF"/>
    <w:rsid w:val="009D0DA3"/>
    <w:rsid w:val="009D148C"/>
    <w:rsid w:val="009D2E30"/>
    <w:rsid w:val="009D5845"/>
    <w:rsid w:val="009D5C63"/>
    <w:rsid w:val="009D671D"/>
    <w:rsid w:val="009D74FA"/>
    <w:rsid w:val="009D7F9E"/>
    <w:rsid w:val="009E13F6"/>
    <w:rsid w:val="009E3A03"/>
    <w:rsid w:val="009E5FD4"/>
    <w:rsid w:val="009E6ACD"/>
    <w:rsid w:val="009F143F"/>
    <w:rsid w:val="009F159A"/>
    <w:rsid w:val="009F21C0"/>
    <w:rsid w:val="009F5803"/>
    <w:rsid w:val="009F6EEB"/>
    <w:rsid w:val="00A019F0"/>
    <w:rsid w:val="00A02ED2"/>
    <w:rsid w:val="00A04F9A"/>
    <w:rsid w:val="00A068C8"/>
    <w:rsid w:val="00A07383"/>
    <w:rsid w:val="00A11DEB"/>
    <w:rsid w:val="00A12CAB"/>
    <w:rsid w:val="00A12E40"/>
    <w:rsid w:val="00A137E2"/>
    <w:rsid w:val="00A1445A"/>
    <w:rsid w:val="00A14539"/>
    <w:rsid w:val="00A14DCD"/>
    <w:rsid w:val="00A17D8E"/>
    <w:rsid w:val="00A266BF"/>
    <w:rsid w:val="00A27383"/>
    <w:rsid w:val="00A3030C"/>
    <w:rsid w:val="00A31410"/>
    <w:rsid w:val="00A318F4"/>
    <w:rsid w:val="00A32230"/>
    <w:rsid w:val="00A3234E"/>
    <w:rsid w:val="00A32A35"/>
    <w:rsid w:val="00A3389A"/>
    <w:rsid w:val="00A346E5"/>
    <w:rsid w:val="00A36CF5"/>
    <w:rsid w:val="00A43852"/>
    <w:rsid w:val="00A43D81"/>
    <w:rsid w:val="00A463C4"/>
    <w:rsid w:val="00A4656F"/>
    <w:rsid w:val="00A5109E"/>
    <w:rsid w:val="00A51E4F"/>
    <w:rsid w:val="00A56728"/>
    <w:rsid w:val="00A57EB9"/>
    <w:rsid w:val="00A603D4"/>
    <w:rsid w:val="00A67009"/>
    <w:rsid w:val="00A67B43"/>
    <w:rsid w:val="00A72AB0"/>
    <w:rsid w:val="00A736B0"/>
    <w:rsid w:val="00A73AD1"/>
    <w:rsid w:val="00A777BB"/>
    <w:rsid w:val="00A8413D"/>
    <w:rsid w:val="00A84C71"/>
    <w:rsid w:val="00A865A9"/>
    <w:rsid w:val="00A871B7"/>
    <w:rsid w:val="00A920AA"/>
    <w:rsid w:val="00A94587"/>
    <w:rsid w:val="00A9472E"/>
    <w:rsid w:val="00A9635E"/>
    <w:rsid w:val="00A97E3B"/>
    <w:rsid w:val="00AA0B15"/>
    <w:rsid w:val="00AA16E2"/>
    <w:rsid w:val="00AA2BCA"/>
    <w:rsid w:val="00AA2C55"/>
    <w:rsid w:val="00AA6C91"/>
    <w:rsid w:val="00AB1DDA"/>
    <w:rsid w:val="00AB392F"/>
    <w:rsid w:val="00AB5246"/>
    <w:rsid w:val="00AC224F"/>
    <w:rsid w:val="00AC2B7E"/>
    <w:rsid w:val="00AC3787"/>
    <w:rsid w:val="00AC3EDA"/>
    <w:rsid w:val="00AC6C10"/>
    <w:rsid w:val="00AD13D8"/>
    <w:rsid w:val="00AD1DA2"/>
    <w:rsid w:val="00AD2766"/>
    <w:rsid w:val="00AD34FB"/>
    <w:rsid w:val="00AD3A20"/>
    <w:rsid w:val="00AD6306"/>
    <w:rsid w:val="00AD64CA"/>
    <w:rsid w:val="00AD7F38"/>
    <w:rsid w:val="00AE0E41"/>
    <w:rsid w:val="00AE1477"/>
    <w:rsid w:val="00AE2781"/>
    <w:rsid w:val="00AE3DED"/>
    <w:rsid w:val="00AE456E"/>
    <w:rsid w:val="00AE46E1"/>
    <w:rsid w:val="00AF110F"/>
    <w:rsid w:val="00AF41A8"/>
    <w:rsid w:val="00AF465A"/>
    <w:rsid w:val="00AF7408"/>
    <w:rsid w:val="00B00752"/>
    <w:rsid w:val="00B00A54"/>
    <w:rsid w:val="00B00B63"/>
    <w:rsid w:val="00B01752"/>
    <w:rsid w:val="00B0410F"/>
    <w:rsid w:val="00B04CAD"/>
    <w:rsid w:val="00B0505D"/>
    <w:rsid w:val="00B053F7"/>
    <w:rsid w:val="00B0597D"/>
    <w:rsid w:val="00B102B6"/>
    <w:rsid w:val="00B12F22"/>
    <w:rsid w:val="00B14EF6"/>
    <w:rsid w:val="00B17B47"/>
    <w:rsid w:val="00B20DC7"/>
    <w:rsid w:val="00B21C06"/>
    <w:rsid w:val="00B2326D"/>
    <w:rsid w:val="00B2479A"/>
    <w:rsid w:val="00B2583C"/>
    <w:rsid w:val="00B27C6F"/>
    <w:rsid w:val="00B3370E"/>
    <w:rsid w:val="00B33959"/>
    <w:rsid w:val="00B34C8A"/>
    <w:rsid w:val="00B36D91"/>
    <w:rsid w:val="00B373A5"/>
    <w:rsid w:val="00B4070E"/>
    <w:rsid w:val="00B409C8"/>
    <w:rsid w:val="00B4229A"/>
    <w:rsid w:val="00B42B1D"/>
    <w:rsid w:val="00B43F90"/>
    <w:rsid w:val="00B456D3"/>
    <w:rsid w:val="00B50064"/>
    <w:rsid w:val="00B52DAA"/>
    <w:rsid w:val="00B54096"/>
    <w:rsid w:val="00B5680F"/>
    <w:rsid w:val="00B56A46"/>
    <w:rsid w:val="00B5768E"/>
    <w:rsid w:val="00B57890"/>
    <w:rsid w:val="00B61E72"/>
    <w:rsid w:val="00B62E42"/>
    <w:rsid w:val="00B62EE0"/>
    <w:rsid w:val="00B62F6D"/>
    <w:rsid w:val="00B64FC2"/>
    <w:rsid w:val="00B655D1"/>
    <w:rsid w:val="00B676C6"/>
    <w:rsid w:val="00B7242D"/>
    <w:rsid w:val="00B74314"/>
    <w:rsid w:val="00B74666"/>
    <w:rsid w:val="00B74FEA"/>
    <w:rsid w:val="00B80FF5"/>
    <w:rsid w:val="00B81361"/>
    <w:rsid w:val="00B83C20"/>
    <w:rsid w:val="00B853EB"/>
    <w:rsid w:val="00B86B6D"/>
    <w:rsid w:val="00B9171F"/>
    <w:rsid w:val="00B91F1E"/>
    <w:rsid w:val="00B95AE3"/>
    <w:rsid w:val="00B95C63"/>
    <w:rsid w:val="00B9675A"/>
    <w:rsid w:val="00B96A5C"/>
    <w:rsid w:val="00BA1CAF"/>
    <w:rsid w:val="00BA27BD"/>
    <w:rsid w:val="00BA3E01"/>
    <w:rsid w:val="00BA55B8"/>
    <w:rsid w:val="00BA5BBF"/>
    <w:rsid w:val="00BA629C"/>
    <w:rsid w:val="00BA635A"/>
    <w:rsid w:val="00BA6A58"/>
    <w:rsid w:val="00BB2B28"/>
    <w:rsid w:val="00BB4513"/>
    <w:rsid w:val="00BB4C9F"/>
    <w:rsid w:val="00BB517B"/>
    <w:rsid w:val="00BB6A6D"/>
    <w:rsid w:val="00BC19C6"/>
    <w:rsid w:val="00BC4E83"/>
    <w:rsid w:val="00BC63AA"/>
    <w:rsid w:val="00BC7A32"/>
    <w:rsid w:val="00BD2CF8"/>
    <w:rsid w:val="00BE4971"/>
    <w:rsid w:val="00BE4E36"/>
    <w:rsid w:val="00BE615A"/>
    <w:rsid w:val="00BE6418"/>
    <w:rsid w:val="00BE7791"/>
    <w:rsid w:val="00BF0001"/>
    <w:rsid w:val="00BF1EB7"/>
    <w:rsid w:val="00BF2DEC"/>
    <w:rsid w:val="00BF3330"/>
    <w:rsid w:val="00BF5E00"/>
    <w:rsid w:val="00C025CA"/>
    <w:rsid w:val="00C02EE1"/>
    <w:rsid w:val="00C059C8"/>
    <w:rsid w:val="00C11D2A"/>
    <w:rsid w:val="00C1263D"/>
    <w:rsid w:val="00C144D4"/>
    <w:rsid w:val="00C21482"/>
    <w:rsid w:val="00C23BAC"/>
    <w:rsid w:val="00C25259"/>
    <w:rsid w:val="00C25B82"/>
    <w:rsid w:val="00C2635C"/>
    <w:rsid w:val="00C270DE"/>
    <w:rsid w:val="00C301B2"/>
    <w:rsid w:val="00C36C18"/>
    <w:rsid w:val="00C379EA"/>
    <w:rsid w:val="00C40A38"/>
    <w:rsid w:val="00C42467"/>
    <w:rsid w:val="00C43773"/>
    <w:rsid w:val="00C527B7"/>
    <w:rsid w:val="00C53094"/>
    <w:rsid w:val="00C534AE"/>
    <w:rsid w:val="00C550FC"/>
    <w:rsid w:val="00C56C8A"/>
    <w:rsid w:val="00C57713"/>
    <w:rsid w:val="00C614C0"/>
    <w:rsid w:val="00C61F3F"/>
    <w:rsid w:val="00C63EE7"/>
    <w:rsid w:val="00C65C25"/>
    <w:rsid w:val="00C666D4"/>
    <w:rsid w:val="00C67677"/>
    <w:rsid w:val="00C71817"/>
    <w:rsid w:val="00C723E2"/>
    <w:rsid w:val="00C77796"/>
    <w:rsid w:val="00C81334"/>
    <w:rsid w:val="00C8153A"/>
    <w:rsid w:val="00C83E3C"/>
    <w:rsid w:val="00C87777"/>
    <w:rsid w:val="00C94943"/>
    <w:rsid w:val="00C95340"/>
    <w:rsid w:val="00C9650E"/>
    <w:rsid w:val="00C97EC7"/>
    <w:rsid w:val="00CA1317"/>
    <w:rsid w:val="00CA438E"/>
    <w:rsid w:val="00CA4D2D"/>
    <w:rsid w:val="00CA57CB"/>
    <w:rsid w:val="00CB045B"/>
    <w:rsid w:val="00CB3846"/>
    <w:rsid w:val="00CB5F3E"/>
    <w:rsid w:val="00CB6E50"/>
    <w:rsid w:val="00CC08AD"/>
    <w:rsid w:val="00CC2245"/>
    <w:rsid w:val="00CC36A5"/>
    <w:rsid w:val="00CC4E06"/>
    <w:rsid w:val="00CC6DBE"/>
    <w:rsid w:val="00CC79D1"/>
    <w:rsid w:val="00CD0D00"/>
    <w:rsid w:val="00CD27AD"/>
    <w:rsid w:val="00CD41A2"/>
    <w:rsid w:val="00CE0633"/>
    <w:rsid w:val="00CE07A0"/>
    <w:rsid w:val="00CE1B96"/>
    <w:rsid w:val="00CE40E0"/>
    <w:rsid w:val="00CF1C85"/>
    <w:rsid w:val="00CF4C80"/>
    <w:rsid w:val="00CF5A02"/>
    <w:rsid w:val="00D02A74"/>
    <w:rsid w:val="00D10500"/>
    <w:rsid w:val="00D10C7D"/>
    <w:rsid w:val="00D1531E"/>
    <w:rsid w:val="00D16B20"/>
    <w:rsid w:val="00D20845"/>
    <w:rsid w:val="00D2246B"/>
    <w:rsid w:val="00D275AC"/>
    <w:rsid w:val="00D307E6"/>
    <w:rsid w:val="00D30A6E"/>
    <w:rsid w:val="00D31C47"/>
    <w:rsid w:val="00D32FAE"/>
    <w:rsid w:val="00D3341D"/>
    <w:rsid w:val="00D35470"/>
    <w:rsid w:val="00D377F9"/>
    <w:rsid w:val="00D37CB9"/>
    <w:rsid w:val="00D4124C"/>
    <w:rsid w:val="00D41EDF"/>
    <w:rsid w:val="00D451C2"/>
    <w:rsid w:val="00D45E32"/>
    <w:rsid w:val="00D50030"/>
    <w:rsid w:val="00D503CD"/>
    <w:rsid w:val="00D51379"/>
    <w:rsid w:val="00D530DB"/>
    <w:rsid w:val="00D55598"/>
    <w:rsid w:val="00D556B9"/>
    <w:rsid w:val="00D56EA5"/>
    <w:rsid w:val="00D65556"/>
    <w:rsid w:val="00D70E30"/>
    <w:rsid w:val="00D737B9"/>
    <w:rsid w:val="00D73EFF"/>
    <w:rsid w:val="00D77FAC"/>
    <w:rsid w:val="00D80954"/>
    <w:rsid w:val="00D85549"/>
    <w:rsid w:val="00D85AEE"/>
    <w:rsid w:val="00D85CDA"/>
    <w:rsid w:val="00D86D7F"/>
    <w:rsid w:val="00D87AA9"/>
    <w:rsid w:val="00D905F1"/>
    <w:rsid w:val="00D93169"/>
    <w:rsid w:val="00D96466"/>
    <w:rsid w:val="00D96F7B"/>
    <w:rsid w:val="00D97D4E"/>
    <w:rsid w:val="00D97F8E"/>
    <w:rsid w:val="00DA0619"/>
    <w:rsid w:val="00DA2F1B"/>
    <w:rsid w:val="00DA4965"/>
    <w:rsid w:val="00DA71A9"/>
    <w:rsid w:val="00DA76CF"/>
    <w:rsid w:val="00DA7EDF"/>
    <w:rsid w:val="00DB0D17"/>
    <w:rsid w:val="00DB12C0"/>
    <w:rsid w:val="00DB313D"/>
    <w:rsid w:val="00DB3155"/>
    <w:rsid w:val="00DB4EBA"/>
    <w:rsid w:val="00DB5B04"/>
    <w:rsid w:val="00DB7491"/>
    <w:rsid w:val="00DB7B7C"/>
    <w:rsid w:val="00DC3D9C"/>
    <w:rsid w:val="00DC4429"/>
    <w:rsid w:val="00DC4E8D"/>
    <w:rsid w:val="00DC5966"/>
    <w:rsid w:val="00DC5EE9"/>
    <w:rsid w:val="00DC72B4"/>
    <w:rsid w:val="00DD1725"/>
    <w:rsid w:val="00DD5346"/>
    <w:rsid w:val="00DD6917"/>
    <w:rsid w:val="00DE29FB"/>
    <w:rsid w:val="00DE3069"/>
    <w:rsid w:val="00DE52D1"/>
    <w:rsid w:val="00DE55DB"/>
    <w:rsid w:val="00DE6CD8"/>
    <w:rsid w:val="00DF04CE"/>
    <w:rsid w:val="00DF2599"/>
    <w:rsid w:val="00DF3000"/>
    <w:rsid w:val="00DF3820"/>
    <w:rsid w:val="00DF56DD"/>
    <w:rsid w:val="00DF776B"/>
    <w:rsid w:val="00E0061B"/>
    <w:rsid w:val="00E0176E"/>
    <w:rsid w:val="00E0327F"/>
    <w:rsid w:val="00E04BFB"/>
    <w:rsid w:val="00E0619D"/>
    <w:rsid w:val="00E103F6"/>
    <w:rsid w:val="00E120A4"/>
    <w:rsid w:val="00E15A7D"/>
    <w:rsid w:val="00E15F45"/>
    <w:rsid w:val="00E16D5A"/>
    <w:rsid w:val="00E20D76"/>
    <w:rsid w:val="00E237B6"/>
    <w:rsid w:val="00E2463A"/>
    <w:rsid w:val="00E260D5"/>
    <w:rsid w:val="00E31678"/>
    <w:rsid w:val="00E341A1"/>
    <w:rsid w:val="00E36981"/>
    <w:rsid w:val="00E4075D"/>
    <w:rsid w:val="00E409A1"/>
    <w:rsid w:val="00E45342"/>
    <w:rsid w:val="00E478BE"/>
    <w:rsid w:val="00E47A4A"/>
    <w:rsid w:val="00E524E1"/>
    <w:rsid w:val="00E6154D"/>
    <w:rsid w:val="00E622C6"/>
    <w:rsid w:val="00E64BEE"/>
    <w:rsid w:val="00E66F0D"/>
    <w:rsid w:val="00E70D6B"/>
    <w:rsid w:val="00E71D73"/>
    <w:rsid w:val="00E72192"/>
    <w:rsid w:val="00E73E74"/>
    <w:rsid w:val="00E755E0"/>
    <w:rsid w:val="00E75956"/>
    <w:rsid w:val="00E77247"/>
    <w:rsid w:val="00E81945"/>
    <w:rsid w:val="00E82071"/>
    <w:rsid w:val="00E83BDB"/>
    <w:rsid w:val="00E84534"/>
    <w:rsid w:val="00E855D8"/>
    <w:rsid w:val="00E86E3B"/>
    <w:rsid w:val="00E91FE5"/>
    <w:rsid w:val="00E93647"/>
    <w:rsid w:val="00E97336"/>
    <w:rsid w:val="00E97ED6"/>
    <w:rsid w:val="00E97FB4"/>
    <w:rsid w:val="00EA1AD8"/>
    <w:rsid w:val="00EA606B"/>
    <w:rsid w:val="00EB1251"/>
    <w:rsid w:val="00EB1D25"/>
    <w:rsid w:val="00EB6739"/>
    <w:rsid w:val="00EC36E3"/>
    <w:rsid w:val="00EC3E51"/>
    <w:rsid w:val="00EC4546"/>
    <w:rsid w:val="00EC4A33"/>
    <w:rsid w:val="00EC4E29"/>
    <w:rsid w:val="00EC7276"/>
    <w:rsid w:val="00EC7A3A"/>
    <w:rsid w:val="00ED0674"/>
    <w:rsid w:val="00ED18A6"/>
    <w:rsid w:val="00ED58CC"/>
    <w:rsid w:val="00ED7D60"/>
    <w:rsid w:val="00EE1C37"/>
    <w:rsid w:val="00EE25E0"/>
    <w:rsid w:val="00EE3010"/>
    <w:rsid w:val="00EE583B"/>
    <w:rsid w:val="00EE5FB4"/>
    <w:rsid w:val="00EE6C38"/>
    <w:rsid w:val="00EE7CF2"/>
    <w:rsid w:val="00EF1161"/>
    <w:rsid w:val="00EF166E"/>
    <w:rsid w:val="00EF1CD9"/>
    <w:rsid w:val="00EF34EB"/>
    <w:rsid w:val="00EF3810"/>
    <w:rsid w:val="00EF3C55"/>
    <w:rsid w:val="00EF6909"/>
    <w:rsid w:val="00F0083A"/>
    <w:rsid w:val="00F01982"/>
    <w:rsid w:val="00F01CEF"/>
    <w:rsid w:val="00F036BB"/>
    <w:rsid w:val="00F03DB5"/>
    <w:rsid w:val="00F040D0"/>
    <w:rsid w:val="00F04349"/>
    <w:rsid w:val="00F055BE"/>
    <w:rsid w:val="00F07B2A"/>
    <w:rsid w:val="00F1036C"/>
    <w:rsid w:val="00F168B1"/>
    <w:rsid w:val="00F17656"/>
    <w:rsid w:val="00F17A25"/>
    <w:rsid w:val="00F20193"/>
    <w:rsid w:val="00F22BFF"/>
    <w:rsid w:val="00F259F7"/>
    <w:rsid w:val="00F26950"/>
    <w:rsid w:val="00F27DA4"/>
    <w:rsid w:val="00F3108C"/>
    <w:rsid w:val="00F33667"/>
    <w:rsid w:val="00F35908"/>
    <w:rsid w:val="00F365E3"/>
    <w:rsid w:val="00F40E15"/>
    <w:rsid w:val="00F44401"/>
    <w:rsid w:val="00F46587"/>
    <w:rsid w:val="00F4798F"/>
    <w:rsid w:val="00F51ABB"/>
    <w:rsid w:val="00F52E93"/>
    <w:rsid w:val="00F615CF"/>
    <w:rsid w:val="00F620D4"/>
    <w:rsid w:val="00F62539"/>
    <w:rsid w:val="00F654AA"/>
    <w:rsid w:val="00F65A38"/>
    <w:rsid w:val="00F66375"/>
    <w:rsid w:val="00F66EB1"/>
    <w:rsid w:val="00F73A74"/>
    <w:rsid w:val="00F73EDE"/>
    <w:rsid w:val="00F83C71"/>
    <w:rsid w:val="00F841C5"/>
    <w:rsid w:val="00F87289"/>
    <w:rsid w:val="00F92FCD"/>
    <w:rsid w:val="00F969E9"/>
    <w:rsid w:val="00F97022"/>
    <w:rsid w:val="00F9727F"/>
    <w:rsid w:val="00F976EC"/>
    <w:rsid w:val="00FA5CF4"/>
    <w:rsid w:val="00FA716A"/>
    <w:rsid w:val="00FB1487"/>
    <w:rsid w:val="00FB2E3B"/>
    <w:rsid w:val="00FB32C5"/>
    <w:rsid w:val="00FB45E6"/>
    <w:rsid w:val="00FB6B5D"/>
    <w:rsid w:val="00FC0374"/>
    <w:rsid w:val="00FC0A10"/>
    <w:rsid w:val="00FC1DA3"/>
    <w:rsid w:val="00FC1FDB"/>
    <w:rsid w:val="00FC408E"/>
    <w:rsid w:val="00FC579B"/>
    <w:rsid w:val="00FC60A0"/>
    <w:rsid w:val="00FC6C32"/>
    <w:rsid w:val="00FC73E4"/>
    <w:rsid w:val="00FD38AA"/>
    <w:rsid w:val="00FD4971"/>
    <w:rsid w:val="00FD4EF5"/>
    <w:rsid w:val="00FD4FC9"/>
    <w:rsid w:val="00FD560D"/>
    <w:rsid w:val="00FD6570"/>
    <w:rsid w:val="00FD6C8F"/>
    <w:rsid w:val="00FD7707"/>
    <w:rsid w:val="00FD7AD1"/>
    <w:rsid w:val="00FD7AE7"/>
    <w:rsid w:val="00FD7C42"/>
    <w:rsid w:val="00FD7D60"/>
    <w:rsid w:val="00FE2172"/>
    <w:rsid w:val="00FE252D"/>
    <w:rsid w:val="00FE28BA"/>
    <w:rsid w:val="00FE6E92"/>
    <w:rsid w:val="00FF051E"/>
    <w:rsid w:val="00FF11B3"/>
    <w:rsid w:val="00FF2247"/>
    <w:rsid w:val="00FF41EF"/>
    <w:rsid w:val="00FF4C81"/>
    <w:rsid w:val="00FF553E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1D0A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493011"/>
    <w:pPr>
      <w:pBdr>
        <w:bottom w:val="single" w:sz="12" w:space="4" w:color="2A7B88"/>
      </w:pBdr>
      <w:spacing w:before="240" w:after="0" w:line="259" w:lineRule="auto"/>
      <w:contextualSpacing w:val="0"/>
      <w:outlineLvl w:val="9"/>
    </w:pPr>
    <w:rPr>
      <w:b w:val="0"/>
      <w:sz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Nessunaspaziatura"/>
    <w:link w:val="Sommario1Carattere"/>
    <w:qFormat/>
    <w:rsid w:val="00497179"/>
    <w:pPr>
      <w:jc w:val="center"/>
    </w:pPr>
    <w:rPr>
      <w:rFonts w:asciiTheme="majorHAnsi" w:hAnsiTheme="majorHAnsi"/>
      <w:b/>
      <w:bCs/>
      <w:color w:val="FFFFFF" w:themeColor="background1"/>
      <w:sz w:val="24"/>
      <w:szCs w:val="24"/>
    </w:rPr>
  </w:style>
  <w:style w:type="paragraph" w:customStyle="1" w:styleId="Sommario2">
    <w:name w:val="Sommario2"/>
    <w:basedOn w:val="Nessunaspaziatura"/>
    <w:link w:val="Sommario2Carattere"/>
    <w:qFormat/>
    <w:rsid w:val="00497179"/>
    <w:pPr>
      <w:jc w:val="center"/>
    </w:pPr>
    <w:rPr>
      <w:rFonts w:asciiTheme="majorHAnsi" w:hAnsiTheme="majorHAnsi"/>
      <w:b/>
      <w:bCs/>
      <w:color w:val="FFFFFF" w:themeColor="background1"/>
      <w:sz w:val="24"/>
      <w:szCs w:val="24"/>
    </w:rPr>
  </w:style>
  <w:style w:type="character" w:customStyle="1" w:styleId="Sommario1Carattere">
    <w:name w:val="Sommario1 Carattere"/>
    <w:basedOn w:val="TitoloCarattere"/>
    <w:link w:val="Sommario10"/>
    <w:rsid w:val="00497179"/>
    <w:rPr>
      <w:rFonts w:asciiTheme="majorHAnsi" w:eastAsiaTheme="majorEastAsia" w:hAnsiTheme="majorHAnsi" w:cstheme="majorBidi"/>
      <w:b/>
      <w:bCs/>
      <w:color w:val="FFFFFF" w:themeColor="background1"/>
      <w:kern w:val="28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493011"/>
    <w:rPr>
      <w:rFonts w:asciiTheme="majorHAnsi" w:eastAsiaTheme="majorEastAsia" w:hAnsiTheme="majorHAnsi" w:cstheme="majorBidi"/>
      <w:b w:val="0"/>
      <w:color w:val="2A7B88" w:themeColor="accent1" w:themeShade="BF"/>
      <w:sz w:val="28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497179"/>
    <w:rPr>
      <w:rFonts w:asciiTheme="majorHAnsi" w:eastAsiaTheme="majorEastAsia" w:hAnsiTheme="majorHAnsi" w:cstheme="majorBidi"/>
      <w:b/>
      <w:bCs/>
      <w:color w:val="FFFFFF" w:themeColor="background1"/>
      <w:sz w:val="24"/>
      <w:szCs w:val="24"/>
      <w:lang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  <w:style w:type="character" w:styleId="Enfasicorsivo">
    <w:name w:val="Emphasis"/>
    <w:basedOn w:val="Carpredefinitoparagrafo"/>
    <w:uiPriority w:val="20"/>
    <w:qFormat/>
    <w:rsid w:val="00AA2C55"/>
    <w:rPr>
      <w:i/>
      <w:iCs/>
    </w:rPr>
  </w:style>
  <w:style w:type="paragraph" w:customStyle="1" w:styleId="TableOfContents">
    <w:name w:val="TableOfContents"/>
    <w:basedOn w:val="Sommario10"/>
    <w:link w:val="TableOfContentsCarattere"/>
    <w:rsid w:val="00F73A74"/>
    <w:pPr>
      <w:jc w:val="left"/>
    </w:pPr>
    <w:rPr>
      <w:b w:val="0"/>
      <w:sz w:val="28"/>
      <w:lang w:val="en-GB"/>
    </w:rPr>
  </w:style>
  <w:style w:type="character" w:customStyle="1" w:styleId="TableOfContentsCarattere">
    <w:name w:val="TableOfContents Carattere"/>
    <w:basedOn w:val="Sommario1Carattere"/>
    <w:link w:val="TableOfContents"/>
    <w:rsid w:val="00F73A74"/>
    <w:rPr>
      <w:rFonts w:asciiTheme="majorHAnsi" w:eastAsiaTheme="majorEastAsia" w:hAnsiTheme="majorHAnsi" w:cstheme="majorBidi"/>
      <w:b w:val="0"/>
      <w:bCs/>
      <w:color w:val="FFFFFF" w:themeColor="background1"/>
      <w:kern w:val="28"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3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AF98-AF54-084D-97E4-033855D7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3</TotalTime>
  <Pages>5</Pages>
  <Words>1270</Words>
  <Characters>7241</Characters>
  <Application>Microsoft Office Word</Application>
  <DocSecurity>0</DocSecurity>
  <Lines>60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Riccardo Bertini</cp:lastModifiedBy>
  <cp:revision>2</cp:revision>
  <cp:lastPrinted>2020-05-26T12:01:00Z</cp:lastPrinted>
  <dcterms:created xsi:type="dcterms:W3CDTF">2021-10-25T20:38:00Z</dcterms:created>
  <dcterms:modified xsi:type="dcterms:W3CDTF">2021-10-25T20:38:00Z</dcterms:modified>
</cp:coreProperties>
</file>